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44CF0" w14:textId="77777777" w:rsidR="004D1195" w:rsidRDefault="00F80415" w:rsidP="006B4F3A">
      <w:pPr>
        <w:pStyle w:val="Heading4"/>
      </w:pPr>
      <w:r>
        <w:rPr>
          <w:noProof/>
          <w:lang w:eastAsia="en-AU"/>
        </w:rPr>
        <w:drawing>
          <wp:anchor distT="0" distB="0" distL="114300" distR="114300" simplePos="0" relativeHeight="251652608" behindDoc="1" locked="0" layoutInCell="1" allowOverlap="1" wp14:anchorId="6B0DDC62" wp14:editId="40D1DD35">
            <wp:simplePos x="0" y="0"/>
            <wp:positionH relativeFrom="column">
              <wp:posOffset>-438150</wp:posOffset>
            </wp:positionH>
            <wp:positionV relativeFrom="paragraph">
              <wp:posOffset>-371475</wp:posOffset>
            </wp:positionV>
            <wp:extent cx="2533650" cy="13214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wi 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19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7A4624D3" wp14:editId="4E20099A">
                <wp:simplePos x="0" y="0"/>
                <wp:positionH relativeFrom="page">
                  <wp:align>left</wp:align>
                </wp:positionH>
                <wp:positionV relativeFrom="paragraph">
                  <wp:posOffset>-904875</wp:posOffset>
                </wp:positionV>
                <wp:extent cx="7543800" cy="20669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066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8CC7F18" id="Rectangle 2" o:spid="_x0000_s1026" style="position:absolute;margin-left:0;margin-top:-71.25pt;width:594pt;height:162.75pt;z-index:-251672577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</w:p>
    <w:p w14:paraId="3C812144" w14:textId="77777777" w:rsidR="00913813" w:rsidRDefault="00913813" w:rsidP="00F80415">
      <w:pPr>
        <w:pStyle w:val="Title"/>
      </w:pPr>
      <w:r w:rsidRPr="00097FAC">
        <w:t>Medical Practice</w:t>
      </w:r>
      <w:r>
        <w:t>:</w:t>
      </w:r>
    </w:p>
    <w:p w14:paraId="2CFB3514" w14:textId="0AB42877" w:rsidR="00AA77CE" w:rsidRPr="00F80415" w:rsidRDefault="00913813" w:rsidP="00F80415">
      <w:pPr>
        <w:pStyle w:val="Title"/>
      </w:pPr>
      <w:r>
        <w:t>Database Design</w:t>
      </w:r>
    </w:p>
    <w:p w14:paraId="3C2FFA56" w14:textId="77777777" w:rsidR="004D1195" w:rsidRDefault="004D1195" w:rsidP="00F80415">
      <w:pPr>
        <w:pStyle w:val="Subtitle"/>
      </w:pPr>
    </w:p>
    <w:p w14:paraId="17A38651" w14:textId="77777777" w:rsidR="004D1195" w:rsidRDefault="004D1195" w:rsidP="00F80415">
      <w:pPr>
        <w:pStyle w:val="Subtitle"/>
      </w:pPr>
    </w:p>
    <w:p w14:paraId="7764996E" w14:textId="77777777" w:rsidR="004D1195" w:rsidRDefault="004D1195" w:rsidP="00F80415">
      <w:pPr>
        <w:pStyle w:val="Subtitle"/>
      </w:pPr>
    </w:p>
    <w:p w14:paraId="695F0027" w14:textId="77777777" w:rsidR="004D1195" w:rsidRDefault="004D1195" w:rsidP="00F80415">
      <w:pPr>
        <w:pStyle w:val="Subtitle"/>
      </w:pPr>
    </w:p>
    <w:p w14:paraId="7C95C749" w14:textId="77777777" w:rsidR="004D1195" w:rsidRDefault="004D1195" w:rsidP="00F80415">
      <w:pPr>
        <w:pStyle w:val="Subtitle"/>
      </w:pPr>
    </w:p>
    <w:p w14:paraId="190B23AC" w14:textId="77777777" w:rsidR="004D1195" w:rsidRDefault="004D1195" w:rsidP="00F80415">
      <w:pPr>
        <w:pStyle w:val="Subtitle"/>
      </w:pPr>
    </w:p>
    <w:p w14:paraId="5B64438A" w14:textId="77777777" w:rsidR="004D1195" w:rsidRDefault="004D1195" w:rsidP="00F80415">
      <w:pPr>
        <w:pStyle w:val="Subtitle"/>
      </w:pPr>
    </w:p>
    <w:p w14:paraId="307FFEF8" w14:textId="77777777" w:rsidR="004D1195" w:rsidRDefault="004D1195" w:rsidP="00F80415">
      <w:pPr>
        <w:pStyle w:val="Subtitle"/>
      </w:pPr>
    </w:p>
    <w:p w14:paraId="396530E8" w14:textId="77777777" w:rsidR="004D1195" w:rsidRDefault="004D1195" w:rsidP="00F80415">
      <w:pPr>
        <w:pStyle w:val="Subtitle"/>
      </w:pPr>
    </w:p>
    <w:p w14:paraId="7A1212B0" w14:textId="77777777" w:rsidR="004D1195" w:rsidRDefault="004D1195" w:rsidP="00F80415">
      <w:pPr>
        <w:pStyle w:val="Subtitle"/>
      </w:pPr>
    </w:p>
    <w:p w14:paraId="2263E50C" w14:textId="77777777" w:rsidR="004D1195" w:rsidRDefault="004D1195" w:rsidP="00F80415">
      <w:pPr>
        <w:pStyle w:val="Subtitle"/>
      </w:pPr>
    </w:p>
    <w:p w14:paraId="6D56C19E" w14:textId="77777777" w:rsidR="004D1195" w:rsidRDefault="004D1195" w:rsidP="00F80415">
      <w:pPr>
        <w:pStyle w:val="Subtitle"/>
      </w:pPr>
    </w:p>
    <w:p w14:paraId="344EB672" w14:textId="77777777" w:rsidR="004D1195" w:rsidRDefault="004D1195" w:rsidP="00F80415">
      <w:pPr>
        <w:pStyle w:val="Subtitle"/>
      </w:pPr>
    </w:p>
    <w:p w14:paraId="4ABA0A8E" w14:textId="77777777" w:rsidR="004D1195" w:rsidRDefault="004D1195" w:rsidP="00F80415">
      <w:pPr>
        <w:pStyle w:val="Subtitle"/>
      </w:pPr>
    </w:p>
    <w:p w14:paraId="5E33CCF0" w14:textId="77777777" w:rsidR="004D1195" w:rsidRDefault="004D1195" w:rsidP="00F80415">
      <w:pPr>
        <w:pStyle w:val="Subtitle"/>
      </w:pPr>
    </w:p>
    <w:p w14:paraId="044A0DD9" w14:textId="77777777" w:rsidR="004D1195" w:rsidRDefault="004D1195" w:rsidP="00F80415">
      <w:pPr>
        <w:pStyle w:val="Subtitle"/>
      </w:pPr>
    </w:p>
    <w:p w14:paraId="2801FE92" w14:textId="77777777" w:rsidR="004D1195" w:rsidRDefault="004D1195" w:rsidP="00F80415">
      <w:pPr>
        <w:pStyle w:val="Subtitle"/>
      </w:pPr>
    </w:p>
    <w:p w14:paraId="6F8FFE7A" w14:textId="77777777" w:rsidR="004D1195" w:rsidRDefault="004D1195" w:rsidP="00F80415">
      <w:pPr>
        <w:pStyle w:val="Subtitle"/>
      </w:pPr>
    </w:p>
    <w:p w14:paraId="02228D8D" w14:textId="3CD5B7AD" w:rsidR="004D1195" w:rsidRDefault="004979E0" w:rsidP="00F80415">
      <w:pPr>
        <w:pStyle w:val="Subtitle"/>
      </w:pPr>
      <w:r w:rsidRPr="00F80415">
        <w:t>Red Opal Innovations</w:t>
      </w:r>
    </w:p>
    <w:p w14:paraId="029D1E30" w14:textId="376BC4D0" w:rsidR="006540BF" w:rsidRDefault="004979E0" w:rsidP="00F80415">
      <w:pPr>
        <w:pStyle w:val="Subtitle"/>
      </w:pPr>
      <w:r w:rsidRPr="00F80415">
        <w:t>Version 1</w:t>
      </w:r>
    </w:p>
    <w:p w14:paraId="1FD0DAB0" w14:textId="77777777" w:rsidR="004979E0" w:rsidRPr="00F80415" w:rsidRDefault="004979E0" w:rsidP="004979E0">
      <w:pPr>
        <w:pStyle w:val="Subtitle"/>
      </w:pPr>
      <w:bookmarkStart w:id="0" w:name="_Hlk56017745"/>
      <w:r w:rsidRPr="00BE6599">
        <w:rPr>
          <w:b/>
          <w:bCs/>
        </w:rPr>
        <w:t>Created by:</w:t>
      </w:r>
      <w:r>
        <w:t xml:space="preserve"> Viyada Tarapornsin</w:t>
      </w:r>
      <w:bookmarkEnd w:id="0"/>
    </w:p>
    <w:p w14:paraId="609BC140" w14:textId="6D4C877D" w:rsidR="00AA77CE" w:rsidRDefault="00AA77CE" w:rsidP="004979E0">
      <w:pPr>
        <w:pStyle w:val="Subtitle"/>
        <w:rPr>
          <w:b/>
          <w:bCs/>
        </w:rPr>
      </w:pPr>
      <w:bookmarkStart w:id="1" w:name="_GoBack"/>
      <w:bookmarkEnd w:id="1"/>
    </w:p>
    <w:p w14:paraId="2BF6A532" w14:textId="77777777" w:rsidR="0075422B" w:rsidRPr="0075422B" w:rsidRDefault="0075422B" w:rsidP="0075422B">
      <w:pPr>
        <w:rPr>
          <w:lang w:eastAsia="en-AU"/>
        </w:rPr>
      </w:pPr>
    </w:p>
    <w:p w14:paraId="52518C5C" w14:textId="1B0F5CE7" w:rsidR="006D740F" w:rsidRPr="00F80415" w:rsidRDefault="006D740F" w:rsidP="00F80415">
      <w:pPr>
        <w:pStyle w:val="Subtitle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381472604"/>
        <w:docPartObj>
          <w:docPartGallery w:val="Table of Contents"/>
          <w:docPartUnique/>
        </w:docPartObj>
      </w:sdtPr>
      <w:sdtEndPr>
        <w:rPr>
          <w:rFonts w:ascii="Trebuchet MS" w:hAnsi="Trebuchet MS"/>
          <w:b/>
          <w:bCs/>
          <w:noProof/>
          <w:sz w:val="20"/>
        </w:rPr>
      </w:sdtEndPr>
      <w:sdtContent>
        <w:p w14:paraId="34B4A3DB" w14:textId="77777777" w:rsidR="004D1195" w:rsidRPr="00A25945" w:rsidRDefault="004D1195" w:rsidP="00F80415">
          <w:pPr>
            <w:pStyle w:val="TOCHeading"/>
            <w:rPr>
              <w:rStyle w:val="SubtitleChar"/>
            </w:rPr>
          </w:pPr>
          <w:r w:rsidRPr="00A25945">
            <w:rPr>
              <w:rStyle w:val="SubtitleChar"/>
            </w:rPr>
            <w:t>Table of Contents</w:t>
          </w:r>
        </w:p>
        <w:p w14:paraId="26C60A55" w14:textId="45FA4F23" w:rsidR="0075422B" w:rsidRDefault="004D119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8"/>
              <w:lang w:eastAsia="en-AU" w:bidi="th-TH"/>
            </w:rPr>
          </w:pPr>
          <w:r>
            <w:fldChar w:fldCharType="begin"/>
          </w:r>
          <w:r w:rsidR="00595EAD">
            <w:instrText xml:space="preserve"> TOC \o "1-2</w:instrText>
          </w:r>
          <w:r>
            <w:instrText xml:space="preserve">" \h \z \u </w:instrText>
          </w:r>
          <w:r>
            <w:fldChar w:fldCharType="separate"/>
          </w:r>
          <w:hyperlink w:anchor="_Toc59438023" w:history="1">
            <w:r w:rsidR="0075422B" w:rsidRPr="00E21FEA">
              <w:rPr>
                <w:rStyle w:val="Hyperlink"/>
                <w:noProof/>
              </w:rPr>
              <w:t>Chen entity relationship diagram</w:t>
            </w:r>
            <w:r w:rsidR="0075422B">
              <w:rPr>
                <w:noProof/>
                <w:webHidden/>
              </w:rPr>
              <w:tab/>
            </w:r>
            <w:r w:rsidR="0075422B">
              <w:rPr>
                <w:noProof/>
                <w:webHidden/>
              </w:rPr>
              <w:fldChar w:fldCharType="begin"/>
            </w:r>
            <w:r w:rsidR="0075422B">
              <w:rPr>
                <w:noProof/>
                <w:webHidden/>
              </w:rPr>
              <w:instrText xml:space="preserve"> PAGEREF _Toc59438023 \h </w:instrText>
            </w:r>
            <w:r w:rsidR="0075422B">
              <w:rPr>
                <w:noProof/>
                <w:webHidden/>
              </w:rPr>
            </w:r>
            <w:r w:rsidR="0075422B">
              <w:rPr>
                <w:noProof/>
                <w:webHidden/>
              </w:rPr>
              <w:fldChar w:fldCharType="separate"/>
            </w:r>
            <w:r w:rsidR="0075422B">
              <w:rPr>
                <w:noProof/>
                <w:webHidden/>
              </w:rPr>
              <w:t>3</w:t>
            </w:r>
            <w:r w:rsidR="0075422B">
              <w:rPr>
                <w:noProof/>
                <w:webHidden/>
              </w:rPr>
              <w:fldChar w:fldCharType="end"/>
            </w:r>
          </w:hyperlink>
        </w:p>
        <w:p w14:paraId="16871D5F" w14:textId="7FDEA4AD" w:rsidR="0075422B" w:rsidRDefault="0075422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8"/>
              <w:lang w:eastAsia="en-AU" w:bidi="th-TH"/>
            </w:rPr>
          </w:pPr>
          <w:hyperlink w:anchor="_Toc59438024" w:history="1">
            <w:r w:rsidRPr="00E21FEA">
              <w:rPr>
                <w:rStyle w:val="Hyperlink"/>
                <w:noProof/>
              </w:rPr>
              <w:t>Relational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_Toc59438024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E8BB8" w14:textId="5B3D66B0" w:rsidR="0075422B" w:rsidRDefault="0075422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8"/>
              <w:lang w:eastAsia="en-AU" w:bidi="th-TH"/>
            </w:rPr>
          </w:pPr>
          <w:hyperlink w:anchor="_Toc59438025" w:history="1">
            <w:r w:rsidRPr="00E21FEA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_Toc59438025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2F341" w14:textId="2EC9ACA2" w:rsidR="0075422B" w:rsidRDefault="0075422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8"/>
              <w:lang w:eastAsia="en-AU" w:bidi="th-TH"/>
            </w:rPr>
          </w:pPr>
          <w:hyperlink w:anchor="_Toc59438026" w:history="1">
            <w:r w:rsidRPr="00E21FEA">
              <w:rPr>
                <w:rStyle w:val="Hyperlink"/>
                <w:noProof/>
              </w:rPr>
              <w:t>Crow’s Foot 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_Toc59438026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ABD30" w14:textId="360EEA9E" w:rsidR="0075422B" w:rsidRDefault="0075422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8"/>
              <w:lang w:eastAsia="en-AU" w:bidi="th-TH"/>
            </w:rPr>
          </w:pPr>
          <w:hyperlink w:anchor="_Toc59438027" w:history="1">
            <w:r w:rsidRPr="00E21FEA">
              <w:rPr>
                <w:rStyle w:val="Hyperlink"/>
                <w:noProof/>
              </w:rPr>
              <w:t>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_Toc59438027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8933C" w14:textId="30DF9DF9" w:rsidR="0075422B" w:rsidRDefault="0075422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8"/>
              <w:lang w:eastAsia="en-AU" w:bidi="th-TH"/>
            </w:rPr>
          </w:pPr>
          <w:hyperlink w:anchor="_Toc59438028" w:history="1">
            <w:r w:rsidRPr="00E21FEA">
              <w:rPr>
                <w:rStyle w:val="Hyperlink"/>
                <w:noProof/>
              </w:rPr>
              <w:t>Sign-off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_Toc59438028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ECC86" w14:textId="11753280" w:rsidR="00925254" w:rsidRDefault="004D119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73EE1FD" w14:textId="77777777" w:rsidR="004D3CE8" w:rsidRDefault="004D3CE8" w:rsidP="008472FD">
      <w:pPr>
        <w:pStyle w:val="Heading1"/>
        <w:rPr>
          <w:noProof/>
        </w:rPr>
        <w:sectPr w:rsidR="004D3CE8" w:rsidSect="00BC1DA3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6E2E01D" w14:textId="4C172502" w:rsidR="004D3CE8" w:rsidRDefault="00913813" w:rsidP="003533A9">
      <w:pPr>
        <w:pStyle w:val="Heading1"/>
        <w:rPr>
          <w:noProof/>
        </w:rPr>
      </w:pPr>
      <w:bookmarkStart w:id="2" w:name="_Toc59438023"/>
      <w:r>
        <w:rPr>
          <w:noProof/>
        </w:rPr>
        <w:lastRenderedPageBreak/>
        <w:t>Chen entity relationship diagram</w:t>
      </w:r>
      <w:bookmarkEnd w:id="2"/>
    </w:p>
    <w:p w14:paraId="2EF39C5D" w14:textId="274C7C42" w:rsidR="003533A9" w:rsidRPr="003533A9" w:rsidRDefault="003533A9" w:rsidP="003533A9">
      <w:pPr>
        <w:jc w:val="center"/>
      </w:pPr>
      <w:r w:rsidRPr="00B252A2">
        <w:rPr>
          <w:noProof/>
          <w:lang w:eastAsia="en-AU"/>
        </w:rPr>
        <w:drawing>
          <wp:inline distT="0" distB="0" distL="0" distR="0" wp14:anchorId="3C47AF71" wp14:editId="2522561F">
            <wp:extent cx="6667500" cy="511220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75231" cy="51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12346" w:tblpY="287"/>
        <w:tblW w:w="0" w:type="auto"/>
        <w:tblLook w:val="04A0" w:firstRow="1" w:lastRow="0" w:firstColumn="1" w:lastColumn="0" w:noHBand="0" w:noVBand="1"/>
      </w:tblPr>
      <w:tblGrid>
        <w:gridCol w:w="1413"/>
      </w:tblGrid>
      <w:tr w:rsidR="00B10F86" w:rsidRPr="00192F7B" w14:paraId="595AEAEC" w14:textId="77777777" w:rsidTr="003F3A6B">
        <w:trPr>
          <w:trHeight w:hRule="exact" w:val="284"/>
        </w:trPr>
        <w:tc>
          <w:tcPr>
            <w:tcW w:w="1413" w:type="dxa"/>
            <w:shd w:val="clear" w:color="auto" w:fill="F4B083" w:themeFill="accent2" w:themeFillTint="99"/>
            <w:vAlign w:val="center"/>
          </w:tcPr>
          <w:p w14:paraId="2220A4B1" w14:textId="63FB3F8B" w:rsidR="00B10F86" w:rsidRPr="00192F7B" w:rsidRDefault="0038450F" w:rsidP="0038450F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lastRenderedPageBreak/>
              <w:t>WEEK_DAYS</w:t>
            </w:r>
          </w:p>
        </w:tc>
      </w:tr>
      <w:tr w:rsidR="00B10F86" w:rsidRPr="00192F7B" w14:paraId="0383F098" w14:textId="77777777" w:rsidTr="00B10F86">
        <w:trPr>
          <w:trHeight w:hRule="exact" w:val="227"/>
        </w:trPr>
        <w:tc>
          <w:tcPr>
            <w:tcW w:w="1413" w:type="dxa"/>
            <w:vAlign w:val="center"/>
          </w:tcPr>
          <w:p w14:paraId="0FF34AA9" w14:textId="77777777" w:rsidR="00B10F86" w:rsidRPr="001C3C7B" w:rsidRDefault="00B10F86" w:rsidP="00B10F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Day         </w:t>
            </w:r>
            <w:proofErr w:type="gramStart"/>
            <w:r>
              <w:rPr>
                <w:sz w:val="16"/>
                <w:szCs w:val="16"/>
              </w:rPr>
              <w:t xml:space="preserve">   [</w:t>
            </w:r>
            <w:proofErr w:type="gramEnd"/>
            <w:r>
              <w:rPr>
                <w:sz w:val="16"/>
                <w:szCs w:val="16"/>
              </w:rPr>
              <w:t>PK]</w:t>
            </w:r>
          </w:p>
        </w:tc>
      </w:tr>
    </w:tbl>
    <w:p w14:paraId="56631EB5" w14:textId="4389E398" w:rsidR="00913813" w:rsidRDefault="00DD7585" w:rsidP="003F5153">
      <w:pPr>
        <w:pStyle w:val="Heading1"/>
      </w:pPr>
      <w:r>
        <w:t xml:space="preserve"> </w:t>
      </w:r>
      <w:bookmarkStart w:id="3" w:name="_Toc59438024"/>
      <w:r w:rsidR="00913813">
        <w:t>Relational data model</w:t>
      </w:r>
      <w:bookmarkEnd w:id="3"/>
    </w:p>
    <w:tbl>
      <w:tblPr>
        <w:tblStyle w:val="TableGrid"/>
        <w:tblpPr w:leftFromText="180" w:rightFromText="180" w:vertAnchor="text" w:horzAnchor="page" w:tblpX="6181" w:tblpY="-21"/>
        <w:tblW w:w="0" w:type="auto"/>
        <w:tblLook w:val="04A0" w:firstRow="1" w:lastRow="0" w:firstColumn="1" w:lastColumn="0" w:noHBand="0" w:noVBand="1"/>
      </w:tblPr>
      <w:tblGrid>
        <w:gridCol w:w="1980"/>
      </w:tblGrid>
      <w:tr w:rsidR="005120A6" w:rsidRPr="00192F7B" w14:paraId="390894AD" w14:textId="77777777" w:rsidTr="003F3A6B">
        <w:trPr>
          <w:trHeight w:hRule="exact" w:val="284"/>
        </w:trPr>
        <w:tc>
          <w:tcPr>
            <w:tcW w:w="1980" w:type="dxa"/>
            <w:shd w:val="clear" w:color="auto" w:fill="F4B083" w:themeFill="accent2" w:themeFillTint="99"/>
            <w:vAlign w:val="center"/>
          </w:tcPr>
          <w:p w14:paraId="18D83226" w14:textId="290382ED" w:rsidR="005120A6" w:rsidRPr="0038450F" w:rsidRDefault="0038450F" w:rsidP="0038450F">
            <w:pPr>
              <w:spacing w:after="0"/>
              <w:jc w:val="center"/>
            </w:pPr>
            <w:bookmarkStart w:id="4" w:name="_Hlk55655261"/>
            <w:r>
              <w:t>PATH_TEST_REQ</w:t>
            </w:r>
          </w:p>
        </w:tc>
      </w:tr>
      <w:tr w:rsidR="005120A6" w:rsidRPr="00192F7B" w14:paraId="41DAFC88" w14:textId="77777777" w:rsidTr="00F95326">
        <w:trPr>
          <w:trHeight w:hRule="exact" w:val="227"/>
        </w:trPr>
        <w:tc>
          <w:tcPr>
            <w:tcW w:w="1980" w:type="dxa"/>
            <w:vAlign w:val="center"/>
          </w:tcPr>
          <w:p w14:paraId="193C8585" w14:textId="701AB453" w:rsidR="005120A6" w:rsidRPr="001C3C7B" w:rsidRDefault="00B10F86" w:rsidP="00F95326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B84C84A" wp14:editId="5DC289CB">
                      <wp:simplePos x="0" y="0"/>
                      <wp:positionH relativeFrom="column">
                        <wp:posOffset>1185545</wp:posOffset>
                      </wp:positionH>
                      <wp:positionV relativeFrom="paragraph">
                        <wp:posOffset>39370</wp:posOffset>
                      </wp:positionV>
                      <wp:extent cx="1314450" cy="1238250"/>
                      <wp:effectExtent l="0" t="0" r="19050" b="19050"/>
                      <wp:wrapNone/>
                      <wp:docPr id="8" name="Connector: Elbow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4450" cy="1238250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type w14:anchorId="72624295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8" o:spid="_x0000_s1026" type="#_x0000_t34" style="position:absolute;margin-left:93.35pt;margin-top:3.1pt;width:103.5pt;height:9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" strokecolor="black [3213]" strokeweight=".5pt"/>
                  </w:pict>
                </mc:Fallback>
              </mc:AlternateContent>
            </w:r>
            <w:proofErr w:type="spellStart"/>
            <w:r w:rsidR="005120A6">
              <w:rPr>
                <w:sz w:val="16"/>
                <w:szCs w:val="16"/>
              </w:rPr>
              <w:t>PractitionerID</w:t>
            </w:r>
            <w:proofErr w:type="spellEnd"/>
            <w:proofErr w:type="gramStart"/>
            <w:r w:rsidR="005120A6">
              <w:rPr>
                <w:sz w:val="16"/>
                <w:szCs w:val="16"/>
              </w:rPr>
              <w:t xml:space="preserve">   [</w:t>
            </w:r>
            <w:proofErr w:type="gramEnd"/>
            <w:r w:rsidR="005120A6">
              <w:rPr>
                <w:sz w:val="16"/>
                <w:szCs w:val="16"/>
              </w:rPr>
              <w:t>PK,FK]</w:t>
            </w:r>
          </w:p>
        </w:tc>
      </w:tr>
      <w:tr w:rsidR="005120A6" w:rsidRPr="00192F7B" w14:paraId="4C33D30C" w14:textId="77777777" w:rsidTr="00F95326">
        <w:trPr>
          <w:trHeight w:hRule="exact" w:val="227"/>
        </w:trPr>
        <w:tc>
          <w:tcPr>
            <w:tcW w:w="1980" w:type="dxa"/>
            <w:vAlign w:val="center"/>
          </w:tcPr>
          <w:p w14:paraId="0916D69C" w14:textId="674FC928" w:rsidR="005120A6" w:rsidRPr="00192F7B" w:rsidRDefault="005120A6" w:rsidP="00F9532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DateOrdered</w:t>
            </w:r>
            <w:proofErr w:type="spellEnd"/>
            <w:r>
              <w:rPr>
                <w:sz w:val="16"/>
                <w:szCs w:val="16"/>
              </w:rPr>
              <w:t xml:space="preserve">  </w:t>
            </w:r>
            <w:proofErr w:type="gramStart"/>
            <w:r>
              <w:rPr>
                <w:sz w:val="16"/>
                <w:szCs w:val="16"/>
              </w:rPr>
              <w:t xml:space="preserve">   [</w:t>
            </w:r>
            <w:proofErr w:type="gramEnd"/>
            <w:r>
              <w:rPr>
                <w:sz w:val="16"/>
                <w:szCs w:val="16"/>
              </w:rPr>
              <w:t>PK]</w:t>
            </w:r>
          </w:p>
        </w:tc>
      </w:tr>
      <w:tr w:rsidR="005120A6" w:rsidRPr="00192F7B" w14:paraId="20519166" w14:textId="77777777" w:rsidTr="00F95326">
        <w:trPr>
          <w:trHeight w:hRule="exact" w:val="227"/>
        </w:trPr>
        <w:tc>
          <w:tcPr>
            <w:tcW w:w="1980" w:type="dxa"/>
            <w:vAlign w:val="center"/>
          </w:tcPr>
          <w:p w14:paraId="7B344BEC" w14:textId="77777777" w:rsidR="005120A6" w:rsidRDefault="005120A6" w:rsidP="00F9532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TimeOrdered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 xml:space="preserve">   [</w:t>
            </w:r>
            <w:proofErr w:type="gramEnd"/>
            <w:r>
              <w:rPr>
                <w:sz w:val="16"/>
                <w:szCs w:val="16"/>
              </w:rPr>
              <w:t>PK]</w:t>
            </w:r>
          </w:p>
        </w:tc>
      </w:tr>
      <w:tr w:rsidR="005120A6" w:rsidRPr="00192F7B" w14:paraId="677D2205" w14:textId="77777777" w:rsidTr="00F95326">
        <w:trPr>
          <w:trHeight w:hRule="exact" w:val="227"/>
        </w:trPr>
        <w:tc>
          <w:tcPr>
            <w:tcW w:w="1980" w:type="dxa"/>
            <w:vAlign w:val="center"/>
          </w:tcPr>
          <w:p w14:paraId="7443C8D9" w14:textId="77777777" w:rsidR="005120A6" w:rsidRDefault="005120A6" w:rsidP="00F9532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PatientID</w:t>
            </w:r>
            <w:proofErr w:type="spellEnd"/>
            <w:r>
              <w:rPr>
                <w:sz w:val="16"/>
                <w:szCs w:val="16"/>
              </w:rPr>
              <w:t xml:space="preserve">       </w:t>
            </w:r>
            <w:proofErr w:type="gramStart"/>
            <w:r>
              <w:rPr>
                <w:sz w:val="16"/>
                <w:szCs w:val="16"/>
              </w:rPr>
              <w:t xml:space="preserve">   [</w:t>
            </w:r>
            <w:proofErr w:type="gramEnd"/>
            <w:r>
              <w:rPr>
                <w:sz w:val="16"/>
                <w:szCs w:val="16"/>
              </w:rPr>
              <w:t>FK]</w:t>
            </w:r>
          </w:p>
        </w:tc>
      </w:tr>
      <w:tr w:rsidR="005120A6" w:rsidRPr="00192F7B" w14:paraId="75A4C003" w14:textId="77777777" w:rsidTr="00F95326">
        <w:trPr>
          <w:trHeight w:hRule="exact" w:val="227"/>
        </w:trPr>
        <w:tc>
          <w:tcPr>
            <w:tcW w:w="1980" w:type="dxa"/>
            <w:vAlign w:val="center"/>
          </w:tcPr>
          <w:p w14:paraId="468EF6F4" w14:textId="2715304A" w:rsidR="005120A6" w:rsidRDefault="00B10F86" w:rsidP="00F95326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2EA5B79" wp14:editId="58323DA5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69850</wp:posOffset>
                      </wp:positionV>
                      <wp:extent cx="143510" cy="612775"/>
                      <wp:effectExtent l="0" t="0" r="218440" b="34925"/>
                      <wp:wrapNone/>
                      <wp:docPr id="13" name="Connector: Elbow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3510" cy="612775"/>
                              </a:xfrm>
                              <a:prstGeom prst="bentConnector3">
                                <a:avLst>
                                  <a:gd name="adj1" fmla="val -13500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632FB13E" id="Connector: Elbow 13" o:spid="_x0000_s1026" type="#_x0000_t34" style="position:absolute;margin-left:82.05pt;margin-top:5.5pt;width:11.3pt;height:48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" adj="-29160" strokecolor="black [3213]" strokeweight=".5pt"/>
                  </w:pict>
                </mc:Fallback>
              </mc:AlternateContent>
            </w:r>
            <w:proofErr w:type="spellStart"/>
            <w:r w:rsidR="005120A6">
              <w:rPr>
                <w:sz w:val="16"/>
                <w:szCs w:val="16"/>
              </w:rPr>
              <w:t>TestType</w:t>
            </w:r>
            <w:proofErr w:type="spellEnd"/>
            <w:r w:rsidR="005120A6">
              <w:rPr>
                <w:sz w:val="16"/>
                <w:szCs w:val="16"/>
              </w:rPr>
              <w:t xml:space="preserve">       </w:t>
            </w:r>
            <w:proofErr w:type="gramStart"/>
            <w:r w:rsidR="005120A6">
              <w:rPr>
                <w:sz w:val="16"/>
                <w:szCs w:val="16"/>
              </w:rPr>
              <w:t xml:space="preserve">   [</w:t>
            </w:r>
            <w:proofErr w:type="gramEnd"/>
            <w:r w:rsidR="005120A6">
              <w:rPr>
                <w:sz w:val="16"/>
                <w:szCs w:val="16"/>
              </w:rPr>
              <w:t>FK]</w:t>
            </w:r>
          </w:p>
        </w:tc>
      </w:tr>
    </w:tbl>
    <w:bookmarkEnd w:id="4"/>
    <w:p w14:paraId="26D6DA87" w14:textId="056CE7E0" w:rsidR="00913813" w:rsidRDefault="00B10F86" w:rsidP="00913813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0DD06AD" wp14:editId="32582B1B">
                <wp:simplePos x="0" y="0"/>
                <wp:positionH relativeFrom="column">
                  <wp:posOffset>7820024</wp:posOffset>
                </wp:positionH>
                <wp:positionV relativeFrom="paragraph">
                  <wp:posOffset>33655</wp:posOffset>
                </wp:positionV>
                <wp:extent cx="466725" cy="885825"/>
                <wp:effectExtent l="0" t="0" r="371475" b="28575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885825"/>
                        </a:xfrm>
                        <a:prstGeom prst="bentConnector3">
                          <a:avLst>
                            <a:gd name="adj1" fmla="val 17444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0A5FD72" id="Connector: Elbow 15" o:spid="_x0000_s1026" type="#_x0000_t34" style="position:absolute;margin-left:615.75pt;margin-top:2.65pt;width:36.75pt;height:6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" adj="37680" strokecolor="black [3213]" strokeweight=".5pt"/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7"/>
        <w:tblW w:w="0" w:type="auto"/>
        <w:tblLook w:val="04A0" w:firstRow="1" w:lastRow="0" w:firstColumn="1" w:lastColumn="0" w:noHBand="0" w:noVBand="1"/>
      </w:tblPr>
      <w:tblGrid>
        <w:gridCol w:w="1696"/>
      </w:tblGrid>
      <w:tr w:rsidR="00192F7B" w:rsidRPr="00192F7B" w14:paraId="3B9CC7FE" w14:textId="77777777" w:rsidTr="003F3A6B">
        <w:trPr>
          <w:trHeight w:hRule="exact" w:val="284"/>
        </w:trPr>
        <w:tc>
          <w:tcPr>
            <w:tcW w:w="1696" w:type="dxa"/>
            <w:shd w:val="clear" w:color="auto" w:fill="F4B083" w:themeFill="accent2" w:themeFillTint="99"/>
            <w:vAlign w:val="center"/>
          </w:tcPr>
          <w:p w14:paraId="54682D40" w14:textId="039E537C" w:rsidR="00192F7B" w:rsidRPr="00192F7B" w:rsidRDefault="0038450F" w:rsidP="0038450F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bookmarkStart w:id="5" w:name="_Hlk55653275"/>
            <w:r>
              <w:t>PATIENT</w:t>
            </w:r>
          </w:p>
        </w:tc>
      </w:tr>
      <w:tr w:rsidR="001C3C7B" w:rsidRPr="00192F7B" w14:paraId="784D5EC0" w14:textId="77777777" w:rsidTr="001C3C7B">
        <w:trPr>
          <w:trHeight w:hRule="exact" w:val="227"/>
        </w:trPr>
        <w:tc>
          <w:tcPr>
            <w:tcW w:w="1696" w:type="dxa"/>
            <w:vAlign w:val="center"/>
          </w:tcPr>
          <w:p w14:paraId="7B2FEABD" w14:textId="7486A439" w:rsidR="001C3C7B" w:rsidRPr="001C3C7B" w:rsidRDefault="00B10F86" w:rsidP="001C3C7B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48A9DDA9" wp14:editId="68370446">
                      <wp:simplePos x="0" y="0"/>
                      <wp:positionH relativeFrom="column">
                        <wp:posOffset>1004570</wp:posOffset>
                      </wp:positionH>
                      <wp:positionV relativeFrom="paragraph">
                        <wp:posOffset>77470</wp:posOffset>
                      </wp:positionV>
                      <wp:extent cx="1952625" cy="1981200"/>
                      <wp:effectExtent l="0" t="0" r="9525" b="19050"/>
                      <wp:wrapNone/>
                      <wp:docPr id="4" name="Connector: Elb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2625" cy="1981200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62DE37A6" id="Connector: Elbow 4" o:spid="_x0000_s1026" type="#_x0000_t34" style="position:absolute;margin-left:79.1pt;margin-top:6.1pt;width:153.75pt;height:15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" strokecolor="black [3213]" strokeweight=".5pt"/>
                  </w:pict>
                </mc:Fallback>
              </mc:AlternateContent>
            </w:r>
            <w:r>
              <w:rPr>
                <w:noProof/>
                <w:sz w:val="16"/>
                <w:szCs w:val="16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6C570E6D" wp14:editId="21ABCF3E">
                      <wp:simplePos x="0" y="0"/>
                      <wp:positionH relativeFrom="column">
                        <wp:posOffset>1004570</wp:posOffset>
                      </wp:positionH>
                      <wp:positionV relativeFrom="paragraph">
                        <wp:posOffset>20320</wp:posOffset>
                      </wp:positionV>
                      <wp:extent cx="1933575" cy="142875"/>
                      <wp:effectExtent l="0" t="0" r="9525" b="28575"/>
                      <wp:wrapNone/>
                      <wp:docPr id="7" name="Connector: Elbow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3575" cy="142875"/>
                              </a:xfrm>
                              <a:prstGeom prst="bentConnector3">
                                <a:avLst>
                                  <a:gd name="adj1" fmla="val 66505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57D2260B" id="Connector: Elbow 7" o:spid="_x0000_s1026" type="#_x0000_t34" style="position:absolute;margin-left:79.1pt;margin-top:1.6pt;width:152.25pt;height:1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" adj="14365" strokecolor="black [3213]" strokeweight=".5pt"/>
                  </w:pict>
                </mc:Fallback>
              </mc:AlternateContent>
            </w:r>
            <w:proofErr w:type="spellStart"/>
            <w:r w:rsidR="001C3C7B" w:rsidRPr="001C3C7B">
              <w:rPr>
                <w:sz w:val="16"/>
                <w:szCs w:val="16"/>
              </w:rPr>
              <w:t>PatientID</w:t>
            </w:r>
            <w:proofErr w:type="spellEnd"/>
            <w:r w:rsidR="001C3C7B">
              <w:rPr>
                <w:sz w:val="16"/>
                <w:szCs w:val="16"/>
              </w:rPr>
              <w:t xml:space="preserve">      </w:t>
            </w:r>
            <w:proofErr w:type="gramStart"/>
            <w:r w:rsidR="001C3C7B">
              <w:rPr>
                <w:sz w:val="16"/>
                <w:szCs w:val="16"/>
              </w:rPr>
              <w:t xml:space="preserve">   [</w:t>
            </w:r>
            <w:proofErr w:type="gramEnd"/>
            <w:r w:rsidR="001C3C7B">
              <w:rPr>
                <w:sz w:val="16"/>
                <w:szCs w:val="16"/>
              </w:rPr>
              <w:t>PK]</w:t>
            </w:r>
          </w:p>
        </w:tc>
      </w:tr>
      <w:tr w:rsidR="00192F7B" w:rsidRPr="00192F7B" w14:paraId="0F979EFF" w14:textId="77777777" w:rsidTr="001C3C7B">
        <w:trPr>
          <w:trHeight w:hRule="exact" w:val="227"/>
        </w:trPr>
        <w:tc>
          <w:tcPr>
            <w:tcW w:w="1696" w:type="dxa"/>
            <w:vAlign w:val="center"/>
          </w:tcPr>
          <w:p w14:paraId="08B129A7" w14:textId="65129E95" w:rsidR="00192F7B" w:rsidRPr="00192F7B" w:rsidRDefault="00192F7B" w:rsidP="00192F7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Title</w:t>
            </w:r>
          </w:p>
        </w:tc>
      </w:tr>
      <w:tr w:rsidR="00192F7B" w:rsidRPr="00192F7B" w14:paraId="63E4C233" w14:textId="77777777" w:rsidTr="001C3C7B">
        <w:trPr>
          <w:trHeight w:hRule="exact" w:val="227"/>
        </w:trPr>
        <w:tc>
          <w:tcPr>
            <w:tcW w:w="1696" w:type="dxa"/>
            <w:vAlign w:val="center"/>
          </w:tcPr>
          <w:p w14:paraId="307A6E43" w14:textId="4AC36C60" w:rsidR="00192F7B" w:rsidRDefault="00192F7B" w:rsidP="00192F7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FirstName</w:t>
            </w:r>
          </w:p>
        </w:tc>
      </w:tr>
      <w:tr w:rsidR="00192F7B" w:rsidRPr="00192F7B" w14:paraId="634C1BB3" w14:textId="77777777" w:rsidTr="001C3C7B">
        <w:trPr>
          <w:trHeight w:hRule="exact" w:val="227"/>
        </w:trPr>
        <w:tc>
          <w:tcPr>
            <w:tcW w:w="1696" w:type="dxa"/>
            <w:vAlign w:val="center"/>
          </w:tcPr>
          <w:p w14:paraId="55EF95A1" w14:textId="0C867164" w:rsidR="00192F7B" w:rsidRDefault="00192F7B" w:rsidP="00192F7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MidInitial</w:t>
            </w:r>
            <w:proofErr w:type="spellEnd"/>
          </w:p>
        </w:tc>
      </w:tr>
      <w:tr w:rsidR="00192F7B" w:rsidRPr="00192F7B" w14:paraId="5B7CEE6A" w14:textId="77777777" w:rsidTr="001C3C7B">
        <w:trPr>
          <w:trHeight w:hRule="exact" w:val="227"/>
        </w:trPr>
        <w:tc>
          <w:tcPr>
            <w:tcW w:w="1696" w:type="dxa"/>
            <w:vAlign w:val="center"/>
          </w:tcPr>
          <w:p w14:paraId="0C3800A2" w14:textId="7C5C5965" w:rsidR="00192F7B" w:rsidRDefault="00192F7B" w:rsidP="00192F7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LastName</w:t>
            </w:r>
            <w:proofErr w:type="spellEnd"/>
          </w:p>
        </w:tc>
      </w:tr>
      <w:tr w:rsidR="00192F7B" w:rsidRPr="00192F7B" w14:paraId="08479BFF" w14:textId="77777777" w:rsidTr="001C3C7B">
        <w:trPr>
          <w:trHeight w:hRule="exact" w:val="227"/>
        </w:trPr>
        <w:tc>
          <w:tcPr>
            <w:tcW w:w="1696" w:type="dxa"/>
            <w:vAlign w:val="center"/>
          </w:tcPr>
          <w:p w14:paraId="597F6B63" w14:textId="0DCFB141" w:rsidR="00192F7B" w:rsidRDefault="00192F7B" w:rsidP="00192F7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AddressNumber</w:t>
            </w:r>
            <w:proofErr w:type="spellEnd"/>
          </w:p>
        </w:tc>
      </w:tr>
      <w:tr w:rsidR="00192F7B" w:rsidRPr="00192F7B" w14:paraId="1E2115E9" w14:textId="77777777" w:rsidTr="001C3C7B">
        <w:trPr>
          <w:trHeight w:hRule="exact" w:val="227"/>
        </w:trPr>
        <w:tc>
          <w:tcPr>
            <w:tcW w:w="1696" w:type="dxa"/>
            <w:vAlign w:val="center"/>
          </w:tcPr>
          <w:p w14:paraId="069F08CB" w14:textId="5EB77B5D" w:rsidR="00192F7B" w:rsidRDefault="00192F7B" w:rsidP="00192F7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Street</w:t>
            </w:r>
          </w:p>
        </w:tc>
      </w:tr>
      <w:tr w:rsidR="00192F7B" w:rsidRPr="00192F7B" w14:paraId="5E65510B" w14:textId="77777777" w:rsidTr="001C3C7B">
        <w:trPr>
          <w:trHeight w:hRule="exact" w:val="227"/>
        </w:trPr>
        <w:tc>
          <w:tcPr>
            <w:tcW w:w="1696" w:type="dxa"/>
            <w:vAlign w:val="center"/>
          </w:tcPr>
          <w:p w14:paraId="06860473" w14:textId="41502E5B" w:rsidR="00192F7B" w:rsidRDefault="00192F7B" w:rsidP="00192F7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Suburb</w:t>
            </w:r>
          </w:p>
        </w:tc>
      </w:tr>
      <w:tr w:rsidR="00192F7B" w:rsidRPr="00192F7B" w14:paraId="5B060F1A" w14:textId="77777777" w:rsidTr="001C3C7B">
        <w:trPr>
          <w:trHeight w:hRule="exact" w:val="227"/>
        </w:trPr>
        <w:tc>
          <w:tcPr>
            <w:tcW w:w="1696" w:type="dxa"/>
            <w:vAlign w:val="center"/>
          </w:tcPr>
          <w:p w14:paraId="2F65449D" w14:textId="62CFA895" w:rsidR="00192F7B" w:rsidRDefault="00192F7B" w:rsidP="00192F7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State</w:t>
            </w:r>
          </w:p>
        </w:tc>
      </w:tr>
      <w:tr w:rsidR="00192F7B" w:rsidRPr="00192F7B" w14:paraId="4AB030C2" w14:textId="77777777" w:rsidTr="001C3C7B">
        <w:trPr>
          <w:trHeight w:hRule="exact" w:val="227"/>
        </w:trPr>
        <w:tc>
          <w:tcPr>
            <w:tcW w:w="1696" w:type="dxa"/>
            <w:vAlign w:val="center"/>
          </w:tcPr>
          <w:p w14:paraId="6E2CE092" w14:textId="6C6B97B8" w:rsidR="00192F7B" w:rsidRDefault="00192F7B" w:rsidP="00192F7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Postcode</w:t>
            </w:r>
          </w:p>
        </w:tc>
      </w:tr>
      <w:tr w:rsidR="00192F7B" w:rsidRPr="00192F7B" w14:paraId="608E1294" w14:textId="77777777" w:rsidTr="001C3C7B">
        <w:trPr>
          <w:trHeight w:hRule="exact" w:val="227"/>
        </w:trPr>
        <w:tc>
          <w:tcPr>
            <w:tcW w:w="1696" w:type="dxa"/>
            <w:vAlign w:val="center"/>
          </w:tcPr>
          <w:p w14:paraId="797A369D" w14:textId="25F1A4AE" w:rsidR="00192F7B" w:rsidRDefault="00192F7B" w:rsidP="00192F7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HomePhone</w:t>
            </w:r>
            <w:proofErr w:type="spellEnd"/>
          </w:p>
        </w:tc>
      </w:tr>
      <w:tr w:rsidR="00192F7B" w:rsidRPr="00192F7B" w14:paraId="43C52B20" w14:textId="77777777" w:rsidTr="001C3C7B">
        <w:trPr>
          <w:trHeight w:hRule="exact" w:val="227"/>
        </w:trPr>
        <w:tc>
          <w:tcPr>
            <w:tcW w:w="1696" w:type="dxa"/>
            <w:vAlign w:val="center"/>
          </w:tcPr>
          <w:p w14:paraId="4BC4462E" w14:textId="60827196" w:rsidR="00192F7B" w:rsidRDefault="00192F7B" w:rsidP="00192F7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MobilePhone</w:t>
            </w:r>
            <w:proofErr w:type="spellEnd"/>
          </w:p>
        </w:tc>
      </w:tr>
      <w:tr w:rsidR="00192F7B" w:rsidRPr="00192F7B" w14:paraId="412CD445" w14:textId="77777777" w:rsidTr="001C3C7B">
        <w:trPr>
          <w:trHeight w:hRule="exact" w:val="227"/>
        </w:trPr>
        <w:tc>
          <w:tcPr>
            <w:tcW w:w="1696" w:type="dxa"/>
            <w:vAlign w:val="center"/>
          </w:tcPr>
          <w:p w14:paraId="1D1B738E" w14:textId="437C65A3" w:rsidR="00192F7B" w:rsidRDefault="00192F7B" w:rsidP="00192F7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MedicareNumber</w:t>
            </w:r>
            <w:proofErr w:type="spellEnd"/>
          </w:p>
        </w:tc>
      </w:tr>
      <w:tr w:rsidR="00192F7B" w:rsidRPr="00192F7B" w14:paraId="027CD6C1" w14:textId="77777777" w:rsidTr="001C3C7B">
        <w:trPr>
          <w:trHeight w:hRule="exact" w:val="227"/>
        </w:trPr>
        <w:tc>
          <w:tcPr>
            <w:tcW w:w="1696" w:type="dxa"/>
            <w:vAlign w:val="center"/>
          </w:tcPr>
          <w:p w14:paraId="066F9A3D" w14:textId="6D54EC98" w:rsidR="00192F7B" w:rsidRDefault="00192F7B" w:rsidP="00192F7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DOB</w:t>
            </w:r>
          </w:p>
        </w:tc>
      </w:tr>
      <w:tr w:rsidR="00192F7B" w:rsidRPr="00192F7B" w14:paraId="5E801476" w14:textId="77777777" w:rsidTr="001C3C7B">
        <w:trPr>
          <w:trHeight w:hRule="exact" w:val="227"/>
        </w:trPr>
        <w:tc>
          <w:tcPr>
            <w:tcW w:w="1696" w:type="dxa"/>
            <w:vAlign w:val="center"/>
          </w:tcPr>
          <w:p w14:paraId="624DD20C" w14:textId="7E81882F" w:rsidR="00192F7B" w:rsidRDefault="00192F7B" w:rsidP="00192F7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Gender</w:t>
            </w:r>
          </w:p>
        </w:tc>
      </w:tr>
      <w:bookmarkEnd w:id="5"/>
    </w:tbl>
    <w:p w14:paraId="5C7D9545" w14:textId="3290D15F" w:rsidR="004D3CE8" w:rsidRDefault="004D3CE8" w:rsidP="00913813"/>
    <w:tbl>
      <w:tblPr>
        <w:tblStyle w:val="TableGrid"/>
        <w:tblpPr w:leftFromText="180" w:rightFromText="180" w:vertAnchor="text" w:horzAnchor="page" w:tblpX="12526" w:tblpY="-40"/>
        <w:tblW w:w="0" w:type="auto"/>
        <w:tblLook w:val="04A0" w:firstRow="1" w:lastRow="0" w:firstColumn="1" w:lastColumn="0" w:noHBand="0" w:noVBand="1"/>
      </w:tblPr>
      <w:tblGrid>
        <w:gridCol w:w="1980"/>
      </w:tblGrid>
      <w:tr w:rsidR="00B10F86" w:rsidRPr="00192F7B" w14:paraId="7DFD0704" w14:textId="77777777" w:rsidTr="003F3A6B">
        <w:trPr>
          <w:trHeight w:hRule="exact" w:val="284"/>
        </w:trPr>
        <w:tc>
          <w:tcPr>
            <w:tcW w:w="1980" w:type="dxa"/>
            <w:shd w:val="clear" w:color="auto" w:fill="F4B083" w:themeFill="accent2" w:themeFillTint="99"/>
            <w:vAlign w:val="center"/>
          </w:tcPr>
          <w:p w14:paraId="7A893D2E" w14:textId="215A88D5" w:rsidR="00B10F86" w:rsidRPr="00192F7B" w:rsidRDefault="0038450F" w:rsidP="0038450F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t>AVAILABILITY</w:t>
            </w:r>
          </w:p>
        </w:tc>
      </w:tr>
      <w:tr w:rsidR="00B10F86" w:rsidRPr="00192F7B" w14:paraId="67150D9A" w14:textId="77777777" w:rsidTr="00B10F86">
        <w:trPr>
          <w:trHeight w:hRule="exact" w:val="227"/>
        </w:trPr>
        <w:tc>
          <w:tcPr>
            <w:tcW w:w="1980" w:type="dxa"/>
            <w:vAlign w:val="center"/>
          </w:tcPr>
          <w:p w14:paraId="6F0327A6" w14:textId="77777777" w:rsidR="00B10F86" w:rsidRPr="001C3C7B" w:rsidRDefault="00B10F86" w:rsidP="00B10F8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PractitionerID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 xml:space="preserve">   [</w:t>
            </w:r>
            <w:proofErr w:type="gramEnd"/>
            <w:r>
              <w:rPr>
                <w:sz w:val="16"/>
                <w:szCs w:val="16"/>
              </w:rPr>
              <w:t>PK,FK]</w:t>
            </w:r>
          </w:p>
        </w:tc>
      </w:tr>
      <w:tr w:rsidR="00B10F86" w:rsidRPr="00192F7B" w14:paraId="7E8E04C0" w14:textId="77777777" w:rsidTr="00B10F86">
        <w:trPr>
          <w:trHeight w:hRule="exact" w:val="227"/>
        </w:trPr>
        <w:tc>
          <w:tcPr>
            <w:tcW w:w="1980" w:type="dxa"/>
            <w:vAlign w:val="center"/>
          </w:tcPr>
          <w:p w14:paraId="2DB7C85B" w14:textId="77777777" w:rsidR="00B10F86" w:rsidRPr="00192F7B" w:rsidRDefault="00B10F86" w:rsidP="00B10F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Day                </w:t>
            </w:r>
            <w:proofErr w:type="gramStart"/>
            <w:r>
              <w:rPr>
                <w:sz w:val="16"/>
                <w:szCs w:val="16"/>
              </w:rPr>
              <w:t xml:space="preserve">   [</w:t>
            </w:r>
            <w:proofErr w:type="gramEnd"/>
            <w:r>
              <w:rPr>
                <w:sz w:val="16"/>
                <w:szCs w:val="16"/>
              </w:rPr>
              <w:t>PK,FK]</w:t>
            </w:r>
          </w:p>
        </w:tc>
      </w:tr>
    </w:tbl>
    <w:p w14:paraId="6F8ACEA9" w14:textId="36805581" w:rsidR="004D3CE8" w:rsidRDefault="004D3CE8" w:rsidP="00913813"/>
    <w:p w14:paraId="690F109A" w14:textId="1271F81A" w:rsidR="004D3CE8" w:rsidRDefault="004D3CE8" w:rsidP="00913813"/>
    <w:tbl>
      <w:tblPr>
        <w:tblStyle w:val="TableGrid"/>
        <w:tblpPr w:leftFromText="180" w:rightFromText="180" w:vertAnchor="text" w:horzAnchor="page" w:tblpX="10231" w:tblpY="76"/>
        <w:tblW w:w="0" w:type="auto"/>
        <w:tblLook w:val="04A0" w:firstRow="1" w:lastRow="0" w:firstColumn="1" w:lastColumn="0" w:noHBand="0" w:noVBand="1"/>
      </w:tblPr>
      <w:tblGrid>
        <w:gridCol w:w="1838"/>
      </w:tblGrid>
      <w:tr w:rsidR="00057D93" w:rsidRPr="00192F7B" w14:paraId="712F58AC" w14:textId="77777777" w:rsidTr="003F3A6B">
        <w:trPr>
          <w:trHeight w:hRule="exact" w:val="284"/>
        </w:trPr>
        <w:tc>
          <w:tcPr>
            <w:tcW w:w="1838" w:type="dxa"/>
            <w:shd w:val="clear" w:color="auto" w:fill="F4B083" w:themeFill="accent2" w:themeFillTint="99"/>
            <w:vAlign w:val="center"/>
          </w:tcPr>
          <w:p w14:paraId="5E6F5C28" w14:textId="5C21E51D" w:rsidR="00057D93" w:rsidRPr="00192F7B" w:rsidRDefault="0038450F" w:rsidP="0038450F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bookmarkStart w:id="6" w:name="_Hlk55654147"/>
            <w:r>
              <w:t>PRACTITIONER</w:t>
            </w:r>
          </w:p>
        </w:tc>
      </w:tr>
      <w:tr w:rsidR="00057D93" w:rsidRPr="00192F7B" w14:paraId="33D676E9" w14:textId="77777777" w:rsidTr="00057D93">
        <w:trPr>
          <w:trHeight w:hRule="exact" w:val="227"/>
        </w:trPr>
        <w:tc>
          <w:tcPr>
            <w:tcW w:w="1838" w:type="dxa"/>
            <w:vAlign w:val="center"/>
          </w:tcPr>
          <w:p w14:paraId="4069BF23" w14:textId="174996D0" w:rsidR="00057D93" w:rsidRPr="001C3C7B" w:rsidRDefault="00B10F86" w:rsidP="00057D9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7D2B6F18" wp14:editId="7A9706C5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-586105</wp:posOffset>
                      </wp:positionV>
                      <wp:extent cx="291465" cy="638175"/>
                      <wp:effectExtent l="0" t="0" r="13335" b="28575"/>
                      <wp:wrapNone/>
                      <wp:docPr id="12" name="Connector: Elbow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1465" cy="638175"/>
                              </a:xfrm>
                              <a:prstGeom prst="bentConnector3">
                                <a:avLst>
                                  <a:gd name="adj1" fmla="val 29311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51935B2D" id="Connector: Elbow 12" o:spid="_x0000_s1026" type="#_x0000_t34" style="position:absolute;margin-left:86pt;margin-top:-46.15pt;width:22.95pt;height:50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" adj="6331" strokecolor="black [3213]" strokeweight=".5pt"/>
                  </w:pict>
                </mc:Fallback>
              </mc:AlternateContent>
            </w:r>
            <w:proofErr w:type="spellStart"/>
            <w:r w:rsidR="00057D93" w:rsidRPr="001C3C7B">
              <w:rPr>
                <w:sz w:val="16"/>
                <w:szCs w:val="16"/>
              </w:rPr>
              <w:t>P</w:t>
            </w:r>
            <w:r w:rsidR="00057D93">
              <w:rPr>
                <w:sz w:val="16"/>
                <w:szCs w:val="16"/>
              </w:rPr>
              <w:t>ractitioner</w:t>
            </w:r>
            <w:r w:rsidR="00057D93" w:rsidRPr="001C3C7B">
              <w:rPr>
                <w:sz w:val="16"/>
                <w:szCs w:val="16"/>
              </w:rPr>
              <w:t>ID</w:t>
            </w:r>
            <w:proofErr w:type="spellEnd"/>
            <w:r w:rsidR="00057D93">
              <w:rPr>
                <w:sz w:val="16"/>
                <w:szCs w:val="16"/>
              </w:rPr>
              <w:t xml:space="preserve">   </w:t>
            </w:r>
            <w:proofErr w:type="gramStart"/>
            <w:r w:rsidR="00057D93">
              <w:rPr>
                <w:sz w:val="16"/>
                <w:szCs w:val="16"/>
              </w:rPr>
              <w:t xml:space="preserve">   [</w:t>
            </w:r>
            <w:proofErr w:type="gramEnd"/>
            <w:r w:rsidR="00057D93">
              <w:rPr>
                <w:sz w:val="16"/>
                <w:szCs w:val="16"/>
              </w:rPr>
              <w:t>PK]</w:t>
            </w:r>
          </w:p>
        </w:tc>
      </w:tr>
      <w:tr w:rsidR="00057D93" w:rsidRPr="00192F7B" w14:paraId="2257C026" w14:textId="77777777" w:rsidTr="00057D93">
        <w:trPr>
          <w:trHeight w:hRule="exact" w:val="227"/>
        </w:trPr>
        <w:tc>
          <w:tcPr>
            <w:tcW w:w="1838" w:type="dxa"/>
            <w:vAlign w:val="center"/>
          </w:tcPr>
          <w:p w14:paraId="459C9047" w14:textId="77777777" w:rsidR="00057D93" w:rsidRPr="00192F7B" w:rsidRDefault="00057D93" w:rsidP="00057D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Title</w:t>
            </w:r>
          </w:p>
        </w:tc>
      </w:tr>
      <w:tr w:rsidR="00057D93" w:rsidRPr="00192F7B" w14:paraId="2BF126C0" w14:textId="77777777" w:rsidTr="00057D93">
        <w:trPr>
          <w:trHeight w:hRule="exact" w:val="227"/>
        </w:trPr>
        <w:tc>
          <w:tcPr>
            <w:tcW w:w="1838" w:type="dxa"/>
            <w:vAlign w:val="center"/>
          </w:tcPr>
          <w:p w14:paraId="1B7328CE" w14:textId="77777777" w:rsidR="00057D93" w:rsidRDefault="00057D93" w:rsidP="00057D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FirstName</w:t>
            </w:r>
          </w:p>
        </w:tc>
      </w:tr>
      <w:tr w:rsidR="00057D93" w:rsidRPr="00192F7B" w14:paraId="09E7EF8A" w14:textId="77777777" w:rsidTr="00057D93">
        <w:trPr>
          <w:trHeight w:hRule="exact" w:val="227"/>
        </w:trPr>
        <w:tc>
          <w:tcPr>
            <w:tcW w:w="1838" w:type="dxa"/>
            <w:vAlign w:val="center"/>
          </w:tcPr>
          <w:p w14:paraId="5D686B44" w14:textId="77777777" w:rsidR="00057D93" w:rsidRDefault="00057D93" w:rsidP="00057D9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MidInitial</w:t>
            </w:r>
            <w:proofErr w:type="spellEnd"/>
          </w:p>
        </w:tc>
      </w:tr>
      <w:tr w:rsidR="00057D93" w:rsidRPr="00192F7B" w14:paraId="400CA144" w14:textId="77777777" w:rsidTr="00057D93">
        <w:trPr>
          <w:trHeight w:hRule="exact" w:val="227"/>
        </w:trPr>
        <w:tc>
          <w:tcPr>
            <w:tcW w:w="1838" w:type="dxa"/>
            <w:vAlign w:val="center"/>
          </w:tcPr>
          <w:p w14:paraId="21DD40D3" w14:textId="77777777" w:rsidR="00057D93" w:rsidRDefault="00057D93" w:rsidP="00057D9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LastName</w:t>
            </w:r>
            <w:proofErr w:type="spellEnd"/>
          </w:p>
        </w:tc>
      </w:tr>
      <w:tr w:rsidR="00057D93" w:rsidRPr="00192F7B" w14:paraId="16C433B3" w14:textId="77777777" w:rsidTr="00057D93">
        <w:trPr>
          <w:trHeight w:hRule="exact" w:val="227"/>
        </w:trPr>
        <w:tc>
          <w:tcPr>
            <w:tcW w:w="1838" w:type="dxa"/>
            <w:vAlign w:val="center"/>
          </w:tcPr>
          <w:p w14:paraId="3F937389" w14:textId="77777777" w:rsidR="00057D93" w:rsidRDefault="00057D93" w:rsidP="00057D9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AddressNumber</w:t>
            </w:r>
            <w:proofErr w:type="spellEnd"/>
          </w:p>
        </w:tc>
      </w:tr>
      <w:tr w:rsidR="00057D93" w:rsidRPr="00192F7B" w14:paraId="20ECD32E" w14:textId="77777777" w:rsidTr="00057D93">
        <w:trPr>
          <w:trHeight w:hRule="exact" w:val="227"/>
        </w:trPr>
        <w:tc>
          <w:tcPr>
            <w:tcW w:w="1838" w:type="dxa"/>
            <w:vAlign w:val="center"/>
          </w:tcPr>
          <w:p w14:paraId="00002735" w14:textId="77777777" w:rsidR="00057D93" w:rsidRDefault="00057D93" w:rsidP="00057D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Street</w:t>
            </w:r>
          </w:p>
        </w:tc>
      </w:tr>
      <w:tr w:rsidR="00057D93" w:rsidRPr="00192F7B" w14:paraId="794CCA74" w14:textId="77777777" w:rsidTr="00057D93">
        <w:trPr>
          <w:trHeight w:hRule="exact" w:val="227"/>
        </w:trPr>
        <w:tc>
          <w:tcPr>
            <w:tcW w:w="1838" w:type="dxa"/>
            <w:vAlign w:val="center"/>
          </w:tcPr>
          <w:p w14:paraId="386E44A9" w14:textId="77777777" w:rsidR="00057D93" w:rsidRDefault="00057D93" w:rsidP="00057D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Suburb</w:t>
            </w:r>
          </w:p>
        </w:tc>
      </w:tr>
      <w:tr w:rsidR="00057D93" w:rsidRPr="00192F7B" w14:paraId="19A0F260" w14:textId="77777777" w:rsidTr="00057D93">
        <w:trPr>
          <w:trHeight w:hRule="exact" w:val="227"/>
        </w:trPr>
        <w:tc>
          <w:tcPr>
            <w:tcW w:w="1838" w:type="dxa"/>
            <w:vAlign w:val="center"/>
          </w:tcPr>
          <w:p w14:paraId="11FFB3C9" w14:textId="77777777" w:rsidR="00057D93" w:rsidRDefault="00057D93" w:rsidP="00057D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State</w:t>
            </w:r>
          </w:p>
        </w:tc>
      </w:tr>
      <w:tr w:rsidR="00057D93" w:rsidRPr="00192F7B" w14:paraId="79C46849" w14:textId="77777777" w:rsidTr="00057D93">
        <w:trPr>
          <w:trHeight w:hRule="exact" w:val="227"/>
        </w:trPr>
        <w:tc>
          <w:tcPr>
            <w:tcW w:w="1838" w:type="dxa"/>
            <w:vAlign w:val="center"/>
          </w:tcPr>
          <w:p w14:paraId="4E7F03DF" w14:textId="77777777" w:rsidR="00057D93" w:rsidRDefault="00057D93" w:rsidP="00057D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Postcode</w:t>
            </w:r>
          </w:p>
        </w:tc>
      </w:tr>
      <w:tr w:rsidR="00057D93" w:rsidRPr="00192F7B" w14:paraId="341F46E4" w14:textId="77777777" w:rsidTr="00057D93">
        <w:trPr>
          <w:trHeight w:hRule="exact" w:val="227"/>
        </w:trPr>
        <w:tc>
          <w:tcPr>
            <w:tcW w:w="1838" w:type="dxa"/>
            <w:vAlign w:val="center"/>
          </w:tcPr>
          <w:p w14:paraId="7EE1B665" w14:textId="77777777" w:rsidR="00057D93" w:rsidRDefault="00057D93" w:rsidP="00057D9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HomePhone</w:t>
            </w:r>
            <w:proofErr w:type="spellEnd"/>
          </w:p>
        </w:tc>
      </w:tr>
      <w:tr w:rsidR="00057D93" w:rsidRPr="00192F7B" w14:paraId="2F2688CD" w14:textId="77777777" w:rsidTr="00057D93">
        <w:trPr>
          <w:trHeight w:hRule="exact" w:val="227"/>
        </w:trPr>
        <w:tc>
          <w:tcPr>
            <w:tcW w:w="1838" w:type="dxa"/>
            <w:vAlign w:val="center"/>
          </w:tcPr>
          <w:p w14:paraId="2EEF5898" w14:textId="77777777" w:rsidR="00057D93" w:rsidRDefault="00057D93" w:rsidP="00057D9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MobilePhone</w:t>
            </w:r>
            <w:proofErr w:type="spellEnd"/>
          </w:p>
        </w:tc>
      </w:tr>
      <w:tr w:rsidR="00057D93" w:rsidRPr="00192F7B" w14:paraId="5DA40A60" w14:textId="77777777" w:rsidTr="00057D93">
        <w:trPr>
          <w:trHeight w:hRule="exact" w:val="227"/>
        </w:trPr>
        <w:tc>
          <w:tcPr>
            <w:tcW w:w="1838" w:type="dxa"/>
            <w:vAlign w:val="center"/>
          </w:tcPr>
          <w:p w14:paraId="745AE22F" w14:textId="77777777" w:rsidR="00057D93" w:rsidRDefault="00057D93" w:rsidP="00057D9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MedicareNumber</w:t>
            </w:r>
            <w:proofErr w:type="spellEnd"/>
          </w:p>
        </w:tc>
      </w:tr>
      <w:tr w:rsidR="00057D93" w:rsidRPr="00192F7B" w14:paraId="1975BDE0" w14:textId="77777777" w:rsidTr="00057D93">
        <w:trPr>
          <w:trHeight w:hRule="exact" w:val="227"/>
        </w:trPr>
        <w:tc>
          <w:tcPr>
            <w:tcW w:w="1838" w:type="dxa"/>
            <w:vAlign w:val="center"/>
          </w:tcPr>
          <w:p w14:paraId="792EF4E4" w14:textId="0E176DD4" w:rsidR="00057D93" w:rsidRDefault="00057D93" w:rsidP="00057D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AHPRAMRN        </w:t>
            </w:r>
            <w:proofErr w:type="gramStart"/>
            <w:r>
              <w:rPr>
                <w:sz w:val="16"/>
                <w:szCs w:val="16"/>
              </w:rPr>
              <w:t xml:space="preserve">   [</w:t>
            </w:r>
            <w:proofErr w:type="gramEnd"/>
            <w:r>
              <w:rPr>
                <w:sz w:val="16"/>
                <w:szCs w:val="16"/>
              </w:rPr>
              <w:t>AK]</w:t>
            </w:r>
          </w:p>
        </w:tc>
      </w:tr>
      <w:tr w:rsidR="00057D93" w:rsidRPr="00192F7B" w14:paraId="472E08EF" w14:textId="77777777" w:rsidTr="00057D93">
        <w:trPr>
          <w:trHeight w:hRule="exact" w:val="227"/>
        </w:trPr>
        <w:tc>
          <w:tcPr>
            <w:tcW w:w="1838" w:type="dxa"/>
            <w:vAlign w:val="center"/>
          </w:tcPr>
          <w:p w14:paraId="5501F558" w14:textId="77777777" w:rsidR="00057D93" w:rsidRDefault="00057D93" w:rsidP="00057D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DOB</w:t>
            </w:r>
          </w:p>
        </w:tc>
      </w:tr>
      <w:tr w:rsidR="00057D93" w:rsidRPr="00192F7B" w14:paraId="0D868523" w14:textId="77777777" w:rsidTr="00057D93">
        <w:trPr>
          <w:trHeight w:hRule="exact" w:val="227"/>
        </w:trPr>
        <w:tc>
          <w:tcPr>
            <w:tcW w:w="1838" w:type="dxa"/>
            <w:vAlign w:val="center"/>
          </w:tcPr>
          <w:p w14:paraId="4C199C1B" w14:textId="77777777" w:rsidR="00057D93" w:rsidRDefault="00057D93" w:rsidP="00057D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Gender</w:t>
            </w:r>
          </w:p>
        </w:tc>
      </w:tr>
      <w:tr w:rsidR="00057D93" w:rsidRPr="00192F7B" w14:paraId="14A44258" w14:textId="77777777" w:rsidTr="00057D93">
        <w:trPr>
          <w:trHeight w:hRule="exact" w:val="227"/>
        </w:trPr>
        <w:tc>
          <w:tcPr>
            <w:tcW w:w="1838" w:type="dxa"/>
            <w:vAlign w:val="center"/>
          </w:tcPr>
          <w:p w14:paraId="68A17221" w14:textId="7269B6D9" w:rsidR="00057D93" w:rsidRDefault="00B10F86" w:rsidP="00057D9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5C9890D3" wp14:editId="7BD81199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69215</wp:posOffset>
                      </wp:positionV>
                      <wp:extent cx="808355" cy="68580"/>
                      <wp:effectExtent l="0" t="0" r="10795" b="26670"/>
                      <wp:wrapNone/>
                      <wp:docPr id="10" name="Connector: Elbow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8355" cy="68580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4E89D867" id="Connector: Elbow 10" o:spid="_x0000_s1026" type="#_x0000_t34" style="position:absolute;margin-left:86pt;margin-top:5.45pt;width:63.65pt;height:5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" strokecolor="black [3213]" strokeweight=".5pt"/>
                  </w:pict>
                </mc:Fallback>
              </mc:AlternateContent>
            </w:r>
            <w:proofErr w:type="spellStart"/>
            <w:proofErr w:type="gramStart"/>
            <w:r w:rsidR="00057D93">
              <w:rPr>
                <w:sz w:val="16"/>
                <w:szCs w:val="16"/>
              </w:rPr>
              <w:t>PractitionerType</w:t>
            </w:r>
            <w:proofErr w:type="spellEnd"/>
            <w:r w:rsidR="00057D93">
              <w:rPr>
                <w:sz w:val="16"/>
                <w:szCs w:val="16"/>
              </w:rPr>
              <w:t xml:space="preserve">  [</w:t>
            </w:r>
            <w:proofErr w:type="gramEnd"/>
            <w:r w:rsidR="00057D93">
              <w:rPr>
                <w:sz w:val="16"/>
                <w:szCs w:val="16"/>
              </w:rPr>
              <w:t>FK]</w:t>
            </w:r>
          </w:p>
        </w:tc>
      </w:tr>
    </w:tbl>
    <w:tbl>
      <w:tblPr>
        <w:tblStyle w:val="TableGrid"/>
        <w:tblpPr w:leftFromText="180" w:rightFromText="180" w:vertAnchor="text" w:horzAnchor="page" w:tblpX="6151" w:tblpY="-14"/>
        <w:tblW w:w="0" w:type="auto"/>
        <w:tblLook w:val="04A0" w:firstRow="1" w:lastRow="0" w:firstColumn="1" w:lastColumn="0" w:noHBand="0" w:noVBand="1"/>
      </w:tblPr>
      <w:tblGrid>
        <w:gridCol w:w="1787"/>
      </w:tblGrid>
      <w:tr w:rsidR="00F95326" w:rsidRPr="00192F7B" w14:paraId="45E08F44" w14:textId="77777777" w:rsidTr="003F3A6B">
        <w:trPr>
          <w:trHeight w:hRule="exact" w:val="284"/>
        </w:trPr>
        <w:tc>
          <w:tcPr>
            <w:tcW w:w="1696" w:type="dxa"/>
            <w:shd w:val="clear" w:color="auto" w:fill="F4B083" w:themeFill="accent2" w:themeFillTint="99"/>
            <w:vAlign w:val="center"/>
          </w:tcPr>
          <w:bookmarkEnd w:id="6"/>
          <w:p w14:paraId="1470C920" w14:textId="3BD12E04" w:rsidR="00F95326" w:rsidRPr="00192F7B" w:rsidRDefault="0038450F" w:rsidP="0038450F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t>PATH_TEST_TYPE</w:t>
            </w:r>
          </w:p>
        </w:tc>
      </w:tr>
      <w:tr w:rsidR="00F95326" w:rsidRPr="00192F7B" w14:paraId="350518FF" w14:textId="77777777" w:rsidTr="00F95326">
        <w:trPr>
          <w:trHeight w:hRule="exact" w:val="227"/>
        </w:trPr>
        <w:tc>
          <w:tcPr>
            <w:tcW w:w="1696" w:type="dxa"/>
            <w:vAlign w:val="center"/>
          </w:tcPr>
          <w:p w14:paraId="52E4F7D9" w14:textId="77777777" w:rsidR="00F95326" w:rsidRPr="001C3C7B" w:rsidRDefault="00F95326" w:rsidP="00F9532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TestCode</w:t>
            </w:r>
            <w:proofErr w:type="spellEnd"/>
            <w:r>
              <w:rPr>
                <w:sz w:val="16"/>
                <w:szCs w:val="16"/>
              </w:rPr>
              <w:t xml:space="preserve">       </w:t>
            </w:r>
            <w:proofErr w:type="gramStart"/>
            <w:r>
              <w:rPr>
                <w:sz w:val="16"/>
                <w:szCs w:val="16"/>
              </w:rPr>
              <w:t xml:space="preserve">   [</w:t>
            </w:r>
            <w:proofErr w:type="gramEnd"/>
            <w:r>
              <w:rPr>
                <w:sz w:val="16"/>
                <w:szCs w:val="16"/>
              </w:rPr>
              <w:t>PK]</w:t>
            </w:r>
          </w:p>
        </w:tc>
      </w:tr>
      <w:tr w:rsidR="00F95326" w:rsidRPr="00192F7B" w14:paraId="5DA3F7E7" w14:textId="77777777" w:rsidTr="00F95326">
        <w:trPr>
          <w:trHeight w:hRule="exact" w:val="227"/>
        </w:trPr>
        <w:tc>
          <w:tcPr>
            <w:tcW w:w="1696" w:type="dxa"/>
            <w:vAlign w:val="center"/>
          </w:tcPr>
          <w:p w14:paraId="1F9CCE53" w14:textId="77777777" w:rsidR="00F95326" w:rsidRPr="00192F7B" w:rsidRDefault="00F95326" w:rsidP="00F9532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TestName</w:t>
            </w:r>
            <w:proofErr w:type="spellEnd"/>
          </w:p>
        </w:tc>
      </w:tr>
      <w:tr w:rsidR="00F95326" w:rsidRPr="00192F7B" w14:paraId="66AAE5CC" w14:textId="77777777" w:rsidTr="00F95326">
        <w:trPr>
          <w:trHeight w:hRule="exact" w:val="227"/>
        </w:trPr>
        <w:tc>
          <w:tcPr>
            <w:tcW w:w="1696" w:type="dxa"/>
            <w:vAlign w:val="center"/>
          </w:tcPr>
          <w:p w14:paraId="766A4A22" w14:textId="77777777" w:rsidR="00F95326" w:rsidRDefault="00F95326" w:rsidP="00F953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Description</w:t>
            </w:r>
          </w:p>
        </w:tc>
      </w:tr>
    </w:tbl>
    <w:p w14:paraId="3947A71B" w14:textId="05364BCC" w:rsidR="004D3CE8" w:rsidRDefault="004D3CE8" w:rsidP="00913813"/>
    <w:p w14:paraId="0B3C7E1C" w14:textId="0F06777A" w:rsidR="004D3CE8" w:rsidRDefault="00B252A2" w:rsidP="00913813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369273B" wp14:editId="5B934651">
                <wp:simplePos x="0" y="0"/>
                <wp:positionH relativeFrom="column">
                  <wp:posOffset>4276009</wp:posOffset>
                </wp:positionH>
                <wp:positionV relativeFrom="paragraph">
                  <wp:posOffset>3380</wp:posOffset>
                </wp:positionV>
                <wp:extent cx="1303879" cy="1444661"/>
                <wp:effectExtent l="0" t="0" r="10795" b="22225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3879" cy="1444661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2C8E0DA" id="Connector: Elbow 5" o:spid="_x0000_s1026" type="#_x0000_t34" style="position:absolute;margin-left:336.7pt;margin-top:.25pt;width:102.65pt;height:113.7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" strokecolor="black [3213]" strokeweight=".5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EBE8B70" wp14:editId="73A7529C">
                <wp:simplePos x="0" y="0"/>
                <wp:positionH relativeFrom="column">
                  <wp:posOffset>4286579</wp:posOffset>
                </wp:positionH>
                <wp:positionV relativeFrom="paragraph">
                  <wp:posOffset>35094</wp:posOffset>
                </wp:positionV>
                <wp:extent cx="1303879" cy="2182326"/>
                <wp:effectExtent l="0" t="0" r="10795" b="2794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3879" cy="2182326"/>
                        </a:xfrm>
                        <a:prstGeom prst="bentConnector3">
                          <a:avLst>
                            <a:gd name="adj1" fmla="val 2867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AB28FA6" id="Connector: Elbow 16" o:spid="_x0000_s1026" type="#_x0000_t34" style="position:absolute;margin-left:337.55pt;margin-top:2.75pt;width:102.65pt;height:171.8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" adj="6194" strokecolor="black [3213]" strokeweight=".5pt"/>
            </w:pict>
          </mc:Fallback>
        </mc:AlternateContent>
      </w:r>
    </w:p>
    <w:p w14:paraId="168B68DA" w14:textId="76491A4C" w:rsidR="004D3CE8" w:rsidRDefault="004D3CE8" w:rsidP="00913813"/>
    <w:tbl>
      <w:tblPr>
        <w:tblStyle w:val="TableGrid"/>
        <w:tblpPr w:leftFromText="180" w:rightFromText="180" w:vertAnchor="text" w:horzAnchor="page" w:tblpX="6211" w:tblpY="385"/>
        <w:tblW w:w="0" w:type="auto"/>
        <w:tblLook w:val="04A0" w:firstRow="1" w:lastRow="0" w:firstColumn="1" w:lastColumn="0" w:noHBand="0" w:noVBand="1"/>
      </w:tblPr>
      <w:tblGrid>
        <w:gridCol w:w="1980"/>
      </w:tblGrid>
      <w:tr w:rsidR="00057D93" w:rsidRPr="00192F7B" w14:paraId="4269CF18" w14:textId="77777777" w:rsidTr="003F3A6B">
        <w:trPr>
          <w:trHeight w:hRule="exact" w:val="284"/>
        </w:trPr>
        <w:tc>
          <w:tcPr>
            <w:tcW w:w="1980" w:type="dxa"/>
            <w:shd w:val="clear" w:color="auto" w:fill="F4B083" w:themeFill="accent2" w:themeFillTint="99"/>
            <w:vAlign w:val="center"/>
          </w:tcPr>
          <w:p w14:paraId="203F95FD" w14:textId="3EFE4630" w:rsidR="00057D93" w:rsidRPr="00192F7B" w:rsidRDefault="0038450F" w:rsidP="0038450F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t>APPOINTMENT</w:t>
            </w:r>
          </w:p>
        </w:tc>
      </w:tr>
      <w:tr w:rsidR="00057D93" w:rsidRPr="00192F7B" w14:paraId="169D5D3A" w14:textId="77777777" w:rsidTr="00057D93">
        <w:trPr>
          <w:trHeight w:hRule="exact" w:val="227"/>
        </w:trPr>
        <w:tc>
          <w:tcPr>
            <w:tcW w:w="1980" w:type="dxa"/>
            <w:vAlign w:val="center"/>
          </w:tcPr>
          <w:p w14:paraId="703AB0CB" w14:textId="77777777" w:rsidR="00057D93" w:rsidRPr="001C3C7B" w:rsidRDefault="00057D93" w:rsidP="00057D9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PatientID</w:t>
            </w:r>
            <w:proofErr w:type="spellEnd"/>
            <w:r>
              <w:rPr>
                <w:sz w:val="16"/>
                <w:szCs w:val="16"/>
              </w:rPr>
              <w:t xml:space="preserve">       </w:t>
            </w:r>
            <w:proofErr w:type="gramStart"/>
            <w:r>
              <w:rPr>
                <w:sz w:val="16"/>
                <w:szCs w:val="16"/>
              </w:rPr>
              <w:t xml:space="preserve">   [</w:t>
            </w:r>
            <w:proofErr w:type="gramEnd"/>
            <w:r>
              <w:rPr>
                <w:sz w:val="16"/>
                <w:szCs w:val="16"/>
              </w:rPr>
              <w:t>PK,FK]</w:t>
            </w:r>
          </w:p>
        </w:tc>
      </w:tr>
      <w:tr w:rsidR="00057D93" w:rsidRPr="00192F7B" w14:paraId="703E2DCE" w14:textId="77777777" w:rsidTr="00057D93">
        <w:trPr>
          <w:trHeight w:hRule="exact" w:val="227"/>
        </w:trPr>
        <w:tc>
          <w:tcPr>
            <w:tcW w:w="1980" w:type="dxa"/>
            <w:vAlign w:val="center"/>
          </w:tcPr>
          <w:p w14:paraId="2E0E28C1" w14:textId="77A48A85" w:rsidR="00057D93" w:rsidRPr="00192F7B" w:rsidRDefault="00057D93" w:rsidP="00057D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Date              </w:t>
            </w:r>
            <w:proofErr w:type="gramStart"/>
            <w:r>
              <w:rPr>
                <w:sz w:val="16"/>
                <w:szCs w:val="16"/>
              </w:rPr>
              <w:t xml:space="preserve">   [</w:t>
            </w:r>
            <w:proofErr w:type="gramEnd"/>
            <w:r>
              <w:rPr>
                <w:sz w:val="16"/>
                <w:szCs w:val="16"/>
              </w:rPr>
              <w:t>PK</w:t>
            </w:r>
            <w:r w:rsidR="00863054">
              <w:rPr>
                <w:sz w:val="16"/>
                <w:szCs w:val="16"/>
              </w:rPr>
              <w:t>,AK</w:t>
            </w:r>
            <w:r>
              <w:rPr>
                <w:sz w:val="16"/>
                <w:szCs w:val="16"/>
              </w:rPr>
              <w:t>]</w:t>
            </w:r>
          </w:p>
        </w:tc>
      </w:tr>
      <w:tr w:rsidR="00057D93" w:rsidRPr="00192F7B" w14:paraId="1759726F" w14:textId="77777777" w:rsidTr="00057D93">
        <w:trPr>
          <w:trHeight w:hRule="exact" w:val="227"/>
        </w:trPr>
        <w:tc>
          <w:tcPr>
            <w:tcW w:w="1980" w:type="dxa"/>
            <w:vAlign w:val="center"/>
          </w:tcPr>
          <w:p w14:paraId="1C7032CC" w14:textId="15CEF6F1" w:rsidR="00057D93" w:rsidRDefault="00057D93" w:rsidP="00057D9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StartTime</w:t>
            </w:r>
            <w:proofErr w:type="spellEnd"/>
            <w:r>
              <w:rPr>
                <w:sz w:val="16"/>
                <w:szCs w:val="16"/>
              </w:rPr>
              <w:t xml:space="preserve">      </w:t>
            </w:r>
            <w:proofErr w:type="gramStart"/>
            <w:r>
              <w:rPr>
                <w:sz w:val="16"/>
                <w:szCs w:val="16"/>
              </w:rPr>
              <w:t xml:space="preserve">   [</w:t>
            </w:r>
            <w:proofErr w:type="gramEnd"/>
            <w:r>
              <w:rPr>
                <w:sz w:val="16"/>
                <w:szCs w:val="16"/>
              </w:rPr>
              <w:t>PK</w:t>
            </w:r>
            <w:r w:rsidR="00863054">
              <w:rPr>
                <w:sz w:val="16"/>
                <w:szCs w:val="16"/>
              </w:rPr>
              <w:t>,AK</w:t>
            </w:r>
            <w:r>
              <w:rPr>
                <w:sz w:val="16"/>
                <w:szCs w:val="16"/>
              </w:rPr>
              <w:t>]</w:t>
            </w:r>
          </w:p>
        </w:tc>
      </w:tr>
      <w:tr w:rsidR="00057D93" w:rsidRPr="00192F7B" w14:paraId="3FCC9F7E" w14:textId="77777777" w:rsidTr="00057D93">
        <w:trPr>
          <w:trHeight w:hRule="exact" w:val="227"/>
        </w:trPr>
        <w:tc>
          <w:tcPr>
            <w:tcW w:w="1980" w:type="dxa"/>
            <w:vAlign w:val="center"/>
          </w:tcPr>
          <w:p w14:paraId="718C89E1" w14:textId="25257D3F" w:rsidR="00057D93" w:rsidRDefault="00057D93" w:rsidP="00057D9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PractitionerID</w:t>
            </w:r>
            <w:proofErr w:type="spellEnd"/>
            <w:proofErr w:type="gramStart"/>
            <w:r>
              <w:rPr>
                <w:sz w:val="16"/>
                <w:szCs w:val="16"/>
              </w:rPr>
              <w:t xml:space="preserve">   [</w:t>
            </w:r>
            <w:proofErr w:type="gramEnd"/>
            <w:r>
              <w:rPr>
                <w:sz w:val="16"/>
                <w:szCs w:val="16"/>
              </w:rPr>
              <w:t>FK</w:t>
            </w:r>
            <w:r w:rsidR="00863054">
              <w:rPr>
                <w:sz w:val="16"/>
                <w:szCs w:val="16"/>
              </w:rPr>
              <w:t>,AK</w:t>
            </w:r>
            <w:r>
              <w:rPr>
                <w:sz w:val="16"/>
                <w:szCs w:val="16"/>
              </w:rPr>
              <w:t>]</w:t>
            </w:r>
          </w:p>
          <w:p w14:paraId="5D87DA40" w14:textId="3CD925D1" w:rsidR="005120A6" w:rsidRDefault="005120A6" w:rsidP="00057D93">
            <w:pPr>
              <w:rPr>
                <w:sz w:val="16"/>
                <w:szCs w:val="16"/>
              </w:rPr>
            </w:pPr>
          </w:p>
        </w:tc>
      </w:tr>
      <w:tr w:rsidR="005120A6" w:rsidRPr="00192F7B" w14:paraId="0ED83813" w14:textId="77777777" w:rsidTr="00057D93">
        <w:trPr>
          <w:trHeight w:hRule="exact" w:val="227"/>
        </w:trPr>
        <w:tc>
          <w:tcPr>
            <w:tcW w:w="1980" w:type="dxa"/>
            <w:vAlign w:val="center"/>
          </w:tcPr>
          <w:p w14:paraId="09E41A79" w14:textId="6C736BB2" w:rsidR="005120A6" w:rsidRDefault="005120A6" w:rsidP="00057D93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ReceptionistID</w:t>
            </w:r>
            <w:proofErr w:type="spellEnd"/>
            <w:r>
              <w:rPr>
                <w:sz w:val="16"/>
                <w:szCs w:val="16"/>
              </w:rPr>
              <w:t xml:space="preserve">  [</w:t>
            </w:r>
            <w:proofErr w:type="gramEnd"/>
            <w:r>
              <w:rPr>
                <w:sz w:val="16"/>
                <w:szCs w:val="16"/>
              </w:rPr>
              <w:t>FK]</w:t>
            </w:r>
          </w:p>
        </w:tc>
      </w:tr>
    </w:tbl>
    <w:p w14:paraId="6D82DC8E" w14:textId="425364AC" w:rsidR="004D3CE8" w:rsidRDefault="004D3CE8" w:rsidP="00913813"/>
    <w:p w14:paraId="1449FED1" w14:textId="29C854E0" w:rsidR="004D3CE8" w:rsidRDefault="004D3CE8" w:rsidP="00913813"/>
    <w:p w14:paraId="0DDAD2FE" w14:textId="4EFFDDDD" w:rsidR="004D3CE8" w:rsidRDefault="004D3CE8" w:rsidP="00913813"/>
    <w:p w14:paraId="2FC2633A" w14:textId="720F8BC0" w:rsidR="004D3CE8" w:rsidRDefault="00B10F86" w:rsidP="00913813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9712ED9" wp14:editId="0DA9A381">
                <wp:simplePos x="0" y="0"/>
                <wp:positionH relativeFrom="column">
                  <wp:posOffset>3011992</wp:posOffset>
                </wp:positionH>
                <wp:positionV relativeFrom="paragraph">
                  <wp:posOffset>190889</wp:posOffset>
                </wp:positionV>
                <wp:extent cx="45719" cy="565554"/>
                <wp:effectExtent l="247650" t="0" r="12065" b="2540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5554"/>
                        </a:xfrm>
                        <a:prstGeom prst="bentConnector3">
                          <a:avLst>
                            <a:gd name="adj1" fmla="val -54870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29D9EFB" id="Connector: Elbow 20" o:spid="_x0000_s1026" type="#_x0000_t34" style="position:absolute;margin-left:237.15pt;margin-top:15.05pt;width:3.6pt;height:44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" adj="-118520" strokecolor="black [3213]" strokeweight=".5pt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226" w:tblpY="332"/>
        <w:tblW w:w="0" w:type="auto"/>
        <w:tblLook w:val="04A0" w:firstRow="1" w:lastRow="0" w:firstColumn="1" w:lastColumn="0" w:noHBand="0" w:noVBand="1"/>
      </w:tblPr>
      <w:tblGrid>
        <w:gridCol w:w="1980"/>
      </w:tblGrid>
      <w:tr w:rsidR="00057D93" w:rsidRPr="00192F7B" w14:paraId="6C1E0ACD" w14:textId="77777777" w:rsidTr="003F3A6B">
        <w:trPr>
          <w:trHeight w:hRule="exact" w:val="284"/>
        </w:trPr>
        <w:tc>
          <w:tcPr>
            <w:tcW w:w="1980" w:type="dxa"/>
            <w:shd w:val="clear" w:color="auto" w:fill="F4B083" w:themeFill="accent2" w:themeFillTint="99"/>
            <w:vAlign w:val="center"/>
          </w:tcPr>
          <w:p w14:paraId="5408AE92" w14:textId="21A6B5E9" w:rsidR="00057D93" w:rsidRPr="00192F7B" w:rsidRDefault="0038450F" w:rsidP="0038450F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bookmarkStart w:id="7" w:name="_Hlk55653730"/>
            <w:r>
              <w:t>USER</w:t>
            </w:r>
          </w:p>
        </w:tc>
      </w:tr>
      <w:tr w:rsidR="00057D93" w:rsidRPr="00192F7B" w14:paraId="7C36E8B3" w14:textId="77777777" w:rsidTr="00057D93">
        <w:trPr>
          <w:trHeight w:hRule="exact" w:val="227"/>
        </w:trPr>
        <w:tc>
          <w:tcPr>
            <w:tcW w:w="1980" w:type="dxa"/>
            <w:vAlign w:val="center"/>
          </w:tcPr>
          <w:p w14:paraId="57914CAA" w14:textId="77777777" w:rsidR="00057D93" w:rsidRDefault="00057D93" w:rsidP="00057D93">
            <w:pPr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UserID</w:t>
            </w:r>
            <w:proofErr w:type="spellEnd"/>
            <w:r>
              <w:rPr>
                <w:sz w:val="16"/>
                <w:szCs w:val="16"/>
              </w:rPr>
              <w:t xml:space="preserve">           </w:t>
            </w:r>
            <w:proofErr w:type="gramStart"/>
            <w:r>
              <w:rPr>
                <w:sz w:val="16"/>
                <w:szCs w:val="16"/>
              </w:rPr>
              <w:t xml:space="preserve">   [</w:t>
            </w:r>
            <w:proofErr w:type="gramEnd"/>
            <w:r>
              <w:rPr>
                <w:sz w:val="16"/>
                <w:szCs w:val="16"/>
              </w:rPr>
              <w:t>PK,FK]</w:t>
            </w:r>
          </w:p>
        </w:tc>
      </w:tr>
      <w:tr w:rsidR="00057D93" w:rsidRPr="00192F7B" w14:paraId="0AB39337" w14:textId="77777777" w:rsidTr="00057D93">
        <w:trPr>
          <w:trHeight w:hRule="exact" w:val="227"/>
        </w:trPr>
        <w:tc>
          <w:tcPr>
            <w:tcW w:w="1980" w:type="dxa"/>
            <w:vAlign w:val="center"/>
          </w:tcPr>
          <w:p w14:paraId="618A1E26" w14:textId="64956666" w:rsidR="00057D93" w:rsidRDefault="00B10F86" w:rsidP="00057D9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0B78EF0E" wp14:editId="61502578">
                      <wp:simplePos x="0" y="0"/>
                      <wp:positionH relativeFrom="column">
                        <wp:posOffset>1185545</wp:posOffset>
                      </wp:positionH>
                      <wp:positionV relativeFrom="paragraph">
                        <wp:posOffset>66040</wp:posOffset>
                      </wp:positionV>
                      <wp:extent cx="485775" cy="714375"/>
                      <wp:effectExtent l="0" t="0" r="9525" b="28575"/>
                      <wp:wrapNone/>
                      <wp:docPr id="17" name="Connector: Elbow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5775" cy="714375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5E1AB75F" id="Connector: Elbow 17" o:spid="_x0000_s1026" type="#_x0000_t34" style="position:absolute;margin-left:93.35pt;margin-top:5.2pt;width:38.25pt;height:5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" strokecolor="black [3213]" strokeweight=".5pt"/>
                  </w:pict>
                </mc:Fallback>
              </mc:AlternateContent>
            </w:r>
            <w:proofErr w:type="spellStart"/>
            <w:r w:rsidR="00057D93">
              <w:rPr>
                <w:sz w:val="16"/>
                <w:szCs w:val="16"/>
              </w:rPr>
              <w:t>UserRole</w:t>
            </w:r>
            <w:proofErr w:type="spellEnd"/>
            <w:r w:rsidR="00057D93">
              <w:rPr>
                <w:sz w:val="16"/>
                <w:szCs w:val="16"/>
              </w:rPr>
              <w:t xml:space="preserve">        </w:t>
            </w:r>
            <w:proofErr w:type="gramStart"/>
            <w:r w:rsidR="00057D93">
              <w:rPr>
                <w:sz w:val="16"/>
                <w:szCs w:val="16"/>
              </w:rPr>
              <w:t xml:space="preserve">  </w:t>
            </w:r>
            <w:r w:rsidR="00AE5B4C">
              <w:rPr>
                <w:sz w:val="16"/>
                <w:szCs w:val="16"/>
              </w:rPr>
              <w:t xml:space="preserve"> </w:t>
            </w:r>
            <w:r w:rsidR="00057D93">
              <w:rPr>
                <w:sz w:val="16"/>
                <w:szCs w:val="16"/>
              </w:rPr>
              <w:t>[</w:t>
            </w:r>
            <w:proofErr w:type="gramEnd"/>
            <w:r w:rsidR="00057D93">
              <w:rPr>
                <w:sz w:val="16"/>
                <w:szCs w:val="16"/>
              </w:rPr>
              <w:t>PK,FK]</w:t>
            </w:r>
          </w:p>
        </w:tc>
      </w:tr>
      <w:tr w:rsidR="00057D93" w:rsidRPr="00192F7B" w14:paraId="35F3E771" w14:textId="77777777" w:rsidTr="00057D93">
        <w:trPr>
          <w:trHeight w:hRule="exact" w:val="227"/>
        </w:trPr>
        <w:tc>
          <w:tcPr>
            <w:tcW w:w="1980" w:type="dxa"/>
            <w:vAlign w:val="center"/>
          </w:tcPr>
          <w:p w14:paraId="26235EAD" w14:textId="69AC1474" w:rsidR="00057D93" w:rsidRPr="001C3C7B" w:rsidRDefault="00057D93" w:rsidP="00057D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Username</w:t>
            </w:r>
            <w:r w:rsidR="00AE5B4C">
              <w:rPr>
                <w:sz w:val="16"/>
                <w:szCs w:val="16"/>
              </w:rPr>
              <w:t xml:space="preserve">      </w:t>
            </w:r>
            <w:proofErr w:type="gramStart"/>
            <w:r w:rsidR="00AE5B4C">
              <w:rPr>
                <w:sz w:val="16"/>
                <w:szCs w:val="16"/>
              </w:rPr>
              <w:t xml:space="preserve">   [</w:t>
            </w:r>
            <w:proofErr w:type="gramEnd"/>
            <w:r w:rsidR="00AE5B4C">
              <w:rPr>
                <w:sz w:val="16"/>
                <w:szCs w:val="16"/>
              </w:rPr>
              <w:t>AK]</w:t>
            </w:r>
          </w:p>
        </w:tc>
      </w:tr>
      <w:tr w:rsidR="00057D93" w:rsidRPr="00192F7B" w14:paraId="28265EB7" w14:textId="77777777" w:rsidTr="00057D93">
        <w:trPr>
          <w:trHeight w:hRule="exact" w:val="227"/>
        </w:trPr>
        <w:tc>
          <w:tcPr>
            <w:tcW w:w="1980" w:type="dxa"/>
            <w:vAlign w:val="center"/>
          </w:tcPr>
          <w:p w14:paraId="6902B6A9" w14:textId="77777777" w:rsidR="00057D93" w:rsidRPr="00192F7B" w:rsidRDefault="00057D93" w:rsidP="00057D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</w:t>
            </w:r>
          </w:p>
        </w:tc>
      </w:tr>
      <w:tr w:rsidR="00057D93" w:rsidRPr="00192F7B" w14:paraId="6EB8768E" w14:textId="77777777" w:rsidTr="00057D93">
        <w:trPr>
          <w:trHeight w:hRule="exact" w:val="227"/>
        </w:trPr>
        <w:tc>
          <w:tcPr>
            <w:tcW w:w="1980" w:type="dxa"/>
            <w:vAlign w:val="center"/>
          </w:tcPr>
          <w:p w14:paraId="630C6CD8" w14:textId="77777777" w:rsidR="00057D93" w:rsidRDefault="00057D93" w:rsidP="00057D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</w:tc>
      </w:tr>
      <w:bookmarkEnd w:id="7"/>
    </w:tbl>
    <w:p w14:paraId="27D8BCEF" w14:textId="203B84D5" w:rsidR="004D3CE8" w:rsidRDefault="004D3CE8" w:rsidP="00913813"/>
    <w:tbl>
      <w:tblPr>
        <w:tblStyle w:val="TableGrid"/>
        <w:tblpPr w:leftFromText="180" w:rightFromText="180" w:vertAnchor="text" w:horzAnchor="margin" w:tblpXSpec="right" w:tblpY="314"/>
        <w:tblW w:w="0" w:type="auto"/>
        <w:tblLook w:val="04A0" w:firstRow="1" w:lastRow="0" w:firstColumn="1" w:lastColumn="0" w:noHBand="0" w:noVBand="1"/>
      </w:tblPr>
      <w:tblGrid>
        <w:gridCol w:w="2065"/>
      </w:tblGrid>
      <w:tr w:rsidR="00057D93" w:rsidRPr="00192F7B" w14:paraId="1D3D9790" w14:textId="77777777" w:rsidTr="003F3A6B">
        <w:trPr>
          <w:trHeight w:hRule="exact" w:val="284"/>
        </w:trPr>
        <w:tc>
          <w:tcPr>
            <w:tcW w:w="1980" w:type="dxa"/>
            <w:shd w:val="clear" w:color="auto" w:fill="F4B083" w:themeFill="accent2" w:themeFillTint="99"/>
            <w:vAlign w:val="center"/>
          </w:tcPr>
          <w:p w14:paraId="4C741B06" w14:textId="23E72375" w:rsidR="00057D93" w:rsidRPr="00192F7B" w:rsidRDefault="0038450F" w:rsidP="0038450F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t>PRACTITIONER_TYPE</w:t>
            </w:r>
          </w:p>
        </w:tc>
      </w:tr>
      <w:tr w:rsidR="00057D93" w:rsidRPr="00192F7B" w14:paraId="26D6B056" w14:textId="77777777" w:rsidTr="00057D93">
        <w:trPr>
          <w:trHeight w:hRule="exact" w:val="227"/>
        </w:trPr>
        <w:tc>
          <w:tcPr>
            <w:tcW w:w="1980" w:type="dxa"/>
            <w:vAlign w:val="center"/>
          </w:tcPr>
          <w:p w14:paraId="5EEC35BE" w14:textId="77777777" w:rsidR="00057D93" w:rsidRPr="001C3C7B" w:rsidRDefault="00057D93" w:rsidP="00057D9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PractitionerType</w:t>
            </w:r>
            <w:proofErr w:type="spellEnd"/>
            <w:r>
              <w:rPr>
                <w:sz w:val="16"/>
                <w:szCs w:val="16"/>
              </w:rPr>
              <w:t xml:space="preserve">  </w:t>
            </w:r>
            <w:proofErr w:type="gramStart"/>
            <w:r>
              <w:rPr>
                <w:sz w:val="16"/>
                <w:szCs w:val="16"/>
              </w:rPr>
              <w:t xml:space="preserve">   [</w:t>
            </w:r>
            <w:proofErr w:type="gramEnd"/>
            <w:r>
              <w:rPr>
                <w:sz w:val="16"/>
                <w:szCs w:val="16"/>
              </w:rPr>
              <w:t>PK]</w:t>
            </w:r>
          </w:p>
        </w:tc>
      </w:tr>
    </w:tbl>
    <w:p w14:paraId="7578E0EB" w14:textId="76BB1DC0" w:rsidR="004D3CE8" w:rsidRDefault="004D3CE8" w:rsidP="00913813"/>
    <w:tbl>
      <w:tblPr>
        <w:tblStyle w:val="TableGrid"/>
        <w:tblpPr w:leftFromText="180" w:rightFromText="180" w:vertAnchor="text" w:horzAnchor="page" w:tblpX="8971" w:tblpY="732"/>
        <w:tblW w:w="0" w:type="auto"/>
        <w:tblLook w:val="04A0" w:firstRow="1" w:lastRow="0" w:firstColumn="1" w:lastColumn="0" w:noHBand="0" w:noVBand="1"/>
      </w:tblPr>
      <w:tblGrid>
        <w:gridCol w:w="1413"/>
      </w:tblGrid>
      <w:tr w:rsidR="00057D93" w:rsidRPr="00192F7B" w14:paraId="79D3DC8A" w14:textId="77777777" w:rsidTr="003F3A6B">
        <w:trPr>
          <w:trHeight w:hRule="exact" w:val="284"/>
        </w:trPr>
        <w:tc>
          <w:tcPr>
            <w:tcW w:w="1413" w:type="dxa"/>
            <w:shd w:val="clear" w:color="auto" w:fill="F4B083" w:themeFill="accent2" w:themeFillTint="99"/>
            <w:vAlign w:val="center"/>
          </w:tcPr>
          <w:p w14:paraId="1C0152D8" w14:textId="0D55757C" w:rsidR="00057D93" w:rsidRPr="00192F7B" w:rsidRDefault="0038450F" w:rsidP="0038450F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t>USER_ROLE</w:t>
            </w:r>
          </w:p>
        </w:tc>
      </w:tr>
      <w:tr w:rsidR="00057D93" w:rsidRPr="00192F7B" w14:paraId="2C4F3729" w14:textId="77777777" w:rsidTr="00057D93">
        <w:trPr>
          <w:trHeight w:hRule="exact" w:val="227"/>
        </w:trPr>
        <w:tc>
          <w:tcPr>
            <w:tcW w:w="1413" w:type="dxa"/>
            <w:vAlign w:val="center"/>
          </w:tcPr>
          <w:p w14:paraId="4FC0A38D" w14:textId="0FD2900A" w:rsidR="00057D93" w:rsidRPr="001C3C7B" w:rsidRDefault="00057D93" w:rsidP="00057D9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UserRole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 xml:space="preserve">   [</w:t>
            </w:r>
            <w:proofErr w:type="gramEnd"/>
            <w:r>
              <w:rPr>
                <w:sz w:val="16"/>
                <w:szCs w:val="16"/>
              </w:rPr>
              <w:t>PK]</w:t>
            </w:r>
          </w:p>
        </w:tc>
      </w:tr>
    </w:tbl>
    <w:p w14:paraId="12E26FC8" w14:textId="7FB59B96" w:rsidR="004D3CE8" w:rsidRDefault="004D3CE8">
      <w:pPr>
        <w:spacing w:after="160" w:line="259" w:lineRule="auto"/>
      </w:pPr>
      <w:r>
        <w:br w:type="page"/>
      </w:r>
    </w:p>
    <w:p w14:paraId="1CDC8453" w14:textId="25C3CD26" w:rsidR="00431357" w:rsidRDefault="00431357" w:rsidP="00476A74">
      <w:pPr>
        <w:pStyle w:val="Heading1"/>
      </w:pPr>
      <w:bookmarkStart w:id="8" w:name="_Toc59438025"/>
      <w:r>
        <w:lastRenderedPageBreak/>
        <w:t>Data dictionary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493"/>
        <w:gridCol w:w="2128"/>
        <w:gridCol w:w="1357"/>
        <w:gridCol w:w="1312"/>
        <w:gridCol w:w="1167"/>
        <w:gridCol w:w="1279"/>
        <w:gridCol w:w="1082"/>
        <w:gridCol w:w="2065"/>
      </w:tblGrid>
      <w:tr w:rsidR="00431357" w:rsidRPr="00431357" w14:paraId="09CFA913" w14:textId="77777777" w:rsidTr="00431357">
        <w:trPr>
          <w:trHeight w:hRule="exact" w:val="624"/>
          <w:tblHeader/>
        </w:trPr>
        <w:tc>
          <w:tcPr>
            <w:tcW w:w="13948" w:type="dxa"/>
            <w:gridSpan w:val="9"/>
            <w:shd w:val="clear" w:color="auto" w:fill="941A1D"/>
          </w:tcPr>
          <w:p w14:paraId="224E17E1" w14:textId="77777777" w:rsidR="00431357" w:rsidRPr="00431357" w:rsidRDefault="00431357" w:rsidP="00431357">
            <w:pPr>
              <w:spacing w:after="0"/>
              <w:jc w:val="center"/>
              <w:rPr>
                <w:b/>
                <w:bCs/>
                <w:color w:val="FFFFFF" w:themeColor="background1"/>
                <w:szCs w:val="20"/>
              </w:rPr>
            </w:pPr>
            <w:r w:rsidRPr="00431357">
              <w:rPr>
                <w:b/>
                <w:bCs/>
                <w:color w:val="FFFFFF" w:themeColor="background1"/>
                <w:szCs w:val="20"/>
              </w:rPr>
              <w:t>MEDICAL PRACTICE SYSTEM</w:t>
            </w:r>
          </w:p>
          <w:p w14:paraId="1CC34235" w14:textId="022A2EB8" w:rsidR="00431357" w:rsidRPr="00431357" w:rsidRDefault="00431357" w:rsidP="00431357">
            <w:pPr>
              <w:jc w:val="center"/>
              <w:rPr>
                <w:sz w:val="16"/>
                <w:szCs w:val="16"/>
              </w:rPr>
            </w:pPr>
            <w:r w:rsidRPr="00431357">
              <w:rPr>
                <w:b/>
                <w:bCs/>
                <w:color w:val="FFFFFF" w:themeColor="background1"/>
                <w:szCs w:val="20"/>
              </w:rPr>
              <w:t>Data Dictionary</w:t>
            </w:r>
          </w:p>
        </w:tc>
      </w:tr>
      <w:tr w:rsidR="003F3A6B" w:rsidRPr="003F3A6B" w14:paraId="55DD65D3" w14:textId="77777777" w:rsidTr="0013133B">
        <w:trPr>
          <w:trHeight w:hRule="exact" w:val="454"/>
          <w:tblHeader/>
        </w:trPr>
        <w:tc>
          <w:tcPr>
            <w:tcW w:w="2065" w:type="dxa"/>
            <w:shd w:val="clear" w:color="auto" w:fill="F4B083" w:themeFill="accent2" w:themeFillTint="99"/>
            <w:vAlign w:val="center"/>
          </w:tcPr>
          <w:p w14:paraId="7E95EBC1" w14:textId="66DF623C" w:rsidR="00431357" w:rsidRPr="003F3A6B" w:rsidRDefault="0029734B" w:rsidP="0029734B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3F3A6B">
              <w:rPr>
                <w:b/>
                <w:bCs/>
                <w:sz w:val="16"/>
                <w:szCs w:val="16"/>
              </w:rPr>
              <w:t>TABLE NAME</w:t>
            </w:r>
          </w:p>
        </w:tc>
        <w:tc>
          <w:tcPr>
            <w:tcW w:w="1521" w:type="dxa"/>
            <w:shd w:val="clear" w:color="auto" w:fill="F4B083" w:themeFill="accent2" w:themeFillTint="99"/>
            <w:vAlign w:val="center"/>
          </w:tcPr>
          <w:p w14:paraId="5882519C" w14:textId="6A333CE1" w:rsidR="00431357" w:rsidRPr="003F3A6B" w:rsidRDefault="0029734B" w:rsidP="0029734B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3F3A6B">
              <w:rPr>
                <w:b/>
                <w:bCs/>
                <w:sz w:val="16"/>
                <w:szCs w:val="16"/>
              </w:rPr>
              <w:t>ATTRIBUTE NAME</w:t>
            </w:r>
          </w:p>
        </w:tc>
        <w:tc>
          <w:tcPr>
            <w:tcW w:w="2505" w:type="dxa"/>
            <w:shd w:val="clear" w:color="auto" w:fill="F4B083" w:themeFill="accent2" w:themeFillTint="99"/>
            <w:vAlign w:val="center"/>
          </w:tcPr>
          <w:p w14:paraId="1A81A950" w14:textId="599765EF" w:rsidR="00431357" w:rsidRPr="003F3A6B" w:rsidRDefault="0029734B" w:rsidP="0029734B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3F3A6B">
              <w:rPr>
                <w:b/>
                <w:bCs/>
                <w:sz w:val="16"/>
                <w:szCs w:val="16"/>
              </w:rPr>
              <w:t>CONTENTS</w:t>
            </w:r>
          </w:p>
        </w:tc>
        <w:tc>
          <w:tcPr>
            <w:tcW w:w="293" w:type="dxa"/>
            <w:shd w:val="clear" w:color="auto" w:fill="F4B083" w:themeFill="accent2" w:themeFillTint="99"/>
            <w:vAlign w:val="center"/>
          </w:tcPr>
          <w:p w14:paraId="7B491B28" w14:textId="48A1BA1D" w:rsidR="00431357" w:rsidRPr="003F3A6B" w:rsidRDefault="0029734B" w:rsidP="0029734B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3F3A6B">
              <w:rPr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1384" w:type="dxa"/>
            <w:shd w:val="clear" w:color="auto" w:fill="F4B083" w:themeFill="accent2" w:themeFillTint="99"/>
            <w:vAlign w:val="center"/>
          </w:tcPr>
          <w:p w14:paraId="3EA3B71B" w14:textId="58F5818C" w:rsidR="00431357" w:rsidRPr="003F3A6B" w:rsidRDefault="0029734B" w:rsidP="0029734B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3F3A6B">
              <w:rPr>
                <w:b/>
                <w:bCs/>
                <w:sz w:val="16"/>
                <w:szCs w:val="16"/>
              </w:rPr>
              <w:t>FORMAT</w:t>
            </w:r>
          </w:p>
        </w:tc>
        <w:tc>
          <w:tcPr>
            <w:tcW w:w="1357" w:type="dxa"/>
            <w:shd w:val="clear" w:color="auto" w:fill="F4B083" w:themeFill="accent2" w:themeFillTint="99"/>
            <w:vAlign w:val="center"/>
          </w:tcPr>
          <w:p w14:paraId="29B45E1A" w14:textId="6859C410" w:rsidR="00431357" w:rsidRPr="003F3A6B" w:rsidRDefault="0029734B" w:rsidP="0029734B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3F3A6B">
              <w:rPr>
                <w:b/>
                <w:bCs/>
                <w:sz w:val="16"/>
                <w:szCs w:val="16"/>
              </w:rPr>
              <w:t>RANGE</w:t>
            </w:r>
          </w:p>
        </w:tc>
        <w:tc>
          <w:tcPr>
            <w:tcW w:w="1414" w:type="dxa"/>
            <w:shd w:val="clear" w:color="auto" w:fill="F4B083" w:themeFill="accent2" w:themeFillTint="99"/>
            <w:vAlign w:val="center"/>
          </w:tcPr>
          <w:p w14:paraId="078AD661" w14:textId="1D72AE30" w:rsidR="00431357" w:rsidRPr="003F3A6B" w:rsidRDefault="0029734B" w:rsidP="0029734B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3F3A6B">
              <w:rPr>
                <w:b/>
                <w:bCs/>
                <w:sz w:val="16"/>
                <w:szCs w:val="16"/>
              </w:rPr>
              <w:t>REQUIRED</w:t>
            </w:r>
          </w:p>
        </w:tc>
        <w:tc>
          <w:tcPr>
            <w:tcW w:w="1344" w:type="dxa"/>
            <w:shd w:val="clear" w:color="auto" w:fill="F4B083" w:themeFill="accent2" w:themeFillTint="99"/>
            <w:vAlign w:val="center"/>
          </w:tcPr>
          <w:p w14:paraId="744EECED" w14:textId="74593960" w:rsidR="00431357" w:rsidRPr="003F3A6B" w:rsidRDefault="0029734B" w:rsidP="0029734B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3F3A6B">
              <w:rPr>
                <w:b/>
                <w:bCs/>
                <w:sz w:val="16"/>
                <w:szCs w:val="16"/>
              </w:rPr>
              <w:t>PK,</w:t>
            </w:r>
            <w:r w:rsidR="00D03C60" w:rsidRPr="003F3A6B">
              <w:rPr>
                <w:b/>
                <w:bCs/>
                <w:sz w:val="16"/>
                <w:szCs w:val="16"/>
              </w:rPr>
              <w:t xml:space="preserve"> </w:t>
            </w:r>
            <w:r w:rsidRPr="003F3A6B">
              <w:rPr>
                <w:b/>
                <w:bCs/>
                <w:sz w:val="16"/>
                <w:szCs w:val="16"/>
              </w:rPr>
              <w:t>FK or AK</w:t>
            </w:r>
          </w:p>
        </w:tc>
        <w:tc>
          <w:tcPr>
            <w:tcW w:w="2065" w:type="dxa"/>
            <w:shd w:val="clear" w:color="auto" w:fill="F4B083" w:themeFill="accent2" w:themeFillTint="99"/>
            <w:vAlign w:val="center"/>
          </w:tcPr>
          <w:p w14:paraId="12E427F4" w14:textId="116DE597" w:rsidR="00431357" w:rsidRPr="003F3A6B" w:rsidRDefault="0029734B" w:rsidP="0029734B">
            <w:pPr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 w:rsidRPr="003F3A6B">
              <w:rPr>
                <w:b/>
                <w:bCs/>
                <w:sz w:val="16"/>
                <w:szCs w:val="16"/>
              </w:rPr>
              <w:t>FK Referenced Table</w:t>
            </w:r>
          </w:p>
        </w:tc>
      </w:tr>
      <w:tr w:rsidR="00A3418F" w:rsidRPr="00431357" w14:paraId="33E03B61" w14:textId="77777777" w:rsidTr="00862876">
        <w:trPr>
          <w:trHeight w:val="170"/>
        </w:trPr>
        <w:tc>
          <w:tcPr>
            <w:tcW w:w="2065" w:type="dxa"/>
            <w:vMerge w:val="restart"/>
          </w:tcPr>
          <w:p w14:paraId="2998339C" w14:textId="024E19AF" w:rsidR="00A3418F" w:rsidRPr="00431357" w:rsidRDefault="00A3418F" w:rsidP="00431357">
            <w:pPr>
              <w:rPr>
                <w:sz w:val="16"/>
                <w:szCs w:val="16"/>
              </w:rPr>
            </w:pPr>
            <w:r>
              <w:t>PATIENT</w:t>
            </w:r>
          </w:p>
        </w:tc>
        <w:tc>
          <w:tcPr>
            <w:tcW w:w="1521" w:type="dxa"/>
          </w:tcPr>
          <w:p w14:paraId="4F00A6FC" w14:textId="641EEE8B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 w:rsidRPr="001C3C7B">
              <w:rPr>
                <w:sz w:val="16"/>
                <w:szCs w:val="16"/>
              </w:rPr>
              <w:t>PatientID</w:t>
            </w:r>
            <w:proofErr w:type="spellEnd"/>
          </w:p>
        </w:tc>
        <w:tc>
          <w:tcPr>
            <w:tcW w:w="2505" w:type="dxa"/>
          </w:tcPr>
          <w:p w14:paraId="6712FE0A" w14:textId="39FFE943" w:rsidR="00A3418F" w:rsidRPr="00431357" w:rsidRDefault="0013133B" w:rsidP="00862876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Patient identification number, unique number, used to identify a patient in the s</w:t>
            </w:r>
            <w:r w:rsidR="00DC2738">
              <w:rPr>
                <w:sz w:val="16"/>
                <w:szCs w:val="16"/>
              </w:rPr>
              <w:t>ystem. It is an auto</w:t>
            </w:r>
            <w:r>
              <w:rPr>
                <w:sz w:val="16"/>
                <w:szCs w:val="16"/>
              </w:rPr>
              <w:t xml:space="preserve"> incremen</w:t>
            </w:r>
            <w:r w:rsidR="00101A31">
              <w:rPr>
                <w:sz w:val="16"/>
                <w:szCs w:val="16"/>
              </w:rPr>
              <w:t>t</w:t>
            </w:r>
            <w:r w:rsidR="004D3436">
              <w:rPr>
                <w:sz w:val="16"/>
                <w:szCs w:val="16"/>
              </w:rPr>
              <w:t>ed</w:t>
            </w:r>
            <w:r w:rsidR="00101A31">
              <w:rPr>
                <w:sz w:val="16"/>
                <w:szCs w:val="16"/>
              </w:rPr>
              <w:t xml:space="preserve"> field</w:t>
            </w:r>
          </w:p>
        </w:tc>
        <w:tc>
          <w:tcPr>
            <w:tcW w:w="293" w:type="dxa"/>
          </w:tcPr>
          <w:p w14:paraId="5EA8C66F" w14:textId="467CAF87" w:rsidR="00A3418F" w:rsidRPr="00431357" w:rsidRDefault="00265769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384" w:type="dxa"/>
          </w:tcPr>
          <w:p w14:paraId="0BD17362" w14:textId="0A77A927" w:rsidR="00A3418F" w:rsidRPr="00431357" w:rsidRDefault="00862876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nnnnn</w:t>
            </w:r>
            <w:proofErr w:type="spellEnd"/>
          </w:p>
        </w:tc>
        <w:tc>
          <w:tcPr>
            <w:tcW w:w="1357" w:type="dxa"/>
          </w:tcPr>
          <w:p w14:paraId="7D442F05" w14:textId="0D451791" w:rsidR="00A3418F" w:rsidRPr="00431357" w:rsidRDefault="00862876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10000-99999</w:t>
            </w:r>
          </w:p>
        </w:tc>
        <w:tc>
          <w:tcPr>
            <w:tcW w:w="1414" w:type="dxa"/>
          </w:tcPr>
          <w:p w14:paraId="3BCCCA67" w14:textId="587E288F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344" w:type="dxa"/>
          </w:tcPr>
          <w:p w14:paraId="3A7DA75D" w14:textId="05C1E8F6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2065" w:type="dxa"/>
          </w:tcPr>
          <w:p w14:paraId="018A5B61" w14:textId="77777777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A3418F" w:rsidRPr="00431357" w14:paraId="2FCE4B72" w14:textId="77777777" w:rsidTr="00862876">
        <w:trPr>
          <w:trHeight w:val="170"/>
        </w:trPr>
        <w:tc>
          <w:tcPr>
            <w:tcW w:w="2065" w:type="dxa"/>
            <w:vMerge/>
            <w:vAlign w:val="center"/>
          </w:tcPr>
          <w:p w14:paraId="6042A1E8" w14:textId="77777777" w:rsidR="00A3418F" w:rsidRDefault="00A3418F" w:rsidP="00431357"/>
        </w:tc>
        <w:tc>
          <w:tcPr>
            <w:tcW w:w="1521" w:type="dxa"/>
            <w:shd w:val="clear" w:color="auto" w:fill="FBE4D5" w:themeFill="accent2" w:themeFillTint="33"/>
          </w:tcPr>
          <w:p w14:paraId="774A3485" w14:textId="02668D88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Title</w:t>
            </w:r>
          </w:p>
        </w:tc>
        <w:tc>
          <w:tcPr>
            <w:tcW w:w="2505" w:type="dxa"/>
            <w:shd w:val="clear" w:color="auto" w:fill="FBE4D5" w:themeFill="accent2" w:themeFillTint="33"/>
          </w:tcPr>
          <w:p w14:paraId="74CDBA17" w14:textId="03D89205" w:rsidR="00A3418F" w:rsidRPr="00431357" w:rsidRDefault="00862876" w:rsidP="001E2F51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DE4946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 xml:space="preserve"> </w:t>
            </w:r>
            <w:r w:rsidR="00DE4946">
              <w:rPr>
                <w:sz w:val="16"/>
                <w:szCs w:val="16"/>
              </w:rPr>
              <w:t xml:space="preserve">abbreviation of the </w:t>
            </w:r>
            <w:r>
              <w:rPr>
                <w:sz w:val="16"/>
                <w:szCs w:val="16"/>
              </w:rPr>
              <w:t xml:space="preserve">word </w:t>
            </w:r>
            <w:r w:rsidR="009046D7">
              <w:rPr>
                <w:sz w:val="16"/>
                <w:szCs w:val="16"/>
              </w:rPr>
              <w:t>in front of a patient’s name</w:t>
            </w:r>
            <w:r>
              <w:rPr>
                <w:sz w:val="16"/>
                <w:szCs w:val="16"/>
              </w:rPr>
              <w:t xml:space="preserve"> states </w:t>
            </w:r>
            <w:r w:rsidR="009046D7">
              <w:rPr>
                <w:sz w:val="16"/>
                <w:szCs w:val="16"/>
              </w:rPr>
              <w:t xml:space="preserve">his/her </w:t>
            </w:r>
            <w:r w:rsidR="001E2F51">
              <w:rPr>
                <w:sz w:val="16"/>
                <w:szCs w:val="16"/>
              </w:rPr>
              <w:t>gender or qualifications, e.g.</w:t>
            </w:r>
            <w:r w:rsidR="009046D7">
              <w:rPr>
                <w:sz w:val="16"/>
                <w:szCs w:val="16"/>
              </w:rPr>
              <w:t xml:space="preserve"> Dr, </w:t>
            </w:r>
            <w:r w:rsidR="001E2F51">
              <w:rPr>
                <w:sz w:val="16"/>
                <w:szCs w:val="16"/>
              </w:rPr>
              <w:t>Miss, Ms, Mr, M</w:t>
            </w:r>
            <w:r w:rsidR="00101A31">
              <w:rPr>
                <w:sz w:val="16"/>
                <w:szCs w:val="16"/>
              </w:rPr>
              <w:t>rs, etc</w:t>
            </w:r>
          </w:p>
        </w:tc>
        <w:tc>
          <w:tcPr>
            <w:tcW w:w="293" w:type="dxa"/>
            <w:shd w:val="clear" w:color="auto" w:fill="FBE4D5" w:themeFill="accent2" w:themeFillTint="33"/>
          </w:tcPr>
          <w:p w14:paraId="1368F43A" w14:textId="3698692E" w:rsidR="00A3418F" w:rsidRPr="00431357" w:rsidRDefault="00AA3205" w:rsidP="0013133B">
            <w:pPr>
              <w:spacing w:before="60" w:after="6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NVARCHAR(</w:t>
            </w:r>
            <w:proofErr w:type="gramEnd"/>
            <w:r>
              <w:rPr>
                <w:sz w:val="16"/>
                <w:szCs w:val="16"/>
              </w:rPr>
              <w:t>15)</w:t>
            </w:r>
          </w:p>
        </w:tc>
        <w:tc>
          <w:tcPr>
            <w:tcW w:w="1384" w:type="dxa"/>
            <w:shd w:val="clear" w:color="auto" w:fill="FBE4D5" w:themeFill="accent2" w:themeFillTint="33"/>
          </w:tcPr>
          <w:p w14:paraId="3C6E0FE4" w14:textId="0EF9F864" w:rsidR="00A3418F" w:rsidRPr="00431357" w:rsidRDefault="001E2F51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Xxxx</w:t>
            </w:r>
            <w:proofErr w:type="spellEnd"/>
          </w:p>
        </w:tc>
        <w:tc>
          <w:tcPr>
            <w:tcW w:w="1357" w:type="dxa"/>
            <w:shd w:val="clear" w:color="auto" w:fill="FBE4D5" w:themeFill="accent2" w:themeFillTint="33"/>
          </w:tcPr>
          <w:p w14:paraId="656467DB" w14:textId="77777777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FBE4D5" w:themeFill="accent2" w:themeFillTint="33"/>
          </w:tcPr>
          <w:p w14:paraId="57F12814" w14:textId="4D7AF9D2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344" w:type="dxa"/>
            <w:shd w:val="clear" w:color="auto" w:fill="FBE4D5" w:themeFill="accent2" w:themeFillTint="33"/>
          </w:tcPr>
          <w:p w14:paraId="599B7A34" w14:textId="77777777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065" w:type="dxa"/>
            <w:shd w:val="clear" w:color="auto" w:fill="FBE4D5" w:themeFill="accent2" w:themeFillTint="33"/>
          </w:tcPr>
          <w:p w14:paraId="3CAC0F28" w14:textId="77777777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A3418F" w:rsidRPr="00431357" w14:paraId="23C3608C" w14:textId="77777777" w:rsidTr="00862876">
        <w:trPr>
          <w:trHeight w:val="170"/>
        </w:trPr>
        <w:tc>
          <w:tcPr>
            <w:tcW w:w="2065" w:type="dxa"/>
            <w:vMerge/>
            <w:vAlign w:val="center"/>
          </w:tcPr>
          <w:p w14:paraId="3C7F4460" w14:textId="77777777" w:rsidR="00A3418F" w:rsidRDefault="00A3418F" w:rsidP="00431357"/>
        </w:tc>
        <w:tc>
          <w:tcPr>
            <w:tcW w:w="1521" w:type="dxa"/>
          </w:tcPr>
          <w:p w14:paraId="796EF369" w14:textId="7973CB2B" w:rsidR="00A3418F" w:rsidRDefault="00A3418F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FirstName</w:t>
            </w:r>
          </w:p>
        </w:tc>
        <w:tc>
          <w:tcPr>
            <w:tcW w:w="2505" w:type="dxa"/>
          </w:tcPr>
          <w:p w14:paraId="307CE97F" w14:textId="1552A10F" w:rsidR="00A3418F" w:rsidRPr="00431357" w:rsidRDefault="001E2F51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First name of patient</w:t>
            </w:r>
          </w:p>
        </w:tc>
        <w:tc>
          <w:tcPr>
            <w:tcW w:w="293" w:type="dxa"/>
          </w:tcPr>
          <w:p w14:paraId="43168BC5" w14:textId="384594F1" w:rsidR="00A3418F" w:rsidRPr="00350AF8" w:rsidRDefault="00AA3205" w:rsidP="0013133B">
            <w:pPr>
              <w:spacing w:before="60" w:after="60"/>
              <w:rPr>
                <w:sz w:val="16"/>
                <w:szCs w:val="16"/>
              </w:rPr>
            </w:pPr>
            <w:proofErr w:type="gramStart"/>
            <w:r w:rsidRPr="00350AF8">
              <w:rPr>
                <w:sz w:val="16"/>
                <w:szCs w:val="16"/>
              </w:rPr>
              <w:t>NVARCHAR(</w:t>
            </w:r>
            <w:proofErr w:type="gramEnd"/>
            <w:r w:rsidR="00AE5B4C" w:rsidRPr="00350AF8">
              <w:rPr>
                <w:sz w:val="16"/>
                <w:szCs w:val="16"/>
              </w:rPr>
              <w:t>30</w:t>
            </w:r>
            <w:r w:rsidRPr="00350AF8">
              <w:rPr>
                <w:sz w:val="16"/>
                <w:szCs w:val="16"/>
              </w:rPr>
              <w:t>)</w:t>
            </w:r>
          </w:p>
        </w:tc>
        <w:tc>
          <w:tcPr>
            <w:tcW w:w="1384" w:type="dxa"/>
          </w:tcPr>
          <w:p w14:paraId="52FCEE37" w14:textId="6547045B" w:rsidR="00A3418F" w:rsidRPr="00431357" w:rsidRDefault="001E2F51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Xxxxxxx</w:t>
            </w:r>
            <w:proofErr w:type="spellEnd"/>
          </w:p>
        </w:tc>
        <w:tc>
          <w:tcPr>
            <w:tcW w:w="1357" w:type="dxa"/>
          </w:tcPr>
          <w:p w14:paraId="4C4B922A" w14:textId="77777777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0A333B77" w14:textId="01CEBD2B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344" w:type="dxa"/>
          </w:tcPr>
          <w:p w14:paraId="6A7CEE6A" w14:textId="77777777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065" w:type="dxa"/>
          </w:tcPr>
          <w:p w14:paraId="55D33C76" w14:textId="77777777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A3418F" w:rsidRPr="00431357" w14:paraId="1846422E" w14:textId="77777777" w:rsidTr="00862876">
        <w:trPr>
          <w:trHeight w:val="170"/>
        </w:trPr>
        <w:tc>
          <w:tcPr>
            <w:tcW w:w="2065" w:type="dxa"/>
            <w:vMerge/>
            <w:vAlign w:val="center"/>
          </w:tcPr>
          <w:p w14:paraId="2F9DBD3E" w14:textId="77777777" w:rsidR="00A3418F" w:rsidRDefault="00A3418F" w:rsidP="00431357"/>
        </w:tc>
        <w:tc>
          <w:tcPr>
            <w:tcW w:w="1521" w:type="dxa"/>
            <w:shd w:val="clear" w:color="auto" w:fill="FBE4D5" w:themeFill="accent2" w:themeFillTint="33"/>
          </w:tcPr>
          <w:p w14:paraId="5171B456" w14:textId="5A65921C" w:rsidR="00A3418F" w:rsidRDefault="00A3418F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MidInitial</w:t>
            </w:r>
            <w:proofErr w:type="spellEnd"/>
          </w:p>
        </w:tc>
        <w:tc>
          <w:tcPr>
            <w:tcW w:w="2505" w:type="dxa"/>
            <w:shd w:val="clear" w:color="auto" w:fill="FBE4D5" w:themeFill="accent2" w:themeFillTint="33"/>
          </w:tcPr>
          <w:p w14:paraId="122025A8" w14:textId="6AFC8D01" w:rsidR="00A3418F" w:rsidRPr="00431357" w:rsidRDefault="001E2F51" w:rsidP="001E2F51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Middle initial of patient’s name</w:t>
            </w:r>
          </w:p>
        </w:tc>
        <w:tc>
          <w:tcPr>
            <w:tcW w:w="293" w:type="dxa"/>
            <w:shd w:val="clear" w:color="auto" w:fill="FBE4D5" w:themeFill="accent2" w:themeFillTint="33"/>
          </w:tcPr>
          <w:p w14:paraId="76514C69" w14:textId="4F67657A" w:rsidR="00A3418F" w:rsidRPr="00431357" w:rsidRDefault="00AA3205" w:rsidP="0013133B">
            <w:pPr>
              <w:spacing w:before="60" w:after="6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CHAR(</w:t>
            </w:r>
            <w:proofErr w:type="gramEnd"/>
            <w:r>
              <w:rPr>
                <w:sz w:val="16"/>
                <w:szCs w:val="16"/>
              </w:rPr>
              <w:t>1)</w:t>
            </w:r>
          </w:p>
        </w:tc>
        <w:tc>
          <w:tcPr>
            <w:tcW w:w="1384" w:type="dxa"/>
            <w:shd w:val="clear" w:color="auto" w:fill="FBE4D5" w:themeFill="accent2" w:themeFillTint="33"/>
          </w:tcPr>
          <w:p w14:paraId="27ED42B2" w14:textId="2B0BB810" w:rsidR="00A3418F" w:rsidRPr="00431357" w:rsidRDefault="001E2F51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7" w:type="dxa"/>
            <w:shd w:val="clear" w:color="auto" w:fill="FBE4D5" w:themeFill="accent2" w:themeFillTint="33"/>
          </w:tcPr>
          <w:p w14:paraId="54246587" w14:textId="77777777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FBE4D5" w:themeFill="accent2" w:themeFillTint="33"/>
          </w:tcPr>
          <w:p w14:paraId="1357D518" w14:textId="6056535A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344" w:type="dxa"/>
            <w:shd w:val="clear" w:color="auto" w:fill="FBE4D5" w:themeFill="accent2" w:themeFillTint="33"/>
          </w:tcPr>
          <w:p w14:paraId="2B96C686" w14:textId="77777777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065" w:type="dxa"/>
            <w:shd w:val="clear" w:color="auto" w:fill="FBE4D5" w:themeFill="accent2" w:themeFillTint="33"/>
          </w:tcPr>
          <w:p w14:paraId="524ABD1F" w14:textId="77777777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A3418F" w:rsidRPr="00431357" w14:paraId="53F69BF3" w14:textId="77777777" w:rsidTr="00862876">
        <w:trPr>
          <w:trHeight w:val="170"/>
        </w:trPr>
        <w:tc>
          <w:tcPr>
            <w:tcW w:w="2065" w:type="dxa"/>
            <w:vMerge/>
            <w:vAlign w:val="center"/>
          </w:tcPr>
          <w:p w14:paraId="2DB30324" w14:textId="77777777" w:rsidR="00A3418F" w:rsidRDefault="00A3418F" w:rsidP="00431357"/>
        </w:tc>
        <w:tc>
          <w:tcPr>
            <w:tcW w:w="1521" w:type="dxa"/>
          </w:tcPr>
          <w:p w14:paraId="478C36E6" w14:textId="35DB9E18" w:rsidR="00A3418F" w:rsidRDefault="00A3418F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LastName</w:t>
            </w:r>
            <w:proofErr w:type="spellEnd"/>
          </w:p>
        </w:tc>
        <w:tc>
          <w:tcPr>
            <w:tcW w:w="2505" w:type="dxa"/>
          </w:tcPr>
          <w:p w14:paraId="6922DF95" w14:textId="4CBEA9FA" w:rsidR="00A3418F" w:rsidRPr="00431357" w:rsidRDefault="001E2F51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Last name of patient</w:t>
            </w:r>
          </w:p>
        </w:tc>
        <w:tc>
          <w:tcPr>
            <w:tcW w:w="293" w:type="dxa"/>
          </w:tcPr>
          <w:p w14:paraId="79E842A6" w14:textId="371ED7E7" w:rsidR="00A3418F" w:rsidRPr="00350AF8" w:rsidRDefault="00AA3205" w:rsidP="0013133B">
            <w:pPr>
              <w:spacing w:before="60" w:after="60"/>
              <w:rPr>
                <w:sz w:val="16"/>
                <w:szCs w:val="16"/>
              </w:rPr>
            </w:pPr>
            <w:proofErr w:type="gramStart"/>
            <w:r w:rsidRPr="00350AF8">
              <w:rPr>
                <w:sz w:val="16"/>
                <w:szCs w:val="16"/>
              </w:rPr>
              <w:t>NVARCHAR(</w:t>
            </w:r>
            <w:proofErr w:type="gramEnd"/>
            <w:r w:rsidR="00AE5B4C" w:rsidRPr="00350AF8">
              <w:rPr>
                <w:sz w:val="16"/>
                <w:szCs w:val="16"/>
              </w:rPr>
              <w:t>4</w:t>
            </w:r>
            <w:r w:rsidRPr="00350AF8">
              <w:rPr>
                <w:sz w:val="16"/>
                <w:szCs w:val="16"/>
              </w:rPr>
              <w:t>0)</w:t>
            </w:r>
          </w:p>
        </w:tc>
        <w:tc>
          <w:tcPr>
            <w:tcW w:w="1384" w:type="dxa"/>
          </w:tcPr>
          <w:p w14:paraId="5E51CD3E" w14:textId="2A7C91D5" w:rsidR="00A3418F" w:rsidRPr="00431357" w:rsidRDefault="001E2F51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Xxxxxxx</w:t>
            </w:r>
            <w:proofErr w:type="spellEnd"/>
          </w:p>
        </w:tc>
        <w:tc>
          <w:tcPr>
            <w:tcW w:w="1357" w:type="dxa"/>
          </w:tcPr>
          <w:p w14:paraId="033BB5F1" w14:textId="77777777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24BFA00A" w14:textId="563C3F54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344" w:type="dxa"/>
          </w:tcPr>
          <w:p w14:paraId="666B7008" w14:textId="77777777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065" w:type="dxa"/>
          </w:tcPr>
          <w:p w14:paraId="42B5CFED" w14:textId="77777777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A3418F" w:rsidRPr="00431357" w14:paraId="7E64DE32" w14:textId="77777777" w:rsidTr="00862876">
        <w:trPr>
          <w:trHeight w:val="170"/>
        </w:trPr>
        <w:tc>
          <w:tcPr>
            <w:tcW w:w="2065" w:type="dxa"/>
            <w:vMerge/>
            <w:vAlign w:val="center"/>
          </w:tcPr>
          <w:p w14:paraId="70B98E8A" w14:textId="77777777" w:rsidR="00A3418F" w:rsidRDefault="00A3418F" w:rsidP="00431357"/>
        </w:tc>
        <w:tc>
          <w:tcPr>
            <w:tcW w:w="1521" w:type="dxa"/>
            <w:shd w:val="clear" w:color="auto" w:fill="FBE4D5" w:themeFill="accent2" w:themeFillTint="33"/>
          </w:tcPr>
          <w:p w14:paraId="199E2FCF" w14:textId="7EAD111B" w:rsidR="00A3418F" w:rsidRDefault="00A3418F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AddressNumber</w:t>
            </w:r>
            <w:proofErr w:type="spellEnd"/>
          </w:p>
        </w:tc>
        <w:tc>
          <w:tcPr>
            <w:tcW w:w="2505" w:type="dxa"/>
            <w:shd w:val="clear" w:color="auto" w:fill="FBE4D5" w:themeFill="accent2" w:themeFillTint="33"/>
          </w:tcPr>
          <w:p w14:paraId="649CCC6C" w14:textId="009BC188" w:rsidR="00A3418F" w:rsidRPr="00431357" w:rsidRDefault="001E2F51" w:rsidP="001E2F51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Street and unit number of patient’s address</w:t>
            </w:r>
          </w:p>
        </w:tc>
        <w:tc>
          <w:tcPr>
            <w:tcW w:w="293" w:type="dxa"/>
            <w:shd w:val="clear" w:color="auto" w:fill="FBE4D5" w:themeFill="accent2" w:themeFillTint="33"/>
          </w:tcPr>
          <w:p w14:paraId="6E5B3C39" w14:textId="7598D077" w:rsidR="00A3418F" w:rsidRPr="00431357" w:rsidRDefault="00AA3205" w:rsidP="0013133B">
            <w:pPr>
              <w:spacing w:before="60" w:after="6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NVARCHAR(</w:t>
            </w:r>
            <w:proofErr w:type="gramEnd"/>
            <w:r>
              <w:rPr>
                <w:sz w:val="16"/>
                <w:szCs w:val="16"/>
              </w:rPr>
              <w:t>10)</w:t>
            </w:r>
          </w:p>
        </w:tc>
        <w:tc>
          <w:tcPr>
            <w:tcW w:w="1384" w:type="dxa"/>
            <w:shd w:val="clear" w:color="auto" w:fill="FBE4D5" w:themeFill="accent2" w:themeFillTint="33"/>
          </w:tcPr>
          <w:p w14:paraId="5F6397EB" w14:textId="77777777" w:rsidR="00A3418F" w:rsidRDefault="001E2F51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nnn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nnn</w:t>
            </w:r>
            <w:proofErr w:type="spellEnd"/>
          </w:p>
          <w:p w14:paraId="3D22539D" w14:textId="5182FB2A" w:rsidR="001E2F51" w:rsidRPr="00431357" w:rsidRDefault="001E2F51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nnnnn</w:t>
            </w:r>
            <w:proofErr w:type="spellEnd"/>
          </w:p>
        </w:tc>
        <w:tc>
          <w:tcPr>
            <w:tcW w:w="1357" w:type="dxa"/>
            <w:shd w:val="clear" w:color="auto" w:fill="FBE4D5" w:themeFill="accent2" w:themeFillTint="33"/>
          </w:tcPr>
          <w:p w14:paraId="68EE8014" w14:textId="77777777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FBE4D5" w:themeFill="accent2" w:themeFillTint="33"/>
          </w:tcPr>
          <w:p w14:paraId="20B47B80" w14:textId="48A30297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344" w:type="dxa"/>
            <w:shd w:val="clear" w:color="auto" w:fill="FBE4D5" w:themeFill="accent2" w:themeFillTint="33"/>
          </w:tcPr>
          <w:p w14:paraId="46F2971F" w14:textId="77777777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065" w:type="dxa"/>
            <w:shd w:val="clear" w:color="auto" w:fill="FBE4D5" w:themeFill="accent2" w:themeFillTint="33"/>
          </w:tcPr>
          <w:p w14:paraId="639C4DE3" w14:textId="77777777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A3418F" w:rsidRPr="00431357" w14:paraId="487CBEAB" w14:textId="77777777" w:rsidTr="00862876">
        <w:trPr>
          <w:trHeight w:val="170"/>
        </w:trPr>
        <w:tc>
          <w:tcPr>
            <w:tcW w:w="2065" w:type="dxa"/>
            <w:vMerge/>
            <w:vAlign w:val="center"/>
          </w:tcPr>
          <w:p w14:paraId="6ADFAC0C" w14:textId="77777777" w:rsidR="00A3418F" w:rsidRDefault="00A3418F" w:rsidP="00431357"/>
        </w:tc>
        <w:tc>
          <w:tcPr>
            <w:tcW w:w="1521" w:type="dxa"/>
          </w:tcPr>
          <w:p w14:paraId="21D847BD" w14:textId="0DD684CD" w:rsidR="00A3418F" w:rsidRDefault="00A3418F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Street</w:t>
            </w:r>
          </w:p>
        </w:tc>
        <w:tc>
          <w:tcPr>
            <w:tcW w:w="2505" w:type="dxa"/>
          </w:tcPr>
          <w:p w14:paraId="0144EF69" w14:textId="1BB041F7" w:rsidR="00A3418F" w:rsidRPr="00431357" w:rsidRDefault="001E2F51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Street or road name of patient’</w:t>
            </w:r>
            <w:r w:rsidR="00101A31">
              <w:rPr>
                <w:sz w:val="16"/>
                <w:szCs w:val="16"/>
              </w:rPr>
              <w:t>s address</w:t>
            </w:r>
          </w:p>
        </w:tc>
        <w:tc>
          <w:tcPr>
            <w:tcW w:w="293" w:type="dxa"/>
          </w:tcPr>
          <w:p w14:paraId="4CA14923" w14:textId="6BC28A96" w:rsidR="00A3418F" w:rsidRPr="00350AF8" w:rsidRDefault="00AA3205" w:rsidP="0013133B">
            <w:pPr>
              <w:spacing w:before="60" w:after="60"/>
              <w:rPr>
                <w:sz w:val="16"/>
                <w:szCs w:val="16"/>
              </w:rPr>
            </w:pPr>
            <w:proofErr w:type="gramStart"/>
            <w:r w:rsidRPr="00350AF8">
              <w:rPr>
                <w:sz w:val="16"/>
                <w:szCs w:val="16"/>
              </w:rPr>
              <w:t>NVARCHAR(</w:t>
            </w:r>
            <w:proofErr w:type="gramEnd"/>
            <w:r w:rsidR="00AE5B4C" w:rsidRPr="00350AF8">
              <w:rPr>
                <w:sz w:val="16"/>
                <w:szCs w:val="16"/>
              </w:rPr>
              <w:t>40</w:t>
            </w:r>
            <w:r w:rsidRPr="00350AF8">
              <w:rPr>
                <w:sz w:val="16"/>
                <w:szCs w:val="16"/>
              </w:rPr>
              <w:t>)</w:t>
            </w:r>
          </w:p>
        </w:tc>
        <w:tc>
          <w:tcPr>
            <w:tcW w:w="1384" w:type="dxa"/>
          </w:tcPr>
          <w:p w14:paraId="627FB42E" w14:textId="1BF547C7" w:rsidR="00A3418F" w:rsidRPr="00431357" w:rsidRDefault="001E2F51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Xxxxxxx</w:t>
            </w:r>
            <w:proofErr w:type="spellEnd"/>
          </w:p>
        </w:tc>
        <w:tc>
          <w:tcPr>
            <w:tcW w:w="1357" w:type="dxa"/>
          </w:tcPr>
          <w:p w14:paraId="583046AA" w14:textId="77777777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4F13CE8F" w14:textId="30A7300D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344" w:type="dxa"/>
          </w:tcPr>
          <w:p w14:paraId="45E825E1" w14:textId="77777777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065" w:type="dxa"/>
          </w:tcPr>
          <w:p w14:paraId="76021216" w14:textId="77777777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A3418F" w:rsidRPr="00431357" w14:paraId="05DF3595" w14:textId="77777777" w:rsidTr="00862876">
        <w:trPr>
          <w:trHeight w:val="170"/>
        </w:trPr>
        <w:tc>
          <w:tcPr>
            <w:tcW w:w="2065" w:type="dxa"/>
            <w:vMerge/>
            <w:vAlign w:val="center"/>
          </w:tcPr>
          <w:p w14:paraId="0AA35F92" w14:textId="77777777" w:rsidR="00A3418F" w:rsidRDefault="00A3418F" w:rsidP="00431357"/>
        </w:tc>
        <w:tc>
          <w:tcPr>
            <w:tcW w:w="1521" w:type="dxa"/>
            <w:shd w:val="clear" w:color="auto" w:fill="FBE4D5" w:themeFill="accent2" w:themeFillTint="33"/>
          </w:tcPr>
          <w:p w14:paraId="38961D5C" w14:textId="050223FE" w:rsidR="00A3418F" w:rsidRDefault="00A3418F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Suburb</w:t>
            </w:r>
          </w:p>
        </w:tc>
        <w:tc>
          <w:tcPr>
            <w:tcW w:w="2505" w:type="dxa"/>
            <w:shd w:val="clear" w:color="auto" w:fill="FBE4D5" w:themeFill="accent2" w:themeFillTint="33"/>
          </w:tcPr>
          <w:p w14:paraId="71F12A89" w14:textId="1071C702" w:rsidR="00A3418F" w:rsidRPr="00431357" w:rsidRDefault="001E2F51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Suburb where patient lives</w:t>
            </w:r>
          </w:p>
        </w:tc>
        <w:tc>
          <w:tcPr>
            <w:tcW w:w="293" w:type="dxa"/>
            <w:shd w:val="clear" w:color="auto" w:fill="FBE4D5" w:themeFill="accent2" w:themeFillTint="33"/>
          </w:tcPr>
          <w:p w14:paraId="4BF9BAFC" w14:textId="657B325D" w:rsidR="00A3418F" w:rsidRPr="00350AF8" w:rsidRDefault="00AA3205" w:rsidP="0013133B">
            <w:pPr>
              <w:spacing w:before="60" w:after="60"/>
              <w:rPr>
                <w:sz w:val="16"/>
                <w:szCs w:val="16"/>
              </w:rPr>
            </w:pPr>
            <w:proofErr w:type="gramStart"/>
            <w:r w:rsidRPr="00350AF8">
              <w:rPr>
                <w:sz w:val="16"/>
                <w:szCs w:val="16"/>
              </w:rPr>
              <w:t>NVARCHAR(</w:t>
            </w:r>
            <w:proofErr w:type="gramEnd"/>
            <w:r w:rsidR="00AE5B4C" w:rsidRPr="00350AF8">
              <w:rPr>
                <w:sz w:val="16"/>
                <w:szCs w:val="16"/>
              </w:rPr>
              <w:t>40</w:t>
            </w:r>
            <w:r w:rsidRPr="00350AF8">
              <w:rPr>
                <w:sz w:val="16"/>
                <w:szCs w:val="16"/>
              </w:rPr>
              <w:t>)</w:t>
            </w:r>
          </w:p>
        </w:tc>
        <w:tc>
          <w:tcPr>
            <w:tcW w:w="1384" w:type="dxa"/>
            <w:shd w:val="clear" w:color="auto" w:fill="FBE4D5" w:themeFill="accent2" w:themeFillTint="33"/>
          </w:tcPr>
          <w:p w14:paraId="46874112" w14:textId="2819480E" w:rsidR="00A3418F" w:rsidRPr="00431357" w:rsidRDefault="001E2F51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Xxxxxxx</w:t>
            </w:r>
            <w:proofErr w:type="spellEnd"/>
          </w:p>
        </w:tc>
        <w:tc>
          <w:tcPr>
            <w:tcW w:w="1357" w:type="dxa"/>
            <w:shd w:val="clear" w:color="auto" w:fill="FBE4D5" w:themeFill="accent2" w:themeFillTint="33"/>
          </w:tcPr>
          <w:p w14:paraId="4DD81C1E" w14:textId="77777777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FBE4D5" w:themeFill="accent2" w:themeFillTint="33"/>
          </w:tcPr>
          <w:p w14:paraId="76BB76CC" w14:textId="18EB2A5B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344" w:type="dxa"/>
            <w:shd w:val="clear" w:color="auto" w:fill="FBE4D5" w:themeFill="accent2" w:themeFillTint="33"/>
          </w:tcPr>
          <w:p w14:paraId="10C97064" w14:textId="77777777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065" w:type="dxa"/>
            <w:shd w:val="clear" w:color="auto" w:fill="FBE4D5" w:themeFill="accent2" w:themeFillTint="33"/>
          </w:tcPr>
          <w:p w14:paraId="1AE95E9C" w14:textId="77777777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A3418F" w:rsidRPr="00431357" w14:paraId="28396E6D" w14:textId="77777777" w:rsidTr="00862876">
        <w:trPr>
          <w:trHeight w:val="170"/>
        </w:trPr>
        <w:tc>
          <w:tcPr>
            <w:tcW w:w="2065" w:type="dxa"/>
            <w:vMerge/>
            <w:vAlign w:val="center"/>
          </w:tcPr>
          <w:p w14:paraId="6E67A10E" w14:textId="77777777" w:rsidR="00A3418F" w:rsidRDefault="00A3418F" w:rsidP="00431357"/>
        </w:tc>
        <w:tc>
          <w:tcPr>
            <w:tcW w:w="1521" w:type="dxa"/>
          </w:tcPr>
          <w:p w14:paraId="189A965E" w14:textId="1388C018" w:rsidR="00A3418F" w:rsidRDefault="00A3418F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State</w:t>
            </w:r>
          </w:p>
        </w:tc>
        <w:tc>
          <w:tcPr>
            <w:tcW w:w="2505" w:type="dxa"/>
          </w:tcPr>
          <w:p w14:paraId="7D875435" w14:textId="10DD8B65" w:rsidR="00A3418F" w:rsidRPr="00431357" w:rsidRDefault="001E2F51" w:rsidP="001E2F51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Abbreviation of state in Australia where patient lives, including NSW, VIC, SA, NT, TAS, QLD, WA, and ACT</w:t>
            </w:r>
          </w:p>
        </w:tc>
        <w:tc>
          <w:tcPr>
            <w:tcW w:w="293" w:type="dxa"/>
          </w:tcPr>
          <w:p w14:paraId="4BB68112" w14:textId="3B5E799F" w:rsidR="00A3418F" w:rsidRPr="00431357" w:rsidRDefault="00AA3205" w:rsidP="0013133B">
            <w:pPr>
              <w:spacing w:before="60" w:after="6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NVARCHAR(</w:t>
            </w:r>
            <w:proofErr w:type="gramEnd"/>
            <w:r>
              <w:rPr>
                <w:sz w:val="16"/>
                <w:szCs w:val="16"/>
              </w:rPr>
              <w:t>3)</w:t>
            </w:r>
          </w:p>
        </w:tc>
        <w:tc>
          <w:tcPr>
            <w:tcW w:w="1384" w:type="dxa"/>
          </w:tcPr>
          <w:p w14:paraId="33826748" w14:textId="1B80DFAA" w:rsidR="00A3418F" w:rsidRPr="00431357" w:rsidRDefault="001E2F51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</w:tc>
        <w:tc>
          <w:tcPr>
            <w:tcW w:w="1357" w:type="dxa"/>
          </w:tcPr>
          <w:p w14:paraId="2CC10388" w14:textId="77777777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03B15219" w14:textId="10C4B16A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344" w:type="dxa"/>
          </w:tcPr>
          <w:p w14:paraId="44A74CD1" w14:textId="77777777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065" w:type="dxa"/>
          </w:tcPr>
          <w:p w14:paraId="613ACF8E" w14:textId="77777777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A3418F" w:rsidRPr="00431357" w14:paraId="2EED71FD" w14:textId="77777777" w:rsidTr="00862876">
        <w:trPr>
          <w:trHeight w:val="170"/>
        </w:trPr>
        <w:tc>
          <w:tcPr>
            <w:tcW w:w="2065" w:type="dxa"/>
            <w:vMerge/>
            <w:vAlign w:val="center"/>
          </w:tcPr>
          <w:p w14:paraId="62CD1B27" w14:textId="77777777" w:rsidR="00A3418F" w:rsidRDefault="00A3418F" w:rsidP="00431357"/>
        </w:tc>
        <w:tc>
          <w:tcPr>
            <w:tcW w:w="1521" w:type="dxa"/>
            <w:shd w:val="clear" w:color="auto" w:fill="FBE4D5" w:themeFill="accent2" w:themeFillTint="33"/>
          </w:tcPr>
          <w:p w14:paraId="719780A1" w14:textId="661826DA" w:rsidR="00A3418F" w:rsidRDefault="00A3418F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Postcode</w:t>
            </w:r>
          </w:p>
        </w:tc>
        <w:tc>
          <w:tcPr>
            <w:tcW w:w="2505" w:type="dxa"/>
            <w:shd w:val="clear" w:color="auto" w:fill="FBE4D5" w:themeFill="accent2" w:themeFillTint="33"/>
          </w:tcPr>
          <w:p w14:paraId="5C2E9C0B" w14:textId="14C00A10" w:rsidR="00A3418F" w:rsidRPr="00431357" w:rsidRDefault="001E2F51" w:rsidP="001E2F51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Postcode of patient’s address in Australia, e.g. 2000, 3516, 0</w:t>
            </w:r>
            <w:r w:rsidR="00101A31">
              <w:rPr>
                <w:sz w:val="16"/>
                <w:szCs w:val="16"/>
              </w:rPr>
              <w:t>458</w:t>
            </w:r>
          </w:p>
        </w:tc>
        <w:tc>
          <w:tcPr>
            <w:tcW w:w="293" w:type="dxa"/>
            <w:shd w:val="clear" w:color="auto" w:fill="FBE4D5" w:themeFill="accent2" w:themeFillTint="33"/>
          </w:tcPr>
          <w:p w14:paraId="03254012" w14:textId="6A13010A" w:rsidR="00A3418F" w:rsidRPr="00431357" w:rsidRDefault="00AA3205" w:rsidP="0013133B">
            <w:pPr>
              <w:spacing w:before="60" w:after="6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NVARCHAR(</w:t>
            </w:r>
            <w:proofErr w:type="gramEnd"/>
            <w:r>
              <w:rPr>
                <w:sz w:val="16"/>
                <w:szCs w:val="16"/>
              </w:rPr>
              <w:t>4)</w:t>
            </w:r>
          </w:p>
        </w:tc>
        <w:tc>
          <w:tcPr>
            <w:tcW w:w="1384" w:type="dxa"/>
            <w:shd w:val="clear" w:color="auto" w:fill="FBE4D5" w:themeFill="accent2" w:themeFillTint="33"/>
          </w:tcPr>
          <w:p w14:paraId="47179F7F" w14:textId="55053DFE" w:rsidR="00A3418F" w:rsidRPr="00431357" w:rsidRDefault="00020BC5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XXXX</w:t>
            </w:r>
          </w:p>
        </w:tc>
        <w:tc>
          <w:tcPr>
            <w:tcW w:w="1357" w:type="dxa"/>
            <w:shd w:val="clear" w:color="auto" w:fill="FBE4D5" w:themeFill="accent2" w:themeFillTint="33"/>
          </w:tcPr>
          <w:p w14:paraId="704EA460" w14:textId="77777777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FBE4D5" w:themeFill="accent2" w:themeFillTint="33"/>
          </w:tcPr>
          <w:p w14:paraId="1404F488" w14:textId="64D6E681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344" w:type="dxa"/>
            <w:shd w:val="clear" w:color="auto" w:fill="FBE4D5" w:themeFill="accent2" w:themeFillTint="33"/>
          </w:tcPr>
          <w:p w14:paraId="1D25D069" w14:textId="77777777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065" w:type="dxa"/>
            <w:shd w:val="clear" w:color="auto" w:fill="FBE4D5" w:themeFill="accent2" w:themeFillTint="33"/>
          </w:tcPr>
          <w:p w14:paraId="4EB91F2A" w14:textId="77777777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A3418F" w:rsidRPr="00431357" w14:paraId="31F290C6" w14:textId="77777777" w:rsidTr="00862876">
        <w:trPr>
          <w:trHeight w:val="170"/>
        </w:trPr>
        <w:tc>
          <w:tcPr>
            <w:tcW w:w="2065" w:type="dxa"/>
            <w:vMerge/>
            <w:vAlign w:val="center"/>
          </w:tcPr>
          <w:p w14:paraId="3512CA69" w14:textId="77777777" w:rsidR="00A3418F" w:rsidRDefault="00A3418F" w:rsidP="00431357"/>
        </w:tc>
        <w:tc>
          <w:tcPr>
            <w:tcW w:w="1521" w:type="dxa"/>
          </w:tcPr>
          <w:p w14:paraId="2CEBF97C" w14:textId="7061DEEA" w:rsidR="00A3418F" w:rsidRDefault="00A3418F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HomePhone</w:t>
            </w:r>
            <w:proofErr w:type="spellEnd"/>
          </w:p>
        </w:tc>
        <w:tc>
          <w:tcPr>
            <w:tcW w:w="2505" w:type="dxa"/>
          </w:tcPr>
          <w:p w14:paraId="73CECDA1" w14:textId="7940638B" w:rsidR="00A3418F" w:rsidRPr="00431357" w:rsidRDefault="00101A31" w:rsidP="00A2296E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Home phone number of </w:t>
            </w:r>
            <w:proofErr w:type="gramStart"/>
            <w:r>
              <w:rPr>
                <w:sz w:val="16"/>
                <w:szCs w:val="16"/>
              </w:rPr>
              <w:t>patient</w:t>
            </w:r>
            <w:proofErr w:type="gramEnd"/>
          </w:p>
        </w:tc>
        <w:tc>
          <w:tcPr>
            <w:tcW w:w="293" w:type="dxa"/>
          </w:tcPr>
          <w:p w14:paraId="5FB3938B" w14:textId="6EAC9F99" w:rsidR="00A3418F" w:rsidRPr="00431357" w:rsidRDefault="00AA3205" w:rsidP="0013133B">
            <w:pPr>
              <w:spacing w:before="60" w:after="6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NCHAR(</w:t>
            </w:r>
            <w:proofErr w:type="gramEnd"/>
            <w:r>
              <w:rPr>
                <w:sz w:val="16"/>
                <w:szCs w:val="16"/>
              </w:rPr>
              <w:t>10)</w:t>
            </w:r>
          </w:p>
        </w:tc>
        <w:tc>
          <w:tcPr>
            <w:tcW w:w="1384" w:type="dxa"/>
          </w:tcPr>
          <w:p w14:paraId="073037A8" w14:textId="7EB18BA8" w:rsidR="00A3418F" w:rsidRPr="00431357" w:rsidRDefault="00A2296E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xxxxxxxxxx</w:t>
            </w:r>
            <w:proofErr w:type="spellEnd"/>
          </w:p>
        </w:tc>
        <w:tc>
          <w:tcPr>
            <w:tcW w:w="1357" w:type="dxa"/>
          </w:tcPr>
          <w:p w14:paraId="5FD3DAAE" w14:textId="77777777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5D793D52" w14:textId="77777777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344" w:type="dxa"/>
          </w:tcPr>
          <w:p w14:paraId="0F325326" w14:textId="77777777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065" w:type="dxa"/>
          </w:tcPr>
          <w:p w14:paraId="18ACA2E9" w14:textId="77777777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A3418F" w:rsidRPr="00431357" w14:paraId="681AA553" w14:textId="77777777" w:rsidTr="00862876">
        <w:trPr>
          <w:trHeight w:val="170"/>
        </w:trPr>
        <w:tc>
          <w:tcPr>
            <w:tcW w:w="2065" w:type="dxa"/>
            <w:vMerge/>
            <w:vAlign w:val="center"/>
          </w:tcPr>
          <w:p w14:paraId="253E31DC" w14:textId="77777777" w:rsidR="00A3418F" w:rsidRDefault="00A3418F" w:rsidP="00431357"/>
        </w:tc>
        <w:tc>
          <w:tcPr>
            <w:tcW w:w="1521" w:type="dxa"/>
            <w:shd w:val="clear" w:color="auto" w:fill="FBE4D5" w:themeFill="accent2" w:themeFillTint="33"/>
          </w:tcPr>
          <w:p w14:paraId="5E0B7DA4" w14:textId="614557E9" w:rsidR="00A3418F" w:rsidRDefault="00A3418F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MobilePhone</w:t>
            </w:r>
            <w:proofErr w:type="spellEnd"/>
          </w:p>
        </w:tc>
        <w:tc>
          <w:tcPr>
            <w:tcW w:w="2505" w:type="dxa"/>
            <w:shd w:val="clear" w:color="auto" w:fill="FBE4D5" w:themeFill="accent2" w:themeFillTint="33"/>
          </w:tcPr>
          <w:p w14:paraId="79DFE9AC" w14:textId="7058BE38" w:rsidR="00A3418F" w:rsidRPr="00431357" w:rsidRDefault="00A2296E" w:rsidP="00A2296E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Mobile phone number of </w:t>
            </w:r>
            <w:proofErr w:type="gramStart"/>
            <w:r>
              <w:rPr>
                <w:sz w:val="16"/>
                <w:szCs w:val="16"/>
              </w:rPr>
              <w:t>patient</w:t>
            </w:r>
            <w:proofErr w:type="gramEnd"/>
          </w:p>
        </w:tc>
        <w:tc>
          <w:tcPr>
            <w:tcW w:w="293" w:type="dxa"/>
            <w:shd w:val="clear" w:color="auto" w:fill="FBE4D5" w:themeFill="accent2" w:themeFillTint="33"/>
          </w:tcPr>
          <w:p w14:paraId="1E14574F" w14:textId="6F73AA0A" w:rsidR="00A3418F" w:rsidRPr="00431357" w:rsidRDefault="00AA3205" w:rsidP="0013133B">
            <w:pPr>
              <w:spacing w:before="60" w:after="6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NCHAR(</w:t>
            </w:r>
            <w:proofErr w:type="gramEnd"/>
            <w:r>
              <w:rPr>
                <w:sz w:val="16"/>
                <w:szCs w:val="16"/>
              </w:rPr>
              <w:t>10)</w:t>
            </w:r>
          </w:p>
        </w:tc>
        <w:tc>
          <w:tcPr>
            <w:tcW w:w="1384" w:type="dxa"/>
            <w:shd w:val="clear" w:color="auto" w:fill="FBE4D5" w:themeFill="accent2" w:themeFillTint="33"/>
          </w:tcPr>
          <w:p w14:paraId="0D6633DD" w14:textId="754AC860" w:rsidR="00A3418F" w:rsidRPr="00431357" w:rsidRDefault="00A2296E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xxxxxxxxxx</w:t>
            </w:r>
            <w:proofErr w:type="spellEnd"/>
          </w:p>
        </w:tc>
        <w:tc>
          <w:tcPr>
            <w:tcW w:w="1357" w:type="dxa"/>
            <w:shd w:val="clear" w:color="auto" w:fill="FBE4D5" w:themeFill="accent2" w:themeFillTint="33"/>
          </w:tcPr>
          <w:p w14:paraId="24E067AC" w14:textId="77777777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FBE4D5" w:themeFill="accent2" w:themeFillTint="33"/>
          </w:tcPr>
          <w:p w14:paraId="4FF608C6" w14:textId="77777777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344" w:type="dxa"/>
            <w:shd w:val="clear" w:color="auto" w:fill="FBE4D5" w:themeFill="accent2" w:themeFillTint="33"/>
          </w:tcPr>
          <w:p w14:paraId="2CBB8539" w14:textId="77777777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065" w:type="dxa"/>
            <w:shd w:val="clear" w:color="auto" w:fill="FBE4D5" w:themeFill="accent2" w:themeFillTint="33"/>
          </w:tcPr>
          <w:p w14:paraId="30F2A7C3" w14:textId="77777777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A3418F" w:rsidRPr="00431357" w14:paraId="0EE608CC" w14:textId="77777777" w:rsidTr="00862876">
        <w:trPr>
          <w:trHeight w:val="170"/>
        </w:trPr>
        <w:tc>
          <w:tcPr>
            <w:tcW w:w="2065" w:type="dxa"/>
            <w:vMerge/>
            <w:vAlign w:val="center"/>
          </w:tcPr>
          <w:p w14:paraId="0F7209E5" w14:textId="77777777" w:rsidR="00A3418F" w:rsidRDefault="00A3418F" w:rsidP="00431357"/>
        </w:tc>
        <w:tc>
          <w:tcPr>
            <w:tcW w:w="1521" w:type="dxa"/>
          </w:tcPr>
          <w:p w14:paraId="24F24240" w14:textId="4F4D1340" w:rsidR="00A3418F" w:rsidRDefault="00A3418F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MedicareNumber</w:t>
            </w:r>
            <w:proofErr w:type="spellEnd"/>
          </w:p>
        </w:tc>
        <w:tc>
          <w:tcPr>
            <w:tcW w:w="2505" w:type="dxa"/>
          </w:tcPr>
          <w:p w14:paraId="7CE46398" w14:textId="46C29C37" w:rsidR="00A3418F" w:rsidRPr="00431357" w:rsidRDefault="00A2296E" w:rsidP="00A2296E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Medicare number of </w:t>
            </w:r>
            <w:proofErr w:type="gramStart"/>
            <w:r>
              <w:rPr>
                <w:sz w:val="16"/>
                <w:szCs w:val="16"/>
              </w:rPr>
              <w:t>patient</w:t>
            </w:r>
            <w:proofErr w:type="gramEnd"/>
            <w:r>
              <w:rPr>
                <w:sz w:val="16"/>
                <w:szCs w:val="16"/>
              </w:rPr>
              <w:t xml:space="preserve"> who has one</w:t>
            </w:r>
          </w:p>
        </w:tc>
        <w:tc>
          <w:tcPr>
            <w:tcW w:w="293" w:type="dxa"/>
          </w:tcPr>
          <w:p w14:paraId="60CDAFF5" w14:textId="434F2C68" w:rsidR="00A3418F" w:rsidRPr="00431357" w:rsidRDefault="00AA3205" w:rsidP="0013133B">
            <w:pPr>
              <w:spacing w:before="60" w:after="6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NCHAR(</w:t>
            </w:r>
            <w:proofErr w:type="gramEnd"/>
            <w:r>
              <w:rPr>
                <w:sz w:val="16"/>
                <w:szCs w:val="16"/>
              </w:rPr>
              <w:t>10)</w:t>
            </w:r>
          </w:p>
        </w:tc>
        <w:tc>
          <w:tcPr>
            <w:tcW w:w="1384" w:type="dxa"/>
          </w:tcPr>
          <w:p w14:paraId="4DE44004" w14:textId="2BEC436A" w:rsidR="00A3418F" w:rsidRPr="00431357" w:rsidRDefault="00A2296E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xxxxxxxxxx</w:t>
            </w:r>
            <w:proofErr w:type="spellEnd"/>
          </w:p>
        </w:tc>
        <w:tc>
          <w:tcPr>
            <w:tcW w:w="1357" w:type="dxa"/>
          </w:tcPr>
          <w:p w14:paraId="4878B684" w14:textId="77777777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59FEB05B" w14:textId="77777777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344" w:type="dxa"/>
          </w:tcPr>
          <w:p w14:paraId="1AC07B10" w14:textId="77777777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065" w:type="dxa"/>
          </w:tcPr>
          <w:p w14:paraId="653DCCC8" w14:textId="77777777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A3418F" w:rsidRPr="00431357" w14:paraId="55EC9923" w14:textId="77777777" w:rsidTr="00862876">
        <w:trPr>
          <w:trHeight w:val="170"/>
        </w:trPr>
        <w:tc>
          <w:tcPr>
            <w:tcW w:w="2065" w:type="dxa"/>
            <w:vMerge/>
            <w:vAlign w:val="center"/>
          </w:tcPr>
          <w:p w14:paraId="442457E5" w14:textId="77777777" w:rsidR="00A3418F" w:rsidRDefault="00A3418F" w:rsidP="00431357"/>
        </w:tc>
        <w:tc>
          <w:tcPr>
            <w:tcW w:w="1521" w:type="dxa"/>
            <w:shd w:val="clear" w:color="auto" w:fill="FBE4D5" w:themeFill="accent2" w:themeFillTint="33"/>
          </w:tcPr>
          <w:p w14:paraId="414CD7F0" w14:textId="70BBAC34" w:rsidR="00A3418F" w:rsidRDefault="00A3418F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DOB</w:t>
            </w:r>
          </w:p>
        </w:tc>
        <w:tc>
          <w:tcPr>
            <w:tcW w:w="2505" w:type="dxa"/>
            <w:shd w:val="clear" w:color="auto" w:fill="FBE4D5" w:themeFill="accent2" w:themeFillTint="33"/>
          </w:tcPr>
          <w:p w14:paraId="3C04F3AB" w14:textId="613048AE" w:rsidR="00A3418F" w:rsidRPr="00431357" w:rsidRDefault="00A2296E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of birth of patient</w:t>
            </w:r>
          </w:p>
        </w:tc>
        <w:tc>
          <w:tcPr>
            <w:tcW w:w="293" w:type="dxa"/>
            <w:shd w:val="clear" w:color="auto" w:fill="FBE4D5" w:themeFill="accent2" w:themeFillTint="33"/>
          </w:tcPr>
          <w:p w14:paraId="2504CD07" w14:textId="720E68C1" w:rsidR="00A3418F" w:rsidRPr="00431357" w:rsidRDefault="00AA3205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1384" w:type="dxa"/>
            <w:shd w:val="clear" w:color="auto" w:fill="FBE4D5" w:themeFill="accent2" w:themeFillTint="33"/>
          </w:tcPr>
          <w:p w14:paraId="443A3A38" w14:textId="002ED59F" w:rsidR="00A3418F" w:rsidRPr="00431357" w:rsidRDefault="00A2296E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dd/mm/</w:t>
            </w:r>
            <w:proofErr w:type="spellStart"/>
            <w:r>
              <w:rPr>
                <w:sz w:val="16"/>
                <w:szCs w:val="16"/>
              </w:rPr>
              <w:t>yyyy</w:t>
            </w:r>
            <w:proofErr w:type="spellEnd"/>
          </w:p>
        </w:tc>
        <w:tc>
          <w:tcPr>
            <w:tcW w:w="1357" w:type="dxa"/>
            <w:shd w:val="clear" w:color="auto" w:fill="FBE4D5" w:themeFill="accent2" w:themeFillTint="33"/>
          </w:tcPr>
          <w:p w14:paraId="08D8446C" w14:textId="77777777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FBE4D5" w:themeFill="accent2" w:themeFillTint="33"/>
          </w:tcPr>
          <w:p w14:paraId="6BC5A10C" w14:textId="2355C924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344" w:type="dxa"/>
            <w:shd w:val="clear" w:color="auto" w:fill="FBE4D5" w:themeFill="accent2" w:themeFillTint="33"/>
          </w:tcPr>
          <w:p w14:paraId="17C043F2" w14:textId="77777777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065" w:type="dxa"/>
            <w:shd w:val="clear" w:color="auto" w:fill="FBE4D5" w:themeFill="accent2" w:themeFillTint="33"/>
          </w:tcPr>
          <w:p w14:paraId="45FB54AF" w14:textId="77777777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A3418F" w:rsidRPr="00431357" w14:paraId="57D884CD" w14:textId="77777777" w:rsidTr="00862876">
        <w:trPr>
          <w:trHeight w:val="170"/>
        </w:trPr>
        <w:tc>
          <w:tcPr>
            <w:tcW w:w="2065" w:type="dxa"/>
            <w:vMerge/>
            <w:vAlign w:val="center"/>
          </w:tcPr>
          <w:p w14:paraId="5C242FC5" w14:textId="77777777" w:rsidR="00A3418F" w:rsidRDefault="00A3418F" w:rsidP="00431357"/>
        </w:tc>
        <w:tc>
          <w:tcPr>
            <w:tcW w:w="1521" w:type="dxa"/>
          </w:tcPr>
          <w:p w14:paraId="734978C6" w14:textId="286B82CB" w:rsidR="00A3418F" w:rsidRDefault="00A3418F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Gender</w:t>
            </w:r>
          </w:p>
        </w:tc>
        <w:tc>
          <w:tcPr>
            <w:tcW w:w="2505" w:type="dxa"/>
          </w:tcPr>
          <w:p w14:paraId="64AB2675" w14:textId="4F02A6DA" w:rsidR="00A3418F" w:rsidRPr="00431357" w:rsidRDefault="00A2296E" w:rsidP="00A53841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Gender of patient, e.g. Female, Male, Transgender, Unspecified</w:t>
            </w:r>
          </w:p>
        </w:tc>
        <w:tc>
          <w:tcPr>
            <w:tcW w:w="293" w:type="dxa"/>
          </w:tcPr>
          <w:p w14:paraId="14EF5150" w14:textId="48E1DD14" w:rsidR="00A3418F" w:rsidRPr="00431357" w:rsidRDefault="006A59DF" w:rsidP="0013133B">
            <w:pPr>
              <w:spacing w:before="60" w:after="6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NVARCHAR(</w:t>
            </w:r>
            <w:proofErr w:type="gramEnd"/>
            <w:r>
              <w:rPr>
                <w:sz w:val="16"/>
                <w:szCs w:val="16"/>
              </w:rPr>
              <w:t>20)</w:t>
            </w:r>
          </w:p>
        </w:tc>
        <w:tc>
          <w:tcPr>
            <w:tcW w:w="1384" w:type="dxa"/>
          </w:tcPr>
          <w:p w14:paraId="3C0F38BD" w14:textId="239DAB31" w:rsidR="00A3418F" w:rsidRPr="00431357" w:rsidRDefault="00A2296E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Xxxxx</w:t>
            </w:r>
            <w:proofErr w:type="spellEnd"/>
          </w:p>
        </w:tc>
        <w:tc>
          <w:tcPr>
            <w:tcW w:w="1357" w:type="dxa"/>
          </w:tcPr>
          <w:p w14:paraId="2F0079DC" w14:textId="77777777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404FC689" w14:textId="2D124199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344" w:type="dxa"/>
          </w:tcPr>
          <w:p w14:paraId="4F8058E6" w14:textId="77777777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065" w:type="dxa"/>
          </w:tcPr>
          <w:p w14:paraId="09DF5550" w14:textId="77777777" w:rsidR="00A3418F" w:rsidRPr="00431357" w:rsidRDefault="00A3418F" w:rsidP="0013133B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9433F2" w:rsidRPr="00431357" w14:paraId="2F011529" w14:textId="77777777" w:rsidTr="00862876">
        <w:trPr>
          <w:trHeight w:val="170"/>
        </w:trPr>
        <w:tc>
          <w:tcPr>
            <w:tcW w:w="2065" w:type="dxa"/>
            <w:vAlign w:val="center"/>
          </w:tcPr>
          <w:p w14:paraId="12DFD7FF" w14:textId="093E2616" w:rsidR="007A3294" w:rsidRDefault="007A3294" w:rsidP="00431357">
            <w:r>
              <w:t>USER_ROLE</w:t>
            </w:r>
          </w:p>
        </w:tc>
        <w:tc>
          <w:tcPr>
            <w:tcW w:w="1521" w:type="dxa"/>
            <w:shd w:val="clear" w:color="auto" w:fill="FBE4D5" w:themeFill="accent2" w:themeFillTint="33"/>
          </w:tcPr>
          <w:p w14:paraId="306E1560" w14:textId="01E0259A" w:rsidR="007A3294" w:rsidRPr="00431357" w:rsidRDefault="00265769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UserRole</w:t>
            </w:r>
            <w:proofErr w:type="spellEnd"/>
          </w:p>
        </w:tc>
        <w:tc>
          <w:tcPr>
            <w:tcW w:w="2505" w:type="dxa"/>
            <w:shd w:val="clear" w:color="auto" w:fill="FBE4D5" w:themeFill="accent2" w:themeFillTint="33"/>
          </w:tcPr>
          <w:p w14:paraId="0A36BF26" w14:textId="5599AC0A" w:rsidR="007A3294" w:rsidRPr="00431357" w:rsidRDefault="00A2296E" w:rsidP="00A2296E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Role of users in the system. It can be Receptionist or Practitioner</w:t>
            </w:r>
          </w:p>
        </w:tc>
        <w:tc>
          <w:tcPr>
            <w:tcW w:w="293" w:type="dxa"/>
            <w:shd w:val="clear" w:color="auto" w:fill="FBE4D5" w:themeFill="accent2" w:themeFillTint="33"/>
          </w:tcPr>
          <w:p w14:paraId="714FBBEA" w14:textId="2E05DBDA" w:rsidR="007A3294" w:rsidRPr="00350AF8" w:rsidRDefault="006A59DF" w:rsidP="0013133B">
            <w:pPr>
              <w:spacing w:before="60" w:after="60"/>
              <w:rPr>
                <w:sz w:val="16"/>
                <w:szCs w:val="16"/>
              </w:rPr>
            </w:pPr>
            <w:proofErr w:type="gramStart"/>
            <w:r w:rsidRPr="00350AF8">
              <w:rPr>
                <w:sz w:val="16"/>
                <w:szCs w:val="16"/>
              </w:rPr>
              <w:t>NVARCHAR(</w:t>
            </w:r>
            <w:proofErr w:type="gramEnd"/>
            <w:r w:rsidR="00AE5B4C" w:rsidRPr="00350AF8">
              <w:rPr>
                <w:sz w:val="16"/>
                <w:szCs w:val="16"/>
              </w:rPr>
              <w:t>30</w:t>
            </w:r>
            <w:r w:rsidRPr="00350AF8">
              <w:rPr>
                <w:sz w:val="16"/>
                <w:szCs w:val="16"/>
              </w:rPr>
              <w:t>)</w:t>
            </w:r>
          </w:p>
        </w:tc>
        <w:tc>
          <w:tcPr>
            <w:tcW w:w="1384" w:type="dxa"/>
            <w:shd w:val="clear" w:color="auto" w:fill="FBE4D5" w:themeFill="accent2" w:themeFillTint="33"/>
          </w:tcPr>
          <w:p w14:paraId="1AE8F92B" w14:textId="608C7EE4" w:rsidR="007A3294" w:rsidRPr="00431357" w:rsidRDefault="00A2296E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Xxxxxxxxx</w:t>
            </w:r>
            <w:proofErr w:type="spellEnd"/>
          </w:p>
        </w:tc>
        <w:tc>
          <w:tcPr>
            <w:tcW w:w="1357" w:type="dxa"/>
            <w:shd w:val="clear" w:color="auto" w:fill="FBE4D5" w:themeFill="accent2" w:themeFillTint="33"/>
          </w:tcPr>
          <w:p w14:paraId="76ABB584" w14:textId="77777777" w:rsidR="007A3294" w:rsidRPr="00431357" w:rsidRDefault="007A3294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FBE4D5" w:themeFill="accent2" w:themeFillTint="33"/>
          </w:tcPr>
          <w:p w14:paraId="345F936C" w14:textId="0F0F3ABF" w:rsidR="007A3294" w:rsidRPr="00431357" w:rsidRDefault="00265769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344" w:type="dxa"/>
            <w:shd w:val="clear" w:color="auto" w:fill="FBE4D5" w:themeFill="accent2" w:themeFillTint="33"/>
          </w:tcPr>
          <w:p w14:paraId="51A7637C" w14:textId="748A7F48" w:rsidR="007A3294" w:rsidRPr="00431357" w:rsidRDefault="00265769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2065" w:type="dxa"/>
            <w:shd w:val="clear" w:color="auto" w:fill="FBE4D5" w:themeFill="accent2" w:themeFillTint="33"/>
          </w:tcPr>
          <w:p w14:paraId="1DA0704E" w14:textId="77777777" w:rsidR="007A3294" w:rsidRPr="00431357" w:rsidRDefault="007A3294" w:rsidP="0013133B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3A000D" w:rsidRPr="00431357" w14:paraId="4A467221" w14:textId="77777777" w:rsidTr="00862876">
        <w:trPr>
          <w:trHeight w:val="170"/>
        </w:trPr>
        <w:tc>
          <w:tcPr>
            <w:tcW w:w="2065" w:type="dxa"/>
            <w:vMerge w:val="restart"/>
          </w:tcPr>
          <w:p w14:paraId="45DAC152" w14:textId="7F90DDA3" w:rsidR="003A000D" w:rsidRDefault="003A000D" w:rsidP="00431357">
            <w:r>
              <w:t>USER</w:t>
            </w:r>
          </w:p>
        </w:tc>
        <w:tc>
          <w:tcPr>
            <w:tcW w:w="1521" w:type="dxa"/>
          </w:tcPr>
          <w:p w14:paraId="74372F77" w14:textId="4A4236BD" w:rsidR="003A000D" w:rsidRPr="00431357" w:rsidRDefault="003A000D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2505" w:type="dxa"/>
          </w:tcPr>
          <w:p w14:paraId="5F7B7557" w14:textId="77777777" w:rsidR="003A000D" w:rsidRDefault="00A2296E" w:rsidP="00A2296E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user identification of the user in the system. If the user is a practitioner, this number is the same as his/her practitioner id in the practitioner table.</w:t>
            </w:r>
          </w:p>
          <w:p w14:paraId="0424EFC8" w14:textId="7E847939" w:rsidR="00A2296E" w:rsidRPr="00431357" w:rsidRDefault="00A2296E" w:rsidP="00A2296E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 the future, this id is used with the </w:t>
            </w:r>
            <w:proofErr w:type="spellStart"/>
            <w:r>
              <w:rPr>
                <w:sz w:val="16"/>
                <w:szCs w:val="16"/>
              </w:rPr>
              <w:t>UserRole</w:t>
            </w:r>
            <w:proofErr w:type="spellEnd"/>
            <w:r>
              <w:rPr>
                <w:sz w:val="16"/>
                <w:szCs w:val="16"/>
              </w:rPr>
              <w:t xml:space="preserve"> field to identify the user of the system when there are more user roles and other user roles’ personal information is kept in the system.</w:t>
            </w:r>
          </w:p>
        </w:tc>
        <w:tc>
          <w:tcPr>
            <w:tcW w:w="293" w:type="dxa"/>
          </w:tcPr>
          <w:p w14:paraId="180F6F66" w14:textId="758A3036" w:rsidR="003A000D" w:rsidRPr="00431357" w:rsidRDefault="003A000D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384" w:type="dxa"/>
          </w:tcPr>
          <w:p w14:paraId="2331682F" w14:textId="2C9234F0" w:rsidR="003A000D" w:rsidRPr="00431357" w:rsidRDefault="00A2296E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nnnnn</w:t>
            </w:r>
            <w:proofErr w:type="spellEnd"/>
          </w:p>
        </w:tc>
        <w:tc>
          <w:tcPr>
            <w:tcW w:w="1357" w:type="dxa"/>
          </w:tcPr>
          <w:p w14:paraId="39769B88" w14:textId="72E4D3CA" w:rsidR="003A000D" w:rsidRPr="00431357" w:rsidRDefault="006B63A6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10000-99999</w:t>
            </w:r>
          </w:p>
        </w:tc>
        <w:tc>
          <w:tcPr>
            <w:tcW w:w="1414" w:type="dxa"/>
          </w:tcPr>
          <w:p w14:paraId="16397CB0" w14:textId="51687157" w:rsidR="003A000D" w:rsidRPr="00431357" w:rsidRDefault="003A000D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344" w:type="dxa"/>
          </w:tcPr>
          <w:p w14:paraId="36711BF8" w14:textId="5255F2F3" w:rsidR="003A000D" w:rsidRPr="00431357" w:rsidRDefault="003A000D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PK,</w:t>
            </w:r>
            <w:r w:rsidR="00D03C6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FK</w:t>
            </w:r>
          </w:p>
        </w:tc>
        <w:tc>
          <w:tcPr>
            <w:tcW w:w="2065" w:type="dxa"/>
          </w:tcPr>
          <w:p w14:paraId="2C4ABD21" w14:textId="61F079EC" w:rsidR="003A000D" w:rsidRPr="00431357" w:rsidRDefault="003A000D" w:rsidP="0013133B">
            <w:pPr>
              <w:spacing w:before="60" w:after="60"/>
              <w:rPr>
                <w:sz w:val="16"/>
                <w:szCs w:val="16"/>
              </w:rPr>
            </w:pPr>
            <w:r>
              <w:t>PRACTITIONER, APPOINTMENT</w:t>
            </w:r>
          </w:p>
        </w:tc>
      </w:tr>
      <w:tr w:rsidR="003A000D" w:rsidRPr="00431357" w14:paraId="5E41D358" w14:textId="77777777" w:rsidTr="00862876">
        <w:trPr>
          <w:trHeight w:val="170"/>
        </w:trPr>
        <w:tc>
          <w:tcPr>
            <w:tcW w:w="2065" w:type="dxa"/>
            <w:vMerge/>
            <w:vAlign w:val="center"/>
          </w:tcPr>
          <w:p w14:paraId="7D5F1151" w14:textId="77777777" w:rsidR="003A000D" w:rsidRDefault="003A000D" w:rsidP="00431357"/>
        </w:tc>
        <w:tc>
          <w:tcPr>
            <w:tcW w:w="1521" w:type="dxa"/>
            <w:shd w:val="clear" w:color="auto" w:fill="FBE4D5" w:themeFill="accent2" w:themeFillTint="33"/>
          </w:tcPr>
          <w:p w14:paraId="432859EB" w14:textId="45BAE95C" w:rsidR="003A000D" w:rsidRPr="00431357" w:rsidRDefault="003A000D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UserRole</w:t>
            </w:r>
            <w:proofErr w:type="spellEnd"/>
          </w:p>
        </w:tc>
        <w:tc>
          <w:tcPr>
            <w:tcW w:w="2505" w:type="dxa"/>
            <w:shd w:val="clear" w:color="auto" w:fill="FBE4D5" w:themeFill="accent2" w:themeFillTint="33"/>
          </w:tcPr>
          <w:p w14:paraId="7E0E7232" w14:textId="6E978854" w:rsidR="003A000D" w:rsidRPr="00431357" w:rsidRDefault="006B63A6" w:rsidP="006B63A6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Role of users in the system. It can be Receptionist or Practitioner</w:t>
            </w:r>
          </w:p>
        </w:tc>
        <w:tc>
          <w:tcPr>
            <w:tcW w:w="293" w:type="dxa"/>
            <w:shd w:val="clear" w:color="auto" w:fill="FBE4D5" w:themeFill="accent2" w:themeFillTint="33"/>
          </w:tcPr>
          <w:p w14:paraId="0B3FE29A" w14:textId="66C1E116" w:rsidR="003A000D" w:rsidRPr="00350AF8" w:rsidRDefault="006A59DF" w:rsidP="0013133B">
            <w:pPr>
              <w:spacing w:before="60" w:after="60"/>
              <w:rPr>
                <w:sz w:val="16"/>
                <w:szCs w:val="16"/>
              </w:rPr>
            </w:pPr>
            <w:proofErr w:type="gramStart"/>
            <w:r w:rsidRPr="00350AF8">
              <w:rPr>
                <w:sz w:val="16"/>
                <w:szCs w:val="16"/>
              </w:rPr>
              <w:t>NVARCHAR(</w:t>
            </w:r>
            <w:proofErr w:type="gramEnd"/>
            <w:r w:rsidR="00AE5B4C" w:rsidRPr="00350AF8">
              <w:rPr>
                <w:sz w:val="16"/>
                <w:szCs w:val="16"/>
              </w:rPr>
              <w:t>30</w:t>
            </w:r>
            <w:r w:rsidRPr="00350AF8">
              <w:rPr>
                <w:sz w:val="16"/>
                <w:szCs w:val="16"/>
              </w:rPr>
              <w:t>)</w:t>
            </w:r>
          </w:p>
        </w:tc>
        <w:tc>
          <w:tcPr>
            <w:tcW w:w="1384" w:type="dxa"/>
            <w:shd w:val="clear" w:color="auto" w:fill="FBE4D5" w:themeFill="accent2" w:themeFillTint="33"/>
          </w:tcPr>
          <w:p w14:paraId="2CE4D9EE" w14:textId="4F0A4D09" w:rsidR="003A000D" w:rsidRPr="00431357" w:rsidRDefault="006B63A6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Xxxxxxxxx</w:t>
            </w:r>
            <w:proofErr w:type="spellEnd"/>
          </w:p>
        </w:tc>
        <w:tc>
          <w:tcPr>
            <w:tcW w:w="1357" w:type="dxa"/>
            <w:shd w:val="clear" w:color="auto" w:fill="FBE4D5" w:themeFill="accent2" w:themeFillTint="33"/>
          </w:tcPr>
          <w:p w14:paraId="62894AD6" w14:textId="77777777" w:rsidR="003A000D" w:rsidRPr="00431357" w:rsidRDefault="003A000D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FBE4D5" w:themeFill="accent2" w:themeFillTint="33"/>
          </w:tcPr>
          <w:p w14:paraId="4808E99B" w14:textId="3C0809C0" w:rsidR="003A000D" w:rsidRPr="00431357" w:rsidRDefault="003A000D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344" w:type="dxa"/>
            <w:shd w:val="clear" w:color="auto" w:fill="FBE4D5" w:themeFill="accent2" w:themeFillTint="33"/>
          </w:tcPr>
          <w:p w14:paraId="18F6AE70" w14:textId="465635C2" w:rsidR="003A000D" w:rsidRPr="00431357" w:rsidRDefault="003A000D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PK,</w:t>
            </w:r>
            <w:r w:rsidR="00D03C6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FK</w:t>
            </w:r>
          </w:p>
        </w:tc>
        <w:tc>
          <w:tcPr>
            <w:tcW w:w="2065" w:type="dxa"/>
            <w:shd w:val="clear" w:color="auto" w:fill="FBE4D5" w:themeFill="accent2" w:themeFillTint="33"/>
          </w:tcPr>
          <w:p w14:paraId="4A8EAAF8" w14:textId="68B73A1A" w:rsidR="003A000D" w:rsidRPr="00431357" w:rsidRDefault="003A000D" w:rsidP="0013133B">
            <w:pPr>
              <w:spacing w:before="60" w:after="60"/>
              <w:rPr>
                <w:sz w:val="16"/>
                <w:szCs w:val="16"/>
              </w:rPr>
            </w:pPr>
            <w:r>
              <w:t>USER_ROLE</w:t>
            </w:r>
          </w:p>
        </w:tc>
      </w:tr>
      <w:tr w:rsidR="003A000D" w:rsidRPr="00431357" w14:paraId="0EDF7B60" w14:textId="77777777" w:rsidTr="00862876">
        <w:trPr>
          <w:trHeight w:val="170"/>
        </w:trPr>
        <w:tc>
          <w:tcPr>
            <w:tcW w:w="2065" w:type="dxa"/>
            <w:vMerge/>
            <w:vAlign w:val="center"/>
          </w:tcPr>
          <w:p w14:paraId="46A357AF" w14:textId="77777777" w:rsidR="003A000D" w:rsidRDefault="003A000D" w:rsidP="00431357"/>
        </w:tc>
        <w:tc>
          <w:tcPr>
            <w:tcW w:w="1521" w:type="dxa"/>
          </w:tcPr>
          <w:p w14:paraId="0367B863" w14:textId="08B30892" w:rsidR="003A000D" w:rsidRDefault="003A000D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Username</w:t>
            </w:r>
          </w:p>
        </w:tc>
        <w:tc>
          <w:tcPr>
            <w:tcW w:w="2505" w:type="dxa"/>
          </w:tcPr>
          <w:p w14:paraId="3D194FFC" w14:textId="52E613C5" w:rsidR="003A000D" w:rsidRPr="00431357" w:rsidRDefault="006B63A6" w:rsidP="006B63A6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Unique username, each user in the system has his/her own username to login to the system</w:t>
            </w:r>
          </w:p>
        </w:tc>
        <w:tc>
          <w:tcPr>
            <w:tcW w:w="293" w:type="dxa"/>
          </w:tcPr>
          <w:p w14:paraId="0F1E3BDC" w14:textId="7E68FFFF" w:rsidR="003A000D" w:rsidRPr="00431357" w:rsidRDefault="006A59DF" w:rsidP="0013133B">
            <w:pPr>
              <w:spacing w:before="60" w:after="6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NVARCHAR(</w:t>
            </w:r>
            <w:proofErr w:type="gramEnd"/>
            <w:r>
              <w:rPr>
                <w:sz w:val="16"/>
                <w:szCs w:val="16"/>
              </w:rPr>
              <w:t>20)</w:t>
            </w:r>
          </w:p>
        </w:tc>
        <w:tc>
          <w:tcPr>
            <w:tcW w:w="1384" w:type="dxa"/>
          </w:tcPr>
          <w:p w14:paraId="15EB1B13" w14:textId="7C595575" w:rsidR="003A000D" w:rsidRPr="00431357" w:rsidRDefault="006B63A6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xxxxxxxxxx</w:t>
            </w:r>
            <w:proofErr w:type="spellEnd"/>
          </w:p>
        </w:tc>
        <w:tc>
          <w:tcPr>
            <w:tcW w:w="1357" w:type="dxa"/>
          </w:tcPr>
          <w:p w14:paraId="777A6B8F" w14:textId="77777777" w:rsidR="003A000D" w:rsidRPr="00431357" w:rsidRDefault="003A000D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2E7D4DFA" w14:textId="3BC19153" w:rsidR="003A000D" w:rsidRDefault="003A000D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344" w:type="dxa"/>
          </w:tcPr>
          <w:p w14:paraId="18254192" w14:textId="075EBAE1" w:rsidR="003A000D" w:rsidRDefault="00AE5B4C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AK</w:t>
            </w:r>
          </w:p>
        </w:tc>
        <w:tc>
          <w:tcPr>
            <w:tcW w:w="2065" w:type="dxa"/>
          </w:tcPr>
          <w:p w14:paraId="68513808" w14:textId="77777777" w:rsidR="003A000D" w:rsidRDefault="003A000D" w:rsidP="0013133B">
            <w:pPr>
              <w:spacing w:before="60" w:after="60"/>
            </w:pPr>
          </w:p>
        </w:tc>
      </w:tr>
      <w:tr w:rsidR="003A000D" w:rsidRPr="00431357" w14:paraId="13FB0FAC" w14:textId="77777777" w:rsidTr="00862876">
        <w:trPr>
          <w:trHeight w:val="170"/>
        </w:trPr>
        <w:tc>
          <w:tcPr>
            <w:tcW w:w="2065" w:type="dxa"/>
            <w:vMerge/>
            <w:vAlign w:val="center"/>
          </w:tcPr>
          <w:p w14:paraId="0C04FF9E" w14:textId="77777777" w:rsidR="003A000D" w:rsidRDefault="003A000D" w:rsidP="00431357"/>
        </w:tc>
        <w:tc>
          <w:tcPr>
            <w:tcW w:w="1521" w:type="dxa"/>
            <w:shd w:val="clear" w:color="auto" w:fill="FBE4D5" w:themeFill="accent2" w:themeFillTint="33"/>
          </w:tcPr>
          <w:p w14:paraId="36CEF557" w14:textId="50DD9EA4" w:rsidR="003A000D" w:rsidRDefault="003A000D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</w:t>
            </w:r>
          </w:p>
        </w:tc>
        <w:tc>
          <w:tcPr>
            <w:tcW w:w="2505" w:type="dxa"/>
            <w:shd w:val="clear" w:color="auto" w:fill="FBE4D5" w:themeFill="accent2" w:themeFillTint="33"/>
          </w:tcPr>
          <w:p w14:paraId="3CA6D323" w14:textId="21D740B4" w:rsidR="003A000D" w:rsidRPr="00431357" w:rsidRDefault="006B63A6" w:rsidP="006B63A6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 of user to login to the system</w:t>
            </w:r>
          </w:p>
        </w:tc>
        <w:tc>
          <w:tcPr>
            <w:tcW w:w="293" w:type="dxa"/>
            <w:shd w:val="clear" w:color="auto" w:fill="FBE4D5" w:themeFill="accent2" w:themeFillTint="33"/>
          </w:tcPr>
          <w:p w14:paraId="66FEB8F5" w14:textId="1CA41D88" w:rsidR="003A000D" w:rsidRPr="00431357" w:rsidRDefault="006A59DF" w:rsidP="0013133B">
            <w:pPr>
              <w:spacing w:before="60" w:after="6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NVARCHAR(</w:t>
            </w:r>
            <w:proofErr w:type="gramEnd"/>
            <w:r>
              <w:rPr>
                <w:sz w:val="16"/>
                <w:szCs w:val="16"/>
              </w:rPr>
              <w:t>30)</w:t>
            </w:r>
          </w:p>
        </w:tc>
        <w:tc>
          <w:tcPr>
            <w:tcW w:w="1384" w:type="dxa"/>
            <w:shd w:val="clear" w:color="auto" w:fill="FBE4D5" w:themeFill="accent2" w:themeFillTint="33"/>
          </w:tcPr>
          <w:p w14:paraId="550A87A3" w14:textId="31EE0F4C" w:rsidR="003A000D" w:rsidRPr="00431357" w:rsidRDefault="006B63A6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xxxxxxxxxx</w:t>
            </w:r>
            <w:proofErr w:type="spellEnd"/>
          </w:p>
        </w:tc>
        <w:tc>
          <w:tcPr>
            <w:tcW w:w="1357" w:type="dxa"/>
            <w:shd w:val="clear" w:color="auto" w:fill="FBE4D5" w:themeFill="accent2" w:themeFillTint="33"/>
          </w:tcPr>
          <w:p w14:paraId="100262FE" w14:textId="77777777" w:rsidR="003A000D" w:rsidRPr="00431357" w:rsidRDefault="003A000D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FBE4D5" w:themeFill="accent2" w:themeFillTint="33"/>
          </w:tcPr>
          <w:p w14:paraId="469C5788" w14:textId="611BD4C4" w:rsidR="003A000D" w:rsidRDefault="003A000D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344" w:type="dxa"/>
            <w:shd w:val="clear" w:color="auto" w:fill="FBE4D5" w:themeFill="accent2" w:themeFillTint="33"/>
          </w:tcPr>
          <w:p w14:paraId="76D6CB27" w14:textId="77777777" w:rsidR="003A000D" w:rsidRDefault="003A000D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065" w:type="dxa"/>
            <w:shd w:val="clear" w:color="auto" w:fill="FBE4D5" w:themeFill="accent2" w:themeFillTint="33"/>
          </w:tcPr>
          <w:p w14:paraId="293C93B3" w14:textId="77777777" w:rsidR="003A000D" w:rsidRDefault="003A000D" w:rsidP="0013133B">
            <w:pPr>
              <w:spacing w:before="60" w:after="60"/>
            </w:pPr>
          </w:p>
        </w:tc>
      </w:tr>
      <w:tr w:rsidR="003A000D" w:rsidRPr="00431357" w14:paraId="2E8FBD17" w14:textId="77777777" w:rsidTr="00862876">
        <w:trPr>
          <w:trHeight w:val="170"/>
        </w:trPr>
        <w:tc>
          <w:tcPr>
            <w:tcW w:w="2065" w:type="dxa"/>
            <w:vMerge/>
            <w:vAlign w:val="center"/>
          </w:tcPr>
          <w:p w14:paraId="294BD77C" w14:textId="77777777" w:rsidR="003A000D" w:rsidRDefault="003A000D" w:rsidP="00431357"/>
        </w:tc>
        <w:tc>
          <w:tcPr>
            <w:tcW w:w="1521" w:type="dxa"/>
          </w:tcPr>
          <w:p w14:paraId="5D966E76" w14:textId="5960AD3A" w:rsidR="003A000D" w:rsidRDefault="003A000D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</w:tc>
        <w:tc>
          <w:tcPr>
            <w:tcW w:w="2505" w:type="dxa"/>
          </w:tcPr>
          <w:p w14:paraId="6F188A78" w14:textId="49E829E1" w:rsidR="003A000D" w:rsidRPr="00431357" w:rsidRDefault="006B63A6" w:rsidP="006B63A6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 of users in the system either Active or Inactive</w:t>
            </w:r>
          </w:p>
        </w:tc>
        <w:tc>
          <w:tcPr>
            <w:tcW w:w="293" w:type="dxa"/>
          </w:tcPr>
          <w:p w14:paraId="1B850320" w14:textId="29EEC478" w:rsidR="003A000D" w:rsidRPr="00431357" w:rsidRDefault="006A59DF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BOOLEAN</w:t>
            </w:r>
          </w:p>
        </w:tc>
        <w:tc>
          <w:tcPr>
            <w:tcW w:w="1384" w:type="dxa"/>
          </w:tcPr>
          <w:p w14:paraId="6C2EB0AA" w14:textId="77777777" w:rsidR="003A000D" w:rsidRDefault="006B63A6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Active,</w:t>
            </w:r>
          </w:p>
          <w:p w14:paraId="58D59AE5" w14:textId="6E70137F" w:rsidR="006B63A6" w:rsidRPr="00431357" w:rsidRDefault="006B63A6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Inactive</w:t>
            </w:r>
          </w:p>
        </w:tc>
        <w:tc>
          <w:tcPr>
            <w:tcW w:w="1357" w:type="dxa"/>
          </w:tcPr>
          <w:p w14:paraId="15A42CD8" w14:textId="77777777" w:rsidR="003A000D" w:rsidRPr="00431357" w:rsidRDefault="003A000D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5659124A" w14:textId="6CE263C2" w:rsidR="003A000D" w:rsidRDefault="003A000D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344" w:type="dxa"/>
          </w:tcPr>
          <w:p w14:paraId="321F8716" w14:textId="77777777" w:rsidR="003A000D" w:rsidRDefault="003A000D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065" w:type="dxa"/>
          </w:tcPr>
          <w:p w14:paraId="7E8E2789" w14:textId="77777777" w:rsidR="003A000D" w:rsidRDefault="003A000D" w:rsidP="0013133B">
            <w:pPr>
              <w:spacing w:before="60" w:after="60"/>
            </w:pPr>
          </w:p>
        </w:tc>
      </w:tr>
      <w:tr w:rsidR="00040293" w:rsidRPr="00431357" w14:paraId="265DD46C" w14:textId="77777777" w:rsidTr="00862876">
        <w:trPr>
          <w:trHeight w:val="170"/>
        </w:trPr>
        <w:tc>
          <w:tcPr>
            <w:tcW w:w="2065" w:type="dxa"/>
            <w:vAlign w:val="center"/>
          </w:tcPr>
          <w:p w14:paraId="1A66BACF" w14:textId="6976524C" w:rsidR="007A3294" w:rsidRDefault="007A3294" w:rsidP="00431357">
            <w:r>
              <w:t>PRACTITIONER_TYPE</w:t>
            </w:r>
          </w:p>
        </w:tc>
        <w:tc>
          <w:tcPr>
            <w:tcW w:w="1521" w:type="dxa"/>
            <w:shd w:val="clear" w:color="auto" w:fill="FBE4D5" w:themeFill="accent2" w:themeFillTint="33"/>
          </w:tcPr>
          <w:p w14:paraId="72196665" w14:textId="618C5268" w:rsidR="007A3294" w:rsidRPr="00431357" w:rsidRDefault="00B753D8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PractitionerType</w:t>
            </w:r>
            <w:proofErr w:type="spellEnd"/>
          </w:p>
        </w:tc>
        <w:tc>
          <w:tcPr>
            <w:tcW w:w="2505" w:type="dxa"/>
            <w:shd w:val="clear" w:color="auto" w:fill="FBE4D5" w:themeFill="accent2" w:themeFillTint="33"/>
          </w:tcPr>
          <w:p w14:paraId="537A30AB" w14:textId="70A912B0" w:rsidR="007A3294" w:rsidRPr="00431357" w:rsidRDefault="006B63A6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practitioner, e.g. Medical practitioner, Midwife</w:t>
            </w:r>
            <w:r w:rsidR="006F14B1">
              <w:rPr>
                <w:sz w:val="16"/>
                <w:szCs w:val="16"/>
              </w:rPr>
              <w:t>, etc</w:t>
            </w:r>
          </w:p>
        </w:tc>
        <w:tc>
          <w:tcPr>
            <w:tcW w:w="293" w:type="dxa"/>
            <w:shd w:val="clear" w:color="auto" w:fill="FBE4D5" w:themeFill="accent2" w:themeFillTint="33"/>
          </w:tcPr>
          <w:p w14:paraId="11A9F341" w14:textId="3FC8AA20" w:rsidR="007A3294" w:rsidRPr="00431357" w:rsidRDefault="006A59DF" w:rsidP="0013133B">
            <w:pPr>
              <w:spacing w:before="60" w:after="6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NVARCHAR(</w:t>
            </w:r>
            <w:proofErr w:type="gramEnd"/>
            <w:r>
              <w:rPr>
                <w:sz w:val="16"/>
                <w:szCs w:val="16"/>
              </w:rPr>
              <w:t>40)</w:t>
            </w:r>
          </w:p>
        </w:tc>
        <w:tc>
          <w:tcPr>
            <w:tcW w:w="1384" w:type="dxa"/>
            <w:shd w:val="clear" w:color="auto" w:fill="FBE4D5" w:themeFill="accent2" w:themeFillTint="33"/>
          </w:tcPr>
          <w:p w14:paraId="3FE5C401" w14:textId="71D2BD36" w:rsidR="007A3294" w:rsidRPr="00431357" w:rsidRDefault="006B63A6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Xxxxxxxxxx</w:t>
            </w:r>
            <w:proofErr w:type="spellEnd"/>
          </w:p>
        </w:tc>
        <w:tc>
          <w:tcPr>
            <w:tcW w:w="1357" w:type="dxa"/>
            <w:shd w:val="clear" w:color="auto" w:fill="FBE4D5" w:themeFill="accent2" w:themeFillTint="33"/>
          </w:tcPr>
          <w:p w14:paraId="6C9D2776" w14:textId="77777777" w:rsidR="007A3294" w:rsidRPr="00431357" w:rsidRDefault="007A3294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FBE4D5" w:themeFill="accent2" w:themeFillTint="33"/>
          </w:tcPr>
          <w:p w14:paraId="63FFD68C" w14:textId="5F424682" w:rsidR="007A3294" w:rsidRPr="00431357" w:rsidRDefault="00B753D8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344" w:type="dxa"/>
            <w:shd w:val="clear" w:color="auto" w:fill="FBE4D5" w:themeFill="accent2" w:themeFillTint="33"/>
          </w:tcPr>
          <w:p w14:paraId="68D69C49" w14:textId="354E52E9" w:rsidR="007A3294" w:rsidRPr="00431357" w:rsidRDefault="00B753D8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2065" w:type="dxa"/>
            <w:shd w:val="clear" w:color="auto" w:fill="FBE4D5" w:themeFill="accent2" w:themeFillTint="33"/>
          </w:tcPr>
          <w:p w14:paraId="0C369E26" w14:textId="77777777" w:rsidR="007A3294" w:rsidRPr="00431357" w:rsidRDefault="007A3294" w:rsidP="0013133B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C50061" w:rsidRPr="00431357" w14:paraId="0A0FD3AD" w14:textId="77777777" w:rsidTr="00862876">
        <w:trPr>
          <w:trHeight w:val="170"/>
        </w:trPr>
        <w:tc>
          <w:tcPr>
            <w:tcW w:w="2065" w:type="dxa"/>
            <w:vMerge w:val="restart"/>
          </w:tcPr>
          <w:p w14:paraId="454EBD68" w14:textId="0F121D97" w:rsidR="00C50061" w:rsidRDefault="00C50061" w:rsidP="00431357">
            <w:r>
              <w:t>PRACTITIONER</w:t>
            </w:r>
          </w:p>
        </w:tc>
        <w:tc>
          <w:tcPr>
            <w:tcW w:w="1521" w:type="dxa"/>
          </w:tcPr>
          <w:p w14:paraId="78C50DC1" w14:textId="4283CA75" w:rsidR="00C50061" w:rsidRPr="00431357" w:rsidRDefault="00C50061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 w:rsidRPr="001C3C7B"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ractitioner</w:t>
            </w:r>
            <w:r w:rsidRPr="001C3C7B">
              <w:rPr>
                <w:sz w:val="16"/>
                <w:szCs w:val="16"/>
              </w:rPr>
              <w:t>ID</w:t>
            </w:r>
            <w:proofErr w:type="spellEnd"/>
          </w:p>
        </w:tc>
        <w:tc>
          <w:tcPr>
            <w:tcW w:w="2505" w:type="dxa"/>
          </w:tcPr>
          <w:p w14:paraId="3AAD9030" w14:textId="61F6A9C6" w:rsidR="00C50061" w:rsidRPr="00431357" w:rsidRDefault="00A31FA8" w:rsidP="00A31FA8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Practitioner identification number, unique to each practitioner</w:t>
            </w:r>
            <w:r w:rsidR="004D3436">
              <w:rPr>
                <w:sz w:val="16"/>
                <w:szCs w:val="16"/>
              </w:rPr>
              <w:t>. It is an auto incremented field</w:t>
            </w:r>
          </w:p>
        </w:tc>
        <w:tc>
          <w:tcPr>
            <w:tcW w:w="293" w:type="dxa"/>
          </w:tcPr>
          <w:p w14:paraId="2F814AA5" w14:textId="20593B6F" w:rsidR="00C50061" w:rsidRPr="00431357" w:rsidRDefault="00C50061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384" w:type="dxa"/>
          </w:tcPr>
          <w:p w14:paraId="0E19612E" w14:textId="681A63A5" w:rsidR="00C50061" w:rsidRPr="00431357" w:rsidRDefault="00DE4946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nnnnn</w:t>
            </w:r>
            <w:proofErr w:type="spellEnd"/>
          </w:p>
        </w:tc>
        <w:tc>
          <w:tcPr>
            <w:tcW w:w="1357" w:type="dxa"/>
          </w:tcPr>
          <w:p w14:paraId="7EB1CEE4" w14:textId="57C7D422" w:rsidR="00C50061" w:rsidRPr="00431357" w:rsidRDefault="00DE4946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10000-99999</w:t>
            </w:r>
          </w:p>
        </w:tc>
        <w:tc>
          <w:tcPr>
            <w:tcW w:w="1414" w:type="dxa"/>
          </w:tcPr>
          <w:p w14:paraId="065AEEFA" w14:textId="1A49C3FA" w:rsidR="00C50061" w:rsidRPr="00431357" w:rsidRDefault="00C50061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344" w:type="dxa"/>
          </w:tcPr>
          <w:p w14:paraId="698EA0E5" w14:textId="08F7DE0A" w:rsidR="00C50061" w:rsidRPr="00431357" w:rsidRDefault="00C50061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2065" w:type="dxa"/>
          </w:tcPr>
          <w:p w14:paraId="1FBF5440" w14:textId="77777777" w:rsidR="00C50061" w:rsidRPr="00431357" w:rsidRDefault="00C50061" w:rsidP="0013133B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C50061" w:rsidRPr="00431357" w14:paraId="1F895471" w14:textId="77777777" w:rsidTr="00862876">
        <w:trPr>
          <w:trHeight w:val="170"/>
        </w:trPr>
        <w:tc>
          <w:tcPr>
            <w:tcW w:w="2065" w:type="dxa"/>
            <w:vMerge/>
            <w:vAlign w:val="center"/>
          </w:tcPr>
          <w:p w14:paraId="7EBAC25B" w14:textId="77777777" w:rsidR="00C50061" w:rsidRDefault="00C50061" w:rsidP="00431357"/>
        </w:tc>
        <w:tc>
          <w:tcPr>
            <w:tcW w:w="1521" w:type="dxa"/>
            <w:shd w:val="clear" w:color="auto" w:fill="FBE4D5" w:themeFill="accent2" w:themeFillTint="33"/>
          </w:tcPr>
          <w:p w14:paraId="5DBF1EC2" w14:textId="141ED2D2" w:rsidR="00C50061" w:rsidRPr="00431357" w:rsidRDefault="00C50061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Title</w:t>
            </w:r>
          </w:p>
        </w:tc>
        <w:tc>
          <w:tcPr>
            <w:tcW w:w="2505" w:type="dxa"/>
            <w:shd w:val="clear" w:color="auto" w:fill="FBE4D5" w:themeFill="accent2" w:themeFillTint="33"/>
          </w:tcPr>
          <w:p w14:paraId="080BE281" w14:textId="34F2CE2B" w:rsidR="00C50061" w:rsidRPr="00431357" w:rsidRDefault="00DE4946" w:rsidP="00DE4946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abbreviation of the word in front of a practitioner’s name states his/her gender or qualifications, e.g. Dr, Miss, Ms, Mr, Mrs, etc</w:t>
            </w:r>
          </w:p>
        </w:tc>
        <w:tc>
          <w:tcPr>
            <w:tcW w:w="293" w:type="dxa"/>
            <w:shd w:val="clear" w:color="auto" w:fill="FBE4D5" w:themeFill="accent2" w:themeFillTint="33"/>
          </w:tcPr>
          <w:p w14:paraId="4AFD232A" w14:textId="417C4D0B" w:rsidR="00C50061" w:rsidRPr="00431357" w:rsidRDefault="006A59DF" w:rsidP="0013133B">
            <w:pPr>
              <w:spacing w:before="60" w:after="6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NVARCHAR(</w:t>
            </w:r>
            <w:proofErr w:type="gramEnd"/>
            <w:r>
              <w:rPr>
                <w:sz w:val="16"/>
                <w:szCs w:val="16"/>
              </w:rPr>
              <w:t>15)</w:t>
            </w:r>
          </w:p>
        </w:tc>
        <w:tc>
          <w:tcPr>
            <w:tcW w:w="1384" w:type="dxa"/>
            <w:shd w:val="clear" w:color="auto" w:fill="FBE4D5" w:themeFill="accent2" w:themeFillTint="33"/>
          </w:tcPr>
          <w:p w14:paraId="6C3AD3DA" w14:textId="06E28614" w:rsidR="00C50061" w:rsidRPr="00431357" w:rsidRDefault="00A65F25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Xxxx</w:t>
            </w:r>
            <w:proofErr w:type="spellEnd"/>
          </w:p>
        </w:tc>
        <w:tc>
          <w:tcPr>
            <w:tcW w:w="1357" w:type="dxa"/>
            <w:shd w:val="clear" w:color="auto" w:fill="FBE4D5" w:themeFill="accent2" w:themeFillTint="33"/>
          </w:tcPr>
          <w:p w14:paraId="27DE4AFB" w14:textId="77777777" w:rsidR="00C50061" w:rsidRPr="00431357" w:rsidRDefault="00C50061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FBE4D5" w:themeFill="accent2" w:themeFillTint="33"/>
          </w:tcPr>
          <w:p w14:paraId="15EF5188" w14:textId="4E08DC71" w:rsidR="00C50061" w:rsidRPr="00431357" w:rsidRDefault="00C50061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344" w:type="dxa"/>
            <w:shd w:val="clear" w:color="auto" w:fill="FBE4D5" w:themeFill="accent2" w:themeFillTint="33"/>
          </w:tcPr>
          <w:p w14:paraId="191799C9" w14:textId="77777777" w:rsidR="00C50061" w:rsidRPr="00431357" w:rsidRDefault="00C50061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065" w:type="dxa"/>
            <w:shd w:val="clear" w:color="auto" w:fill="FBE4D5" w:themeFill="accent2" w:themeFillTint="33"/>
          </w:tcPr>
          <w:p w14:paraId="39738385" w14:textId="77777777" w:rsidR="00C50061" w:rsidRPr="00431357" w:rsidRDefault="00C50061" w:rsidP="0013133B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C50061" w:rsidRPr="00431357" w14:paraId="28C11D91" w14:textId="77777777" w:rsidTr="00862876">
        <w:trPr>
          <w:trHeight w:val="170"/>
        </w:trPr>
        <w:tc>
          <w:tcPr>
            <w:tcW w:w="2065" w:type="dxa"/>
            <w:vMerge/>
            <w:vAlign w:val="center"/>
          </w:tcPr>
          <w:p w14:paraId="72DEE586" w14:textId="77777777" w:rsidR="00C50061" w:rsidRDefault="00C50061" w:rsidP="00431357"/>
        </w:tc>
        <w:tc>
          <w:tcPr>
            <w:tcW w:w="1521" w:type="dxa"/>
          </w:tcPr>
          <w:p w14:paraId="6C184521" w14:textId="4DB6F11F" w:rsidR="00C50061" w:rsidRDefault="00C50061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FirstName</w:t>
            </w:r>
          </w:p>
        </w:tc>
        <w:tc>
          <w:tcPr>
            <w:tcW w:w="2505" w:type="dxa"/>
          </w:tcPr>
          <w:p w14:paraId="7A210223" w14:textId="199C88AE" w:rsidR="00C50061" w:rsidRPr="00431357" w:rsidRDefault="00DE4946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First name of practitioner</w:t>
            </w:r>
          </w:p>
        </w:tc>
        <w:tc>
          <w:tcPr>
            <w:tcW w:w="293" w:type="dxa"/>
          </w:tcPr>
          <w:p w14:paraId="5F5C025B" w14:textId="46B9BF9B" w:rsidR="00C50061" w:rsidRPr="00350AF8" w:rsidRDefault="006A59DF" w:rsidP="0013133B">
            <w:pPr>
              <w:spacing w:before="60" w:after="60"/>
              <w:rPr>
                <w:sz w:val="16"/>
                <w:szCs w:val="16"/>
              </w:rPr>
            </w:pPr>
            <w:proofErr w:type="gramStart"/>
            <w:r w:rsidRPr="00350AF8">
              <w:rPr>
                <w:sz w:val="16"/>
                <w:szCs w:val="16"/>
              </w:rPr>
              <w:t>NVARCHAR(</w:t>
            </w:r>
            <w:proofErr w:type="gramEnd"/>
            <w:r w:rsidR="00AE5B4C" w:rsidRPr="00350AF8">
              <w:rPr>
                <w:sz w:val="16"/>
                <w:szCs w:val="16"/>
              </w:rPr>
              <w:t>30</w:t>
            </w:r>
            <w:r w:rsidRPr="00350AF8">
              <w:rPr>
                <w:sz w:val="16"/>
                <w:szCs w:val="16"/>
              </w:rPr>
              <w:t>)</w:t>
            </w:r>
          </w:p>
        </w:tc>
        <w:tc>
          <w:tcPr>
            <w:tcW w:w="1384" w:type="dxa"/>
          </w:tcPr>
          <w:p w14:paraId="67D350D2" w14:textId="229C416E" w:rsidR="00C50061" w:rsidRPr="00431357" w:rsidRDefault="00A65F25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Xxxxxxxx</w:t>
            </w:r>
            <w:proofErr w:type="spellEnd"/>
          </w:p>
        </w:tc>
        <w:tc>
          <w:tcPr>
            <w:tcW w:w="1357" w:type="dxa"/>
          </w:tcPr>
          <w:p w14:paraId="30D07A7B" w14:textId="77777777" w:rsidR="00C50061" w:rsidRPr="00431357" w:rsidRDefault="00C50061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48F793A1" w14:textId="44FDC12E" w:rsidR="00C50061" w:rsidRPr="00431357" w:rsidRDefault="00C50061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344" w:type="dxa"/>
          </w:tcPr>
          <w:p w14:paraId="5CE76440" w14:textId="77777777" w:rsidR="00C50061" w:rsidRPr="00431357" w:rsidRDefault="00C50061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065" w:type="dxa"/>
          </w:tcPr>
          <w:p w14:paraId="33FDC025" w14:textId="77777777" w:rsidR="00C50061" w:rsidRPr="00431357" w:rsidRDefault="00C50061" w:rsidP="0013133B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C50061" w:rsidRPr="00431357" w14:paraId="365662AD" w14:textId="77777777" w:rsidTr="00862876">
        <w:trPr>
          <w:trHeight w:val="170"/>
        </w:trPr>
        <w:tc>
          <w:tcPr>
            <w:tcW w:w="2065" w:type="dxa"/>
            <w:vMerge/>
            <w:vAlign w:val="center"/>
          </w:tcPr>
          <w:p w14:paraId="7BABED82" w14:textId="77777777" w:rsidR="00C50061" w:rsidRDefault="00C50061" w:rsidP="00431357"/>
        </w:tc>
        <w:tc>
          <w:tcPr>
            <w:tcW w:w="1521" w:type="dxa"/>
            <w:shd w:val="clear" w:color="auto" w:fill="FBE4D5" w:themeFill="accent2" w:themeFillTint="33"/>
          </w:tcPr>
          <w:p w14:paraId="0DC37C15" w14:textId="0ABE147B" w:rsidR="00C50061" w:rsidRDefault="00C50061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MidInitial</w:t>
            </w:r>
            <w:proofErr w:type="spellEnd"/>
          </w:p>
        </w:tc>
        <w:tc>
          <w:tcPr>
            <w:tcW w:w="2505" w:type="dxa"/>
            <w:shd w:val="clear" w:color="auto" w:fill="FBE4D5" w:themeFill="accent2" w:themeFillTint="33"/>
          </w:tcPr>
          <w:p w14:paraId="1F7BDBD1" w14:textId="1B622354" w:rsidR="00C50061" w:rsidRPr="00431357" w:rsidRDefault="00A65F25" w:rsidP="000D46A9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Middle initial of practitioner’s name</w:t>
            </w:r>
          </w:p>
        </w:tc>
        <w:tc>
          <w:tcPr>
            <w:tcW w:w="293" w:type="dxa"/>
            <w:shd w:val="clear" w:color="auto" w:fill="FBE4D5" w:themeFill="accent2" w:themeFillTint="33"/>
          </w:tcPr>
          <w:p w14:paraId="6DAC9E84" w14:textId="7DF7CD51" w:rsidR="00C50061" w:rsidRPr="00431357" w:rsidRDefault="006A59DF" w:rsidP="0013133B">
            <w:pPr>
              <w:spacing w:before="60" w:after="6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CHAR(</w:t>
            </w:r>
            <w:proofErr w:type="gramEnd"/>
            <w:r>
              <w:rPr>
                <w:sz w:val="16"/>
                <w:szCs w:val="16"/>
              </w:rPr>
              <w:t>1)</w:t>
            </w:r>
          </w:p>
        </w:tc>
        <w:tc>
          <w:tcPr>
            <w:tcW w:w="1384" w:type="dxa"/>
            <w:shd w:val="clear" w:color="auto" w:fill="FBE4D5" w:themeFill="accent2" w:themeFillTint="33"/>
          </w:tcPr>
          <w:p w14:paraId="124A13A2" w14:textId="0FEFC670" w:rsidR="00C50061" w:rsidRPr="00431357" w:rsidRDefault="00A65F25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7" w:type="dxa"/>
            <w:shd w:val="clear" w:color="auto" w:fill="FBE4D5" w:themeFill="accent2" w:themeFillTint="33"/>
          </w:tcPr>
          <w:p w14:paraId="3EDFF40F" w14:textId="77777777" w:rsidR="00C50061" w:rsidRPr="00431357" w:rsidRDefault="00C50061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FBE4D5" w:themeFill="accent2" w:themeFillTint="33"/>
          </w:tcPr>
          <w:p w14:paraId="30A2C4DB" w14:textId="77777777" w:rsidR="00C50061" w:rsidRDefault="00C50061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344" w:type="dxa"/>
            <w:shd w:val="clear" w:color="auto" w:fill="FBE4D5" w:themeFill="accent2" w:themeFillTint="33"/>
          </w:tcPr>
          <w:p w14:paraId="6F66E47D" w14:textId="77777777" w:rsidR="00C50061" w:rsidRPr="00431357" w:rsidRDefault="00C50061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065" w:type="dxa"/>
            <w:shd w:val="clear" w:color="auto" w:fill="FBE4D5" w:themeFill="accent2" w:themeFillTint="33"/>
          </w:tcPr>
          <w:p w14:paraId="595894EE" w14:textId="77777777" w:rsidR="00C50061" w:rsidRPr="00431357" w:rsidRDefault="00C50061" w:rsidP="0013133B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C50061" w:rsidRPr="00431357" w14:paraId="6F452520" w14:textId="77777777" w:rsidTr="00862876">
        <w:trPr>
          <w:trHeight w:val="170"/>
        </w:trPr>
        <w:tc>
          <w:tcPr>
            <w:tcW w:w="2065" w:type="dxa"/>
            <w:vMerge/>
            <w:vAlign w:val="center"/>
          </w:tcPr>
          <w:p w14:paraId="0D1C667F" w14:textId="77777777" w:rsidR="00C50061" w:rsidRDefault="00C50061" w:rsidP="00431357"/>
        </w:tc>
        <w:tc>
          <w:tcPr>
            <w:tcW w:w="1521" w:type="dxa"/>
          </w:tcPr>
          <w:p w14:paraId="1594DF7F" w14:textId="06424E6E" w:rsidR="00C50061" w:rsidRDefault="00C50061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LastName</w:t>
            </w:r>
            <w:proofErr w:type="spellEnd"/>
          </w:p>
        </w:tc>
        <w:tc>
          <w:tcPr>
            <w:tcW w:w="2505" w:type="dxa"/>
          </w:tcPr>
          <w:p w14:paraId="0B4EB7F3" w14:textId="7B05DD77" w:rsidR="00C50061" w:rsidRPr="00431357" w:rsidRDefault="000D46A9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Last name of practitioner</w:t>
            </w:r>
          </w:p>
        </w:tc>
        <w:tc>
          <w:tcPr>
            <w:tcW w:w="293" w:type="dxa"/>
          </w:tcPr>
          <w:p w14:paraId="65F38A37" w14:textId="3D53B805" w:rsidR="00C50061" w:rsidRPr="00350AF8" w:rsidRDefault="006A59DF" w:rsidP="0013133B">
            <w:pPr>
              <w:spacing w:before="60" w:after="60"/>
              <w:rPr>
                <w:sz w:val="16"/>
                <w:szCs w:val="16"/>
              </w:rPr>
            </w:pPr>
            <w:proofErr w:type="gramStart"/>
            <w:r w:rsidRPr="00350AF8">
              <w:rPr>
                <w:sz w:val="16"/>
                <w:szCs w:val="16"/>
              </w:rPr>
              <w:t>NVARCHAR(</w:t>
            </w:r>
            <w:proofErr w:type="gramEnd"/>
            <w:r w:rsidR="00AE5B4C" w:rsidRPr="00350AF8">
              <w:rPr>
                <w:sz w:val="16"/>
                <w:szCs w:val="16"/>
              </w:rPr>
              <w:t>40</w:t>
            </w:r>
            <w:r w:rsidRPr="00350AF8">
              <w:rPr>
                <w:sz w:val="16"/>
                <w:szCs w:val="16"/>
              </w:rPr>
              <w:t>)</w:t>
            </w:r>
          </w:p>
        </w:tc>
        <w:tc>
          <w:tcPr>
            <w:tcW w:w="1384" w:type="dxa"/>
          </w:tcPr>
          <w:p w14:paraId="4B0A4EE0" w14:textId="5EEF3DF9" w:rsidR="00C50061" w:rsidRPr="00431357" w:rsidRDefault="000D46A9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Xxxxxxx</w:t>
            </w:r>
            <w:proofErr w:type="spellEnd"/>
          </w:p>
        </w:tc>
        <w:tc>
          <w:tcPr>
            <w:tcW w:w="1357" w:type="dxa"/>
          </w:tcPr>
          <w:p w14:paraId="6580BA9E" w14:textId="77777777" w:rsidR="00C50061" w:rsidRPr="00431357" w:rsidRDefault="00C50061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16843809" w14:textId="1236112F" w:rsidR="00C50061" w:rsidRDefault="00C50061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344" w:type="dxa"/>
          </w:tcPr>
          <w:p w14:paraId="696675AD" w14:textId="77777777" w:rsidR="00C50061" w:rsidRPr="00431357" w:rsidRDefault="00C50061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065" w:type="dxa"/>
          </w:tcPr>
          <w:p w14:paraId="1ABD67D5" w14:textId="77777777" w:rsidR="00C50061" w:rsidRPr="00431357" w:rsidRDefault="00C50061" w:rsidP="0013133B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C50061" w:rsidRPr="00431357" w14:paraId="17DCF1D4" w14:textId="77777777" w:rsidTr="00862876">
        <w:trPr>
          <w:trHeight w:val="170"/>
        </w:trPr>
        <w:tc>
          <w:tcPr>
            <w:tcW w:w="2065" w:type="dxa"/>
            <w:vMerge/>
            <w:vAlign w:val="center"/>
          </w:tcPr>
          <w:p w14:paraId="2C7C8F2D" w14:textId="77777777" w:rsidR="00C50061" w:rsidRDefault="00C50061" w:rsidP="00431357"/>
        </w:tc>
        <w:tc>
          <w:tcPr>
            <w:tcW w:w="1521" w:type="dxa"/>
            <w:shd w:val="clear" w:color="auto" w:fill="FBE4D5" w:themeFill="accent2" w:themeFillTint="33"/>
          </w:tcPr>
          <w:p w14:paraId="418D6D11" w14:textId="56E0A6B1" w:rsidR="00C50061" w:rsidRDefault="00C50061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AddressNumber</w:t>
            </w:r>
            <w:proofErr w:type="spellEnd"/>
          </w:p>
        </w:tc>
        <w:tc>
          <w:tcPr>
            <w:tcW w:w="2505" w:type="dxa"/>
            <w:shd w:val="clear" w:color="auto" w:fill="FBE4D5" w:themeFill="accent2" w:themeFillTint="33"/>
          </w:tcPr>
          <w:p w14:paraId="699DF619" w14:textId="2B99DD69" w:rsidR="00C50061" w:rsidRPr="00431357" w:rsidRDefault="000D46A9" w:rsidP="000D46A9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Street and unit number of practitioner’s address</w:t>
            </w:r>
          </w:p>
        </w:tc>
        <w:tc>
          <w:tcPr>
            <w:tcW w:w="293" w:type="dxa"/>
            <w:shd w:val="clear" w:color="auto" w:fill="FBE4D5" w:themeFill="accent2" w:themeFillTint="33"/>
          </w:tcPr>
          <w:p w14:paraId="6BF6FD83" w14:textId="530F156C" w:rsidR="00C50061" w:rsidRPr="00431357" w:rsidRDefault="006A59DF" w:rsidP="0013133B">
            <w:pPr>
              <w:spacing w:before="60" w:after="6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NVARCHAR(</w:t>
            </w:r>
            <w:proofErr w:type="gramEnd"/>
            <w:r>
              <w:rPr>
                <w:sz w:val="16"/>
                <w:szCs w:val="16"/>
              </w:rPr>
              <w:t>10)</w:t>
            </w:r>
          </w:p>
        </w:tc>
        <w:tc>
          <w:tcPr>
            <w:tcW w:w="1384" w:type="dxa"/>
            <w:shd w:val="clear" w:color="auto" w:fill="FBE4D5" w:themeFill="accent2" w:themeFillTint="33"/>
          </w:tcPr>
          <w:p w14:paraId="2B7D6F4D" w14:textId="77777777" w:rsidR="000D46A9" w:rsidRDefault="000D46A9" w:rsidP="000D46A9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nnn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nnn</w:t>
            </w:r>
            <w:proofErr w:type="spellEnd"/>
          </w:p>
          <w:p w14:paraId="7D688206" w14:textId="06239D0A" w:rsidR="00C50061" w:rsidRPr="00431357" w:rsidRDefault="000D46A9" w:rsidP="000D46A9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nnnnn</w:t>
            </w:r>
            <w:proofErr w:type="spellEnd"/>
          </w:p>
        </w:tc>
        <w:tc>
          <w:tcPr>
            <w:tcW w:w="1357" w:type="dxa"/>
            <w:shd w:val="clear" w:color="auto" w:fill="FBE4D5" w:themeFill="accent2" w:themeFillTint="33"/>
          </w:tcPr>
          <w:p w14:paraId="2D510EB3" w14:textId="77777777" w:rsidR="00C50061" w:rsidRPr="00431357" w:rsidRDefault="00C50061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FBE4D5" w:themeFill="accent2" w:themeFillTint="33"/>
          </w:tcPr>
          <w:p w14:paraId="19ADBFDF" w14:textId="1AAB09A6" w:rsidR="00C50061" w:rsidRDefault="00C50061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344" w:type="dxa"/>
            <w:shd w:val="clear" w:color="auto" w:fill="FBE4D5" w:themeFill="accent2" w:themeFillTint="33"/>
          </w:tcPr>
          <w:p w14:paraId="39A6957E" w14:textId="77777777" w:rsidR="00C50061" w:rsidRPr="00431357" w:rsidRDefault="00C50061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065" w:type="dxa"/>
            <w:shd w:val="clear" w:color="auto" w:fill="FBE4D5" w:themeFill="accent2" w:themeFillTint="33"/>
          </w:tcPr>
          <w:p w14:paraId="46C1E78D" w14:textId="77777777" w:rsidR="00C50061" w:rsidRPr="00431357" w:rsidRDefault="00C50061" w:rsidP="0013133B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C50061" w:rsidRPr="00431357" w14:paraId="4F9C1E08" w14:textId="77777777" w:rsidTr="00862876">
        <w:trPr>
          <w:trHeight w:val="170"/>
        </w:trPr>
        <w:tc>
          <w:tcPr>
            <w:tcW w:w="2065" w:type="dxa"/>
            <w:vMerge/>
            <w:vAlign w:val="center"/>
          </w:tcPr>
          <w:p w14:paraId="2FDD89BE" w14:textId="77777777" w:rsidR="00C50061" w:rsidRDefault="00C50061" w:rsidP="00431357"/>
        </w:tc>
        <w:tc>
          <w:tcPr>
            <w:tcW w:w="1521" w:type="dxa"/>
          </w:tcPr>
          <w:p w14:paraId="60FA0E6B" w14:textId="4C91C168" w:rsidR="00C50061" w:rsidRDefault="00C50061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Street</w:t>
            </w:r>
          </w:p>
        </w:tc>
        <w:tc>
          <w:tcPr>
            <w:tcW w:w="2505" w:type="dxa"/>
          </w:tcPr>
          <w:p w14:paraId="74081B40" w14:textId="6F9FDA93" w:rsidR="00C50061" w:rsidRPr="00431357" w:rsidRDefault="000D46A9" w:rsidP="000D46A9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Street or road name of practitioner’s address</w:t>
            </w:r>
          </w:p>
        </w:tc>
        <w:tc>
          <w:tcPr>
            <w:tcW w:w="293" w:type="dxa"/>
          </w:tcPr>
          <w:p w14:paraId="760A542B" w14:textId="52A0B82F" w:rsidR="00C50061" w:rsidRPr="00350AF8" w:rsidRDefault="006A59DF" w:rsidP="0013133B">
            <w:pPr>
              <w:spacing w:before="60" w:after="60"/>
              <w:rPr>
                <w:sz w:val="16"/>
                <w:szCs w:val="16"/>
              </w:rPr>
            </w:pPr>
            <w:proofErr w:type="gramStart"/>
            <w:r w:rsidRPr="00350AF8">
              <w:rPr>
                <w:sz w:val="16"/>
                <w:szCs w:val="16"/>
              </w:rPr>
              <w:t>NVARCHAR(</w:t>
            </w:r>
            <w:proofErr w:type="gramEnd"/>
            <w:r w:rsidR="00AE5B4C" w:rsidRPr="00350AF8">
              <w:rPr>
                <w:sz w:val="16"/>
                <w:szCs w:val="16"/>
              </w:rPr>
              <w:t>40</w:t>
            </w:r>
            <w:r w:rsidRPr="00350AF8">
              <w:rPr>
                <w:sz w:val="16"/>
                <w:szCs w:val="16"/>
              </w:rPr>
              <w:t>)</w:t>
            </w:r>
          </w:p>
        </w:tc>
        <w:tc>
          <w:tcPr>
            <w:tcW w:w="1384" w:type="dxa"/>
          </w:tcPr>
          <w:p w14:paraId="054BE172" w14:textId="5474E3FC" w:rsidR="00C50061" w:rsidRPr="00431357" w:rsidRDefault="000D46A9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Xxxxxxx</w:t>
            </w:r>
            <w:proofErr w:type="spellEnd"/>
          </w:p>
        </w:tc>
        <w:tc>
          <w:tcPr>
            <w:tcW w:w="1357" w:type="dxa"/>
          </w:tcPr>
          <w:p w14:paraId="4B149493" w14:textId="77777777" w:rsidR="00C50061" w:rsidRPr="00431357" w:rsidRDefault="00C50061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6F94B426" w14:textId="6CE5737A" w:rsidR="00C50061" w:rsidRDefault="00C50061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344" w:type="dxa"/>
          </w:tcPr>
          <w:p w14:paraId="36D01376" w14:textId="77777777" w:rsidR="00C50061" w:rsidRPr="00431357" w:rsidRDefault="00C50061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065" w:type="dxa"/>
          </w:tcPr>
          <w:p w14:paraId="678760DE" w14:textId="77777777" w:rsidR="00C50061" w:rsidRPr="00431357" w:rsidRDefault="00C50061" w:rsidP="0013133B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C50061" w:rsidRPr="00431357" w14:paraId="15D6F75F" w14:textId="77777777" w:rsidTr="00862876">
        <w:trPr>
          <w:trHeight w:val="170"/>
        </w:trPr>
        <w:tc>
          <w:tcPr>
            <w:tcW w:w="2065" w:type="dxa"/>
            <w:vMerge/>
            <w:vAlign w:val="center"/>
          </w:tcPr>
          <w:p w14:paraId="1E784B51" w14:textId="77777777" w:rsidR="00C50061" w:rsidRDefault="00C50061" w:rsidP="00431357"/>
        </w:tc>
        <w:tc>
          <w:tcPr>
            <w:tcW w:w="1521" w:type="dxa"/>
            <w:shd w:val="clear" w:color="auto" w:fill="FBE4D5" w:themeFill="accent2" w:themeFillTint="33"/>
          </w:tcPr>
          <w:p w14:paraId="07EE1DEC" w14:textId="7741B60A" w:rsidR="00C50061" w:rsidRDefault="00C50061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Suburb</w:t>
            </w:r>
          </w:p>
        </w:tc>
        <w:tc>
          <w:tcPr>
            <w:tcW w:w="2505" w:type="dxa"/>
            <w:shd w:val="clear" w:color="auto" w:fill="FBE4D5" w:themeFill="accent2" w:themeFillTint="33"/>
          </w:tcPr>
          <w:p w14:paraId="54FEA2C0" w14:textId="60266F9C" w:rsidR="00C50061" w:rsidRPr="00431357" w:rsidRDefault="000D46A9" w:rsidP="000D46A9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Suburb where practitioner lives</w:t>
            </w:r>
          </w:p>
        </w:tc>
        <w:tc>
          <w:tcPr>
            <w:tcW w:w="293" w:type="dxa"/>
            <w:shd w:val="clear" w:color="auto" w:fill="FBE4D5" w:themeFill="accent2" w:themeFillTint="33"/>
          </w:tcPr>
          <w:p w14:paraId="47B68C8C" w14:textId="5FDDCDAB" w:rsidR="00C50061" w:rsidRPr="00350AF8" w:rsidRDefault="005B3E0F" w:rsidP="0013133B">
            <w:pPr>
              <w:spacing w:before="60" w:after="60"/>
              <w:rPr>
                <w:sz w:val="16"/>
                <w:szCs w:val="16"/>
              </w:rPr>
            </w:pPr>
            <w:proofErr w:type="gramStart"/>
            <w:r w:rsidRPr="00350AF8">
              <w:rPr>
                <w:sz w:val="16"/>
                <w:szCs w:val="16"/>
              </w:rPr>
              <w:t>NVARCHAR(</w:t>
            </w:r>
            <w:proofErr w:type="gramEnd"/>
            <w:r w:rsidR="00AE5B4C" w:rsidRPr="00350AF8">
              <w:rPr>
                <w:sz w:val="16"/>
                <w:szCs w:val="16"/>
              </w:rPr>
              <w:t>40</w:t>
            </w:r>
            <w:r w:rsidRPr="00350AF8">
              <w:rPr>
                <w:sz w:val="16"/>
                <w:szCs w:val="16"/>
              </w:rPr>
              <w:t>)</w:t>
            </w:r>
          </w:p>
        </w:tc>
        <w:tc>
          <w:tcPr>
            <w:tcW w:w="1384" w:type="dxa"/>
            <w:shd w:val="clear" w:color="auto" w:fill="FBE4D5" w:themeFill="accent2" w:themeFillTint="33"/>
          </w:tcPr>
          <w:p w14:paraId="413AA6CF" w14:textId="0F6E15FA" w:rsidR="00C50061" w:rsidRPr="00431357" w:rsidRDefault="000D46A9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Xxxxxxx</w:t>
            </w:r>
            <w:proofErr w:type="spellEnd"/>
          </w:p>
        </w:tc>
        <w:tc>
          <w:tcPr>
            <w:tcW w:w="1357" w:type="dxa"/>
            <w:shd w:val="clear" w:color="auto" w:fill="FBE4D5" w:themeFill="accent2" w:themeFillTint="33"/>
          </w:tcPr>
          <w:p w14:paraId="021E25C6" w14:textId="77777777" w:rsidR="00C50061" w:rsidRPr="00431357" w:rsidRDefault="00C50061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FBE4D5" w:themeFill="accent2" w:themeFillTint="33"/>
          </w:tcPr>
          <w:p w14:paraId="599BD6D9" w14:textId="705DF7AD" w:rsidR="00C50061" w:rsidRDefault="00C50061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344" w:type="dxa"/>
            <w:shd w:val="clear" w:color="auto" w:fill="FBE4D5" w:themeFill="accent2" w:themeFillTint="33"/>
          </w:tcPr>
          <w:p w14:paraId="4A8E2C55" w14:textId="77777777" w:rsidR="00C50061" w:rsidRPr="00431357" w:rsidRDefault="00C50061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065" w:type="dxa"/>
            <w:shd w:val="clear" w:color="auto" w:fill="FBE4D5" w:themeFill="accent2" w:themeFillTint="33"/>
          </w:tcPr>
          <w:p w14:paraId="4B47A021" w14:textId="77777777" w:rsidR="00C50061" w:rsidRPr="00431357" w:rsidRDefault="00C50061" w:rsidP="0013133B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C50061" w:rsidRPr="00431357" w14:paraId="3DA64AD6" w14:textId="77777777" w:rsidTr="00862876">
        <w:trPr>
          <w:trHeight w:val="170"/>
        </w:trPr>
        <w:tc>
          <w:tcPr>
            <w:tcW w:w="2065" w:type="dxa"/>
            <w:vMerge/>
            <w:vAlign w:val="center"/>
          </w:tcPr>
          <w:p w14:paraId="34E04972" w14:textId="77777777" w:rsidR="00C50061" w:rsidRDefault="00C50061" w:rsidP="00431357"/>
        </w:tc>
        <w:tc>
          <w:tcPr>
            <w:tcW w:w="1521" w:type="dxa"/>
          </w:tcPr>
          <w:p w14:paraId="1B6E693E" w14:textId="135F0E27" w:rsidR="00C50061" w:rsidRDefault="00C50061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State</w:t>
            </w:r>
          </w:p>
        </w:tc>
        <w:tc>
          <w:tcPr>
            <w:tcW w:w="2505" w:type="dxa"/>
          </w:tcPr>
          <w:p w14:paraId="75C8264B" w14:textId="1DD7FCF9" w:rsidR="00C50061" w:rsidRPr="00431357" w:rsidRDefault="000D46A9" w:rsidP="000D46A9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Abbreviation of state in Australia where practitioner lives, including NSW, VIC, SA, NT, TAS, QLD, WA, and ACT</w:t>
            </w:r>
          </w:p>
        </w:tc>
        <w:tc>
          <w:tcPr>
            <w:tcW w:w="293" w:type="dxa"/>
          </w:tcPr>
          <w:p w14:paraId="1A7202FC" w14:textId="483FAB10" w:rsidR="00C50061" w:rsidRPr="00431357" w:rsidRDefault="005B3E0F" w:rsidP="0013133B">
            <w:pPr>
              <w:spacing w:before="60" w:after="6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NVARCHAR(</w:t>
            </w:r>
            <w:proofErr w:type="gramEnd"/>
            <w:r>
              <w:rPr>
                <w:sz w:val="16"/>
                <w:szCs w:val="16"/>
              </w:rPr>
              <w:t>3)</w:t>
            </w:r>
          </w:p>
        </w:tc>
        <w:tc>
          <w:tcPr>
            <w:tcW w:w="1384" w:type="dxa"/>
          </w:tcPr>
          <w:p w14:paraId="22E93B37" w14:textId="6FCC6AAD" w:rsidR="00C50061" w:rsidRPr="00431357" w:rsidRDefault="000D46A9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</w:tc>
        <w:tc>
          <w:tcPr>
            <w:tcW w:w="1357" w:type="dxa"/>
          </w:tcPr>
          <w:p w14:paraId="68917343" w14:textId="77777777" w:rsidR="00C50061" w:rsidRPr="00431357" w:rsidRDefault="00C50061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2EFFB9B7" w14:textId="7A9F52DA" w:rsidR="00C50061" w:rsidRDefault="00C50061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344" w:type="dxa"/>
          </w:tcPr>
          <w:p w14:paraId="23847C4C" w14:textId="77777777" w:rsidR="00C50061" w:rsidRPr="00431357" w:rsidRDefault="00C50061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065" w:type="dxa"/>
          </w:tcPr>
          <w:p w14:paraId="2CA128C8" w14:textId="77777777" w:rsidR="00C50061" w:rsidRPr="00431357" w:rsidRDefault="00C50061" w:rsidP="0013133B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C50061" w:rsidRPr="00431357" w14:paraId="6E6BF4BF" w14:textId="77777777" w:rsidTr="00862876">
        <w:trPr>
          <w:trHeight w:val="170"/>
        </w:trPr>
        <w:tc>
          <w:tcPr>
            <w:tcW w:w="2065" w:type="dxa"/>
            <w:vMerge/>
            <w:vAlign w:val="center"/>
          </w:tcPr>
          <w:p w14:paraId="37C64643" w14:textId="77777777" w:rsidR="00C50061" w:rsidRDefault="00C50061" w:rsidP="00431357"/>
        </w:tc>
        <w:tc>
          <w:tcPr>
            <w:tcW w:w="1521" w:type="dxa"/>
            <w:shd w:val="clear" w:color="auto" w:fill="FBE4D5" w:themeFill="accent2" w:themeFillTint="33"/>
          </w:tcPr>
          <w:p w14:paraId="4C825267" w14:textId="23DED1D3" w:rsidR="00C50061" w:rsidRDefault="00C50061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Postcode</w:t>
            </w:r>
          </w:p>
        </w:tc>
        <w:tc>
          <w:tcPr>
            <w:tcW w:w="2505" w:type="dxa"/>
            <w:shd w:val="clear" w:color="auto" w:fill="FBE4D5" w:themeFill="accent2" w:themeFillTint="33"/>
          </w:tcPr>
          <w:p w14:paraId="3EA01FFF" w14:textId="6F315520" w:rsidR="00C50061" w:rsidRPr="00431357" w:rsidRDefault="000D46A9" w:rsidP="000D46A9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Postcode of practitioner’s address in Australia, e.g. 2000, 3516, 0458</w:t>
            </w:r>
          </w:p>
        </w:tc>
        <w:tc>
          <w:tcPr>
            <w:tcW w:w="293" w:type="dxa"/>
            <w:shd w:val="clear" w:color="auto" w:fill="FBE4D5" w:themeFill="accent2" w:themeFillTint="33"/>
          </w:tcPr>
          <w:p w14:paraId="1FF846AA" w14:textId="40784AAD" w:rsidR="00C50061" w:rsidRPr="00431357" w:rsidRDefault="005B3E0F" w:rsidP="0013133B">
            <w:pPr>
              <w:spacing w:before="60" w:after="6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NVARCHAR(</w:t>
            </w:r>
            <w:proofErr w:type="gramEnd"/>
            <w:r>
              <w:rPr>
                <w:sz w:val="16"/>
                <w:szCs w:val="16"/>
              </w:rPr>
              <w:t>4)</w:t>
            </w:r>
          </w:p>
        </w:tc>
        <w:tc>
          <w:tcPr>
            <w:tcW w:w="1384" w:type="dxa"/>
            <w:shd w:val="clear" w:color="auto" w:fill="FBE4D5" w:themeFill="accent2" w:themeFillTint="33"/>
          </w:tcPr>
          <w:p w14:paraId="12BBB71C" w14:textId="02D5C9D4" w:rsidR="00C50061" w:rsidRPr="00431357" w:rsidRDefault="000D46A9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XXXX</w:t>
            </w:r>
          </w:p>
        </w:tc>
        <w:tc>
          <w:tcPr>
            <w:tcW w:w="1357" w:type="dxa"/>
            <w:shd w:val="clear" w:color="auto" w:fill="FBE4D5" w:themeFill="accent2" w:themeFillTint="33"/>
          </w:tcPr>
          <w:p w14:paraId="466C6E5C" w14:textId="77777777" w:rsidR="00C50061" w:rsidRPr="00431357" w:rsidRDefault="00C50061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FBE4D5" w:themeFill="accent2" w:themeFillTint="33"/>
          </w:tcPr>
          <w:p w14:paraId="48D29A4F" w14:textId="37B9F86B" w:rsidR="00C50061" w:rsidRDefault="00C50061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344" w:type="dxa"/>
            <w:shd w:val="clear" w:color="auto" w:fill="FBE4D5" w:themeFill="accent2" w:themeFillTint="33"/>
          </w:tcPr>
          <w:p w14:paraId="5276AF33" w14:textId="77777777" w:rsidR="00C50061" w:rsidRPr="00431357" w:rsidRDefault="00C50061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065" w:type="dxa"/>
            <w:shd w:val="clear" w:color="auto" w:fill="FBE4D5" w:themeFill="accent2" w:themeFillTint="33"/>
          </w:tcPr>
          <w:p w14:paraId="2E2C23F3" w14:textId="77777777" w:rsidR="00C50061" w:rsidRPr="00431357" w:rsidRDefault="00C50061" w:rsidP="0013133B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C50061" w:rsidRPr="00431357" w14:paraId="7045F39D" w14:textId="77777777" w:rsidTr="00862876">
        <w:trPr>
          <w:trHeight w:val="170"/>
        </w:trPr>
        <w:tc>
          <w:tcPr>
            <w:tcW w:w="2065" w:type="dxa"/>
            <w:vMerge/>
            <w:vAlign w:val="center"/>
          </w:tcPr>
          <w:p w14:paraId="52482F99" w14:textId="77777777" w:rsidR="00C50061" w:rsidRDefault="00C50061" w:rsidP="00431357"/>
        </w:tc>
        <w:tc>
          <w:tcPr>
            <w:tcW w:w="1521" w:type="dxa"/>
          </w:tcPr>
          <w:p w14:paraId="3656E6A3" w14:textId="6D806EAA" w:rsidR="00C50061" w:rsidRDefault="00C50061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HomePhone</w:t>
            </w:r>
            <w:proofErr w:type="spellEnd"/>
          </w:p>
        </w:tc>
        <w:tc>
          <w:tcPr>
            <w:tcW w:w="2505" w:type="dxa"/>
          </w:tcPr>
          <w:p w14:paraId="3EDABDD4" w14:textId="3287EDB5" w:rsidR="00C50061" w:rsidRPr="00431357" w:rsidRDefault="000D46A9" w:rsidP="006F14B1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Home phone number of </w:t>
            </w:r>
            <w:proofErr w:type="gramStart"/>
            <w:r>
              <w:rPr>
                <w:sz w:val="16"/>
                <w:szCs w:val="16"/>
              </w:rPr>
              <w:t>practitioner</w:t>
            </w:r>
            <w:proofErr w:type="gramEnd"/>
          </w:p>
        </w:tc>
        <w:tc>
          <w:tcPr>
            <w:tcW w:w="293" w:type="dxa"/>
          </w:tcPr>
          <w:p w14:paraId="68B133D9" w14:textId="2757EA61" w:rsidR="00C50061" w:rsidRPr="00431357" w:rsidRDefault="005B3E0F" w:rsidP="0013133B">
            <w:pPr>
              <w:spacing w:before="60" w:after="6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NCHAR(</w:t>
            </w:r>
            <w:proofErr w:type="gramEnd"/>
            <w:r>
              <w:rPr>
                <w:sz w:val="16"/>
                <w:szCs w:val="16"/>
              </w:rPr>
              <w:t>10)</w:t>
            </w:r>
          </w:p>
        </w:tc>
        <w:tc>
          <w:tcPr>
            <w:tcW w:w="1384" w:type="dxa"/>
          </w:tcPr>
          <w:p w14:paraId="711EF0C2" w14:textId="53723A7E" w:rsidR="00C50061" w:rsidRPr="00431357" w:rsidRDefault="000D46A9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xxxxxxxxxx</w:t>
            </w:r>
            <w:proofErr w:type="spellEnd"/>
          </w:p>
        </w:tc>
        <w:tc>
          <w:tcPr>
            <w:tcW w:w="1357" w:type="dxa"/>
          </w:tcPr>
          <w:p w14:paraId="4B073604" w14:textId="77777777" w:rsidR="00C50061" w:rsidRPr="00431357" w:rsidRDefault="00C50061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6EB014E3" w14:textId="77777777" w:rsidR="00C50061" w:rsidRDefault="00C50061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344" w:type="dxa"/>
          </w:tcPr>
          <w:p w14:paraId="741E35B5" w14:textId="77777777" w:rsidR="00C50061" w:rsidRPr="00431357" w:rsidRDefault="00C50061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065" w:type="dxa"/>
          </w:tcPr>
          <w:p w14:paraId="45FF5AAA" w14:textId="77777777" w:rsidR="00C50061" w:rsidRPr="00431357" w:rsidRDefault="00C50061" w:rsidP="0013133B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C50061" w:rsidRPr="00431357" w14:paraId="171C7219" w14:textId="77777777" w:rsidTr="00862876">
        <w:trPr>
          <w:trHeight w:val="170"/>
        </w:trPr>
        <w:tc>
          <w:tcPr>
            <w:tcW w:w="2065" w:type="dxa"/>
            <w:vMerge/>
            <w:vAlign w:val="center"/>
          </w:tcPr>
          <w:p w14:paraId="341EA4EA" w14:textId="77777777" w:rsidR="00C50061" w:rsidRDefault="00C50061" w:rsidP="00431357"/>
        </w:tc>
        <w:tc>
          <w:tcPr>
            <w:tcW w:w="1521" w:type="dxa"/>
            <w:shd w:val="clear" w:color="auto" w:fill="FBE4D5" w:themeFill="accent2" w:themeFillTint="33"/>
          </w:tcPr>
          <w:p w14:paraId="16A96706" w14:textId="3951DDC2" w:rsidR="00C50061" w:rsidRDefault="00C50061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MobilePhone</w:t>
            </w:r>
            <w:proofErr w:type="spellEnd"/>
          </w:p>
        </w:tc>
        <w:tc>
          <w:tcPr>
            <w:tcW w:w="2505" w:type="dxa"/>
            <w:shd w:val="clear" w:color="auto" w:fill="FBE4D5" w:themeFill="accent2" w:themeFillTint="33"/>
          </w:tcPr>
          <w:p w14:paraId="7BE205A0" w14:textId="5DE1C30F" w:rsidR="00C50061" w:rsidRPr="00431357" w:rsidRDefault="000D46A9" w:rsidP="006F14B1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Mobile phone number of </w:t>
            </w:r>
            <w:proofErr w:type="gramStart"/>
            <w:r>
              <w:rPr>
                <w:sz w:val="16"/>
                <w:szCs w:val="16"/>
              </w:rPr>
              <w:t>practitioner</w:t>
            </w:r>
            <w:proofErr w:type="gramEnd"/>
          </w:p>
        </w:tc>
        <w:tc>
          <w:tcPr>
            <w:tcW w:w="293" w:type="dxa"/>
            <w:shd w:val="clear" w:color="auto" w:fill="FBE4D5" w:themeFill="accent2" w:themeFillTint="33"/>
          </w:tcPr>
          <w:p w14:paraId="28FED106" w14:textId="72C75E8E" w:rsidR="00C50061" w:rsidRPr="00431357" w:rsidRDefault="005B3E0F" w:rsidP="0013133B">
            <w:pPr>
              <w:spacing w:before="60" w:after="6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NCHAR(</w:t>
            </w:r>
            <w:proofErr w:type="gramEnd"/>
            <w:r>
              <w:rPr>
                <w:sz w:val="16"/>
                <w:szCs w:val="16"/>
              </w:rPr>
              <w:t>10)</w:t>
            </w:r>
          </w:p>
        </w:tc>
        <w:tc>
          <w:tcPr>
            <w:tcW w:w="1384" w:type="dxa"/>
            <w:shd w:val="clear" w:color="auto" w:fill="FBE4D5" w:themeFill="accent2" w:themeFillTint="33"/>
          </w:tcPr>
          <w:p w14:paraId="52A59D6F" w14:textId="1DF21DE9" w:rsidR="00C50061" w:rsidRPr="00431357" w:rsidRDefault="000D46A9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xxxxxxxxxx</w:t>
            </w:r>
            <w:proofErr w:type="spellEnd"/>
          </w:p>
        </w:tc>
        <w:tc>
          <w:tcPr>
            <w:tcW w:w="1357" w:type="dxa"/>
            <w:shd w:val="clear" w:color="auto" w:fill="FBE4D5" w:themeFill="accent2" w:themeFillTint="33"/>
          </w:tcPr>
          <w:p w14:paraId="36958564" w14:textId="77777777" w:rsidR="00C50061" w:rsidRPr="00431357" w:rsidRDefault="00C50061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FBE4D5" w:themeFill="accent2" w:themeFillTint="33"/>
          </w:tcPr>
          <w:p w14:paraId="212B0D8B" w14:textId="77777777" w:rsidR="00C50061" w:rsidRDefault="00C50061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344" w:type="dxa"/>
            <w:shd w:val="clear" w:color="auto" w:fill="FBE4D5" w:themeFill="accent2" w:themeFillTint="33"/>
          </w:tcPr>
          <w:p w14:paraId="0BB35A87" w14:textId="77777777" w:rsidR="00C50061" w:rsidRPr="00431357" w:rsidRDefault="00C50061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065" w:type="dxa"/>
            <w:shd w:val="clear" w:color="auto" w:fill="FBE4D5" w:themeFill="accent2" w:themeFillTint="33"/>
          </w:tcPr>
          <w:p w14:paraId="7AA49607" w14:textId="77777777" w:rsidR="00C50061" w:rsidRPr="00431357" w:rsidRDefault="00C50061" w:rsidP="0013133B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C50061" w:rsidRPr="00431357" w14:paraId="479C381C" w14:textId="77777777" w:rsidTr="00862876">
        <w:trPr>
          <w:trHeight w:val="170"/>
        </w:trPr>
        <w:tc>
          <w:tcPr>
            <w:tcW w:w="2065" w:type="dxa"/>
            <w:vMerge/>
            <w:vAlign w:val="center"/>
          </w:tcPr>
          <w:p w14:paraId="01BB5C40" w14:textId="77777777" w:rsidR="00C50061" w:rsidRDefault="00C50061" w:rsidP="00431357"/>
        </w:tc>
        <w:tc>
          <w:tcPr>
            <w:tcW w:w="1521" w:type="dxa"/>
          </w:tcPr>
          <w:p w14:paraId="0BCEBB73" w14:textId="39085CCD" w:rsidR="00C50061" w:rsidRDefault="00C50061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MedicareNumber</w:t>
            </w:r>
            <w:proofErr w:type="spellEnd"/>
          </w:p>
        </w:tc>
        <w:tc>
          <w:tcPr>
            <w:tcW w:w="2505" w:type="dxa"/>
          </w:tcPr>
          <w:p w14:paraId="14F9E71A" w14:textId="0380B904" w:rsidR="00C50061" w:rsidRPr="00431357" w:rsidRDefault="006F14B1" w:rsidP="006F14B1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Medicare number of </w:t>
            </w:r>
            <w:proofErr w:type="gramStart"/>
            <w:r>
              <w:rPr>
                <w:sz w:val="16"/>
                <w:szCs w:val="16"/>
              </w:rPr>
              <w:t>practitioner</w:t>
            </w:r>
            <w:proofErr w:type="gramEnd"/>
            <w:r>
              <w:rPr>
                <w:sz w:val="16"/>
                <w:szCs w:val="16"/>
              </w:rPr>
              <w:t xml:space="preserve"> who has one</w:t>
            </w:r>
          </w:p>
        </w:tc>
        <w:tc>
          <w:tcPr>
            <w:tcW w:w="293" w:type="dxa"/>
          </w:tcPr>
          <w:p w14:paraId="52237D04" w14:textId="65836D30" w:rsidR="00C50061" w:rsidRPr="00431357" w:rsidRDefault="005B3E0F" w:rsidP="0013133B">
            <w:pPr>
              <w:spacing w:before="60" w:after="6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NCHAR(</w:t>
            </w:r>
            <w:proofErr w:type="gramEnd"/>
            <w:r>
              <w:rPr>
                <w:sz w:val="16"/>
                <w:szCs w:val="16"/>
              </w:rPr>
              <w:t>10)</w:t>
            </w:r>
          </w:p>
        </w:tc>
        <w:tc>
          <w:tcPr>
            <w:tcW w:w="1384" w:type="dxa"/>
          </w:tcPr>
          <w:p w14:paraId="367FF655" w14:textId="010115BE" w:rsidR="00C50061" w:rsidRPr="00431357" w:rsidRDefault="006F14B1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xxxxxxxxxx</w:t>
            </w:r>
            <w:proofErr w:type="spellEnd"/>
          </w:p>
        </w:tc>
        <w:tc>
          <w:tcPr>
            <w:tcW w:w="1357" w:type="dxa"/>
          </w:tcPr>
          <w:p w14:paraId="6619DE03" w14:textId="77777777" w:rsidR="00C50061" w:rsidRPr="00431357" w:rsidRDefault="00C50061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09670FB4" w14:textId="77777777" w:rsidR="00C50061" w:rsidRDefault="00C50061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344" w:type="dxa"/>
          </w:tcPr>
          <w:p w14:paraId="51D23479" w14:textId="77777777" w:rsidR="00C50061" w:rsidRPr="00431357" w:rsidRDefault="00C50061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065" w:type="dxa"/>
          </w:tcPr>
          <w:p w14:paraId="0833D5C2" w14:textId="77777777" w:rsidR="00C50061" w:rsidRPr="00431357" w:rsidRDefault="00C50061" w:rsidP="0013133B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C50061" w:rsidRPr="00431357" w14:paraId="18AF2619" w14:textId="77777777" w:rsidTr="00862876">
        <w:trPr>
          <w:trHeight w:val="170"/>
        </w:trPr>
        <w:tc>
          <w:tcPr>
            <w:tcW w:w="2065" w:type="dxa"/>
            <w:vMerge/>
            <w:vAlign w:val="center"/>
          </w:tcPr>
          <w:p w14:paraId="09CA8EC8" w14:textId="77777777" w:rsidR="00C50061" w:rsidRDefault="00C50061" w:rsidP="00431357"/>
        </w:tc>
        <w:tc>
          <w:tcPr>
            <w:tcW w:w="1521" w:type="dxa"/>
            <w:shd w:val="clear" w:color="auto" w:fill="FBE4D5" w:themeFill="accent2" w:themeFillTint="33"/>
          </w:tcPr>
          <w:p w14:paraId="3AD43C83" w14:textId="53C91CE1" w:rsidR="00C50061" w:rsidRDefault="00C50061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AHPRAMRN</w:t>
            </w:r>
          </w:p>
        </w:tc>
        <w:tc>
          <w:tcPr>
            <w:tcW w:w="2505" w:type="dxa"/>
            <w:shd w:val="clear" w:color="auto" w:fill="FBE4D5" w:themeFill="accent2" w:themeFillTint="33"/>
          </w:tcPr>
          <w:p w14:paraId="7B224DB8" w14:textId="25C43CEC" w:rsidR="00C50061" w:rsidRPr="00431357" w:rsidRDefault="00445BCE" w:rsidP="00C55144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AHPRAMRD is the AHPRA medical registration number of a practitioner. Each practitioner can be regist</w:t>
            </w:r>
            <w:r w:rsidR="00C55144">
              <w:rPr>
                <w:sz w:val="16"/>
                <w:szCs w:val="16"/>
              </w:rPr>
              <w:t>ered under one registration. This is a unique number each practitioner.</w:t>
            </w:r>
          </w:p>
        </w:tc>
        <w:tc>
          <w:tcPr>
            <w:tcW w:w="293" w:type="dxa"/>
            <w:shd w:val="clear" w:color="auto" w:fill="FBE4D5" w:themeFill="accent2" w:themeFillTint="33"/>
          </w:tcPr>
          <w:p w14:paraId="6E0C8DC4" w14:textId="661ABF62" w:rsidR="00C50061" w:rsidRPr="00431357" w:rsidRDefault="005B3E0F" w:rsidP="0013133B">
            <w:pPr>
              <w:spacing w:before="60" w:after="6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NCHAR(</w:t>
            </w:r>
            <w:proofErr w:type="gramEnd"/>
            <w:r>
              <w:rPr>
                <w:sz w:val="16"/>
                <w:szCs w:val="16"/>
              </w:rPr>
              <w:t>10)</w:t>
            </w:r>
          </w:p>
        </w:tc>
        <w:tc>
          <w:tcPr>
            <w:tcW w:w="1384" w:type="dxa"/>
            <w:shd w:val="clear" w:color="auto" w:fill="FBE4D5" w:themeFill="accent2" w:themeFillTint="33"/>
          </w:tcPr>
          <w:p w14:paraId="72A79734" w14:textId="199077B5" w:rsidR="00C50061" w:rsidRPr="00431357" w:rsidRDefault="00C55144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xxxxxxxxxx</w:t>
            </w:r>
            <w:proofErr w:type="spellEnd"/>
          </w:p>
        </w:tc>
        <w:tc>
          <w:tcPr>
            <w:tcW w:w="1357" w:type="dxa"/>
            <w:shd w:val="clear" w:color="auto" w:fill="FBE4D5" w:themeFill="accent2" w:themeFillTint="33"/>
          </w:tcPr>
          <w:p w14:paraId="2260A199" w14:textId="77777777" w:rsidR="00C50061" w:rsidRPr="00431357" w:rsidRDefault="00C50061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FBE4D5" w:themeFill="accent2" w:themeFillTint="33"/>
          </w:tcPr>
          <w:p w14:paraId="70244039" w14:textId="77777777" w:rsidR="00C50061" w:rsidRDefault="00C50061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344" w:type="dxa"/>
            <w:shd w:val="clear" w:color="auto" w:fill="FBE4D5" w:themeFill="accent2" w:themeFillTint="33"/>
          </w:tcPr>
          <w:p w14:paraId="39C0BC26" w14:textId="3D608297" w:rsidR="00C50061" w:rsidRPr="00431357" w:rsidRDefault="00C50061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AK</w:t>
            </w:r>
          </w:p>
        </w:tc>
        <w:tc>
          <w:tcPr>
            <w:tcW w:w="2065" w:type="dxa"/>
            <w:shd w:val="clear" w:color="auto" w:fill="FBE4D5" w:themeFill="accent2" w:themeFillTint="33"/>
          </w:tcPr>
          <w:p w14:paraId="31FED7F2" w14:textId="77777777" w:rsidR="00C50061" w:rsidRPr="00431357" w:rsidRDefault="00C50061" w:rsidP="0013133B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C50061" w:rsidRPr="00431357" w14:paraId="2E3CE1A1" w14:textId="77777777" w:rsidTr="00862876">
        <w:trPr>
          <w:trHeight w:val="170"/>
        </w:trPr>
        <w:tc>
          <w:tcPr>
            <w:tcW w:w="2065" w:type="dxa"/>
            <w:vMerge/>
            <w:vAlign w:val="center"/>
          </w:tcPr>
          <w:p w14:paraId="0F437D34" w14:textId="77777777" w:rsidR="00C50061" w:rsidRDefault="00C50061" w:rsidP="00431357"/>
        </w:tc>
        <w:tc>
          <w:tcPr>
            <w:tcW w:w="1521" w:type="dxa"/>
          </w:tcPr>
          <w:p w14:paraId="2B26E8F1" w14:textId="3784D11A" w:rsidR="00C50061" w:rsidRDefault="00C50061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DOB</w:t>
            </w:r>
          </w:p>
        </w:tc>
        <w:tc>
          <w:tcPr>
            <w:tcW w:w="2505" w:type="dxa"/>
          </w:tcPr>
          <w:p w14:paraId="0EC3301C" w14:textId="27C85A62" w:rsidR="00C50061" w:rsidRPr="00431357" w:rsidRDefault="006F14B1" w:rsidP="006F14B1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of birth of practitioner</w:t>
            </w:r>
          </w:p>
        </w:tc>
        <w:tc>
          <w:tcPr>
            <w:tcW w:w="293" w:type="dxa"/>
          </w:tcPr>
          <w:p w14:paraId="71194B61" w14:textId="52978E87" w:rsidR="00C50061" w:rsidRPr="00431357" w:rsidRDefault="005B3E0F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1384" w:type="dxa"/>
          </w:tcPr>
          <w:p w14:paraId="726DC4B1" w14:textId="78A9F6AF" w:rsidR="00C50061" w:rsidRPr="00431357" w:rsidRDefault="006F14B1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dd/mm/</w:t>
            </w:r>
            <w:proofErr w:type="spellStart"/>
            <w:r>
              <w:rPr>
                <w:sz w:val="16"/>
                <w:szCs w:val="16"/>
              </w:rPr>
              <w:t>yyyy</w:t>
            </w:r>
            <w:proofErr w:type="spellEnd"/>
          </w:p>
        </w:tc>
        <w:tc>
          <w:tcPr>
            <w:tcW w:w="1357" w:type="dxa"/>
          </w:tcPr>
          <w:p w14:paraId="781FAF43" w14:textId="77777777" w:rsidR="00C50061" w:rsidRPr="00431357" w:rsidRDefault="00C50061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72938C02" w14:textId="1DEA9164" w:rsidR="00C50061" w:rsidRDefault="00C50061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344" w:type="dxa"/>
          </w:tcPr>
          <w:p w14:paraId="216F0D82" w14:textId="77777777" w:rsidR="00C50061" w:rsidRDefault="00C50061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065" w:type="dxa"/>
          </w:tcPr>
          <w:p w14:paraId="3C65F38B" w14:textId="77777777" w:rsidR="00C50061" w:rsidRPr="00431357" w:rsidRDefault="00C50061" w:rsidP="0013133B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C50061" w:rsidRPr="00431357" w14:paraId="2FB5E8F2" w14:textId="77777777" w:rsidTr="00862876">
        <w:trPr>
          <w:trHeight w:val="170"/>
        </w:trPr>
        <w:tc>
          <w:tcPr>
            <w:tcW w:w="2065" w:type="dxa"/>
            <w:vMerge/>
            <w:vAlign w:val="center"/>
          </w:tcPr>
          <w:p w14:paraId="053B00CD" w14:textId="77777777" w:rsidR="00C50061" w:rsidRDefault="00C50061" w:rsidP="00431357"/>
        </w:tc>
        <w:tc>
          <w:tcPr>
            <w:tcW w:w="1521" w:type="dxa"/>
            <w:shd w:val="clear" w:color="auto" w:fill="FBE4D5" w:themeFill="accent2" w:themeFillTint="33"/>
          </w:tcPr>
          <w:p w14:paraId="439A5B04" w14:textId="6DF02B2A" w:rsidR="00C50061" w:rsidRDefault="00C50061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Gender</w:t>
            </w:r>
          </w:p>
        </w:tc>
        <w:tc>
          <w:tcPr>
            <w:tcW w:w="2505" w:type="dxa"/>
            <w:shd w:val="clear" w:color="auto" w:fill="FBE4D5" w:themeFill="accent2" w:themeFillTint="33"/>
          </w:tcPr>
          <w:p w14:paraId="13A2782E" w14:textId="575351DF" w:rsidR="00C50061" w:rsidRPr="00431357" w:rsidRDefault="00A53841" w:rsidP="00A53841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Gender of practitioner, e.g. Female, Male, Transgender, Unspecified</w:t>
            </w:r>
          </w:p>
        </w:tc>
        <w:tc>
          <w:tcPr>
            <w:tcW w:w="293" w:type="dxa"/>
            <w:shd w:val="clear" w:color="auto" w:fill="FBE4D5" w:themeFill="accent2" w:themeFillTint="33"/>
          </w:tcPr>
          <w:p w14:paraId="5AE93A60" w14:textId="05F6F9DF" w:rsidR="00C50061" w:rsidRPr="00431357" w:rsidRDefault="005B3E0F" w:rsidP="0013133B">
            <w:pPr>
              <w:spacing w:before="60" w:after="6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NVARCHAR(</w:t>
            </w:r>
            <w:proofErr w:type="gramEnd"/>
            <w:r>
              <w:rPr>
                <w:sz w:val="16"/>
                <w:szCs w:val="16"/>
              </w:rPr>
              <w:t>20)</w:t>
            </w:r>
          </w:p>
        </w:tc>
        <w:tc>
          <w:tcPr>
            <w:tcW w:w="1384" w:type="dxa"/>
            <w:shd w:val="clear" w:color="auto" w:fill="FBE4D5" w:themeFill="accent2" w:themeFillTint="33"/>
          </w:tcPr>
          <w:p w14:paraId="40716185" w14:textId="259540D4" w:rsidR="00C50061" w:rsidRPr="00431357" w:rsidRDefault="00A53841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Xxxxx</w:t>
            </w:r>
            <w:proofErr w:type="spellEnd"/>
          </w:p>
        </w:tc>
        <w:tc>
          <w:tcPr>
            <w:tcW w:w="1357" w:type="dxa"/>
            <w:shd w:val="clear" w:color="auto" w:fill="FBE4D5" w:themeFill="accent2" w:themeFillTint="33"/>
          </w:tcPr>
          <w:p w14:paraId="58B713B1" w14:textId="77777777" w:rsidR="00C50061" w:rsidRPr="00431357" w:rsidRDefault="00C50061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FBE4D5" w:themeFill="accent2" w:themeFillTint="33"/>
          </w:tcPr>
          <w:p w14:paraId="027B481E" w14:textId="76C3A2FF" w:rsidR="00C50061" w:rsidRDefault="00C50061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344" w:type="dxa"/>
            <w:shd w:val="clear" w:color="auto" w:fill="FBE4D5" w:themeFill="accent2" w:themeFillTint="33"/>
          </w:tcPr>
          <w:p w14:paraId="4E8A6011" w14:textId="77777777" w:rsidR="00C50061" w:rsidRDefault="00C50061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065" w:type="dxa"/>
            <w:shd w:val="clear" w:color="auto" w:fill="FBE4D5" w:themeFill="accent2" w:themeFillTint="33"/>
          </w:tcPr>
          <w:p w14:paraId="2D945CB9" w14:textId="77777777" w:rsidR="00C50061" w:rsidRPr="00431357" w:rsidRDefault="00C50061" w:rsidP="0013133B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C50061" w:rsidRPr="00431357" w14:paraId="0EA35EBE" w14:textId="77777777" w:rsidTr="00862876">
        <w:trPr>
          <w:trHeight w:val="170"/>
        </w:trPr>
        <w:tc>
          <w:tcPr>
            <w:tcW w:w="2065" w:type="dxa"/>
            <w:vMerge/>
            <w:vAlign w:val="center"/>
          </w:tcPr>
          <w:p w14:paraId="1D76120C" w14:textId="77777777" w:rsidR="00C50061" w:rsidRDefault="00C50061" w:rsidP="00431357"/>
        </w:tc>
        <w:tc>
          <w:tcPr>
            <w:tcW w:w="1521" w:type="dxa"/>
          </w:tcPr>
          <w:p w14:paraId="559F27F5" w14:textId="10D02111" w:rsidR="00C50061" w:rsidRDefault="00C50061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PractitionerType</w:t>
            </w:r>
            <w:proofErr w:type="spellEnd"/>
          </w:p>
        </w:tc>
        <w:tc>
          <w:tcPr>
            <w:tcW w:w="2505" w:type="dxa"/>
          </w:tcPr>
          <w:p w14:paraId="55CCB46D" w14:textId="3CCAB11F" w:rsidR="00C50061" w:rsidRPr="00431357" w:rsidRDefault="006F14B1" w:rsidP="009C535E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practitioner, e.g. Medical practitioner, Midwife, etc</w:t>
            </w:r>
          </w:p>
        </w:tc>
        <w:tc>
          <w:tcPr>
            <w:tcW w:w="293" w:type="dxa"/>
          </w:tcPr>
          <w:p w14:paraId="29328BF2" w14:textId="3633416F" w:rsidR="00C50061" w:rsidRPr="00431357" w:rsidRDefault="00252558" w:rsidP="0013133B">
            <w:pPr>
              <w:spacing w:before="60" w:after="6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NVARCHAR(</w:t>
            </w:r>
            <w:proofErr w:type="gramEnd"/>
            <w:r>
              <w:rPr>
                <w:sz w:val="16"/>
                <w:szCs w:val="16"/>
              </w:rPr>
              <w:t>40)</w:t>
            </w:r>
          </w:p>
        </w:tc>
        <w:tc>
          <w:tcPr>
            <w:tcW w:w="1384" w:type="dxa"/>
          </w:tcPr>
          <w:p w14:paraId="132F8E4C" w14:textId="473E19B3" w:rsidR="00C50061" w:rsidRPr="00431357" w:rsidRDefault="006F14B1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Xxxxxxxxxx</w:t>
            </w:r>
            <w:proofErr w:type="spellEnd"/>
          </w:p>
        </w:tc>
        <w:tc>
          <w:tcPr>
            <w:tcW w:w="1357" w:type="dxa"/>
          </w:tcPr>
          <w:p w14:paraId="2272A2BF" w14:textId="77777777" w:rsidR="00C50061" w:rsidRPr="00431357" w:rsidRDefault="00C50061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22DA4883" w14:textId="355A3003" w:rsidR="00C50061" w:rsidRDefault="00C50061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344" w:type="dxa"/>
          </w:tcPr>
          <w:p w14:paraId="2B1C9C3D" w14:textId="32925C5E" w:rsidR="00C50061" w:rsidRDefault="00C50061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</w:t>
            </w:r>
          </w:p>
        </w:tc>
        <w:tc>
          <w:tcPr>
            <w:tcW w:w="2065" w:type="dxa"/>
          </w:tcPr>
          <w:p w14:paraId="03A2910D" w14:textId="038300D2" w:rsidR="00C50061" w:rsidRPr="00431357" w:rsidRDefault="00C50061" w:rsidP="0013133B">
            <w:pPr>
              <w:spacing w:before="60" w:after="60"/>
              <w:rPr>
                <w:sz w:val="16"/>
                <w:szCs w:val="16"/>
              </w:rPr>
            </w:pPr>
            <w:r>
              <w:t>PRACTITIONER_TYPE</w:t>
            </w:r>
          </w:p>
        </w:tc>
      </w:tr>
      <w:tr w:rsidR="009433F2" w:rsidRPr="00431357" w14:paraId="1C592697" w14:textId="77777777" w:rsidTr="00862876">
        <w:trPr>
          <w:trHeight w:val="170"/>
        </w:trPr>
        <w:tc>
          <w:tcPr>
            <w:tcW w:w="2065" w:type="dxa"/>
            <w:vAlign w:val="center"/>
          </w:tcPr>
          <w:p w14:paraId="67C835F8" w14:textId="5081B755" w:rsidR="007A3294" w:rsidRDefault="007A3294" w:rsidP="00431357">
            <w:r>
              <w:t>WEEK_DAYS</w:t>
            </w:r>
          </w:p>
        </w:tc>
        <w:tc>
          <w:tcPr>
            <w:tcW w:w="1521" w:type="dxa"/>
            <w:shd w:val="clear" w:color="auto" w:fill="FBE4D5" w:themeFill="accent2" w:themeFillTint="33"/>
          </w:tcPr>
          <w:p w14:paraId="06CB659B" w14:textId="01370E4E" w:rsidR="007A3294" w:rsidRPr="00431357" w:rsidRDefault="00040293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Day</w:t>
            </w:r>
          </w:p>
        </w:tc>
        <w:tc>
          <w:tcPr>
            <w:tcW w:w="2505" w:type="dxa"/>
            <w:shd w:val="clear" w:color="auto" w:fill="FBE4D5" w:themeFill="accent2" w:themeFillTint="33"/>
          </w:tcPr>
          <w:p w14:paraId="44059E1C" w14:textId="0FFDCB90" w:rsidR="007A3294" w:rsidRPr="00431357" w:rsidRDefault="001D57B4" w:rsidP="009C535E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Week</w:t>
            </w:r>
            <w:r w:rsidR="00A53841">
              <w:rPr>
                <w:sz w:val="16"/>
                <w:szCs w:val="16"/>
              </w:rPr>
              <w:t>day</w:t>
            </w:r>
            <w:r>
              <w:rPr>
                <w:sz w:val="16"/>
                <w:szCs w:val="16"/>
              </w:rPr>
              <w:t>s</w:t>
            </w:r>
            <w:r w:rsidR="00A53841">
              <w:rPr>
                <w:sz w:val="16"/>
                <w:szCs w:val="16"/>
              </w:rPr>
              <w:t>, including Monday, Tuesday, Wednesday, Thursday, and Friday</w:t>
            </w:r>
          </w:p>
        </w:tc>
        <w:tc>
          <w:tcPr>
            <w:tcW w:w="293" w:type="dxa"/>
            <w:shd w:val="clear" w:color="auto" w:fill="FBE4D5" w:themeFill="accent2" w:themeFillTint="33"/>
          </w:tcPr>
          <w:p w14:paraId="268F77DB" w14:textId="112AD4B2" w:rsidR="007A3294" w:rsidRPr="00431357" w:rsidRDefault="00AB32F2" w:rsidP="0013133B">
            <w:pPr>
              <w:spacing w:before="60" w:after="6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NVARCHAR(</w:t>
            </w:r>
            <w:proofErr w:type="gramEnd"/>
            <w:r>
              <w:rPr>
                <w:sz w:val="16"/>
                <w:szCs w:val="16"/>
              </w:rPr>
              <w:t>9)</w:t>
            </w:r>
          </w:p>
        </w:tc>
        <w:tc>
          <w:tcPr>
            <w:tcW w:w="1384" w:type="dxa"/>
            <w:shd w:val="clear" w:color="auto" w:fill="FBE4D5" w:themeFill="accent2" w:themeFillTint="33"/>
          </w:tcPr>
          <w:p w14:paraId="68F5E4AC" w14:textId="1516C366" w:rsidR="007A3294" w:rsidRPr="00431357" w:rsidRDefault="00A53841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Xxxxxxxxx</w:t>
            </w:r>
            <w:proofErr w:type="spellEnd"/>
          </w:p>
        </w:tc>
        <w:tc>
          <w:tcPr>
            <w:tcW w:w="1357" w:type="dxa"/>
            <w:shd w:val="clear" w:color="auto" w:fill="FBE4D5" w:themeFill="accent2" w:themeFillTint="33"/>
          </w:tcPr>
          <w:p w14:paraId="3C528BB4" w14:textId="77777777" w:rsidR="007A3294" w:rsidRPr="00431357" w:rsidRDefault="007A3294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FBE4D5" w:themeFill="accent2" w:themeFillTint="33"/>
          </w:tcPr>
          <w:p w14:paraId="45C63D79" w14:textId="382C6D26" w:rsidR="007A3294" w:rsidRPr="00431357" w:rsidRDefault="00040293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344" w:type="dxa"/>
            <w:shd w:val="clear" w:color="auto" w:fill="FBE4D5" w:themeFill="accent2" w:themeFillTint="33"/>
          </w:tcPr>
          <w:p w14:paraId="613136ED" w14:textId="6C62E520" w:rsidR="007A3294" w:rsidRPr="00431357" w:rsidRDefault="00040293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2065" w:type="dxa"/>
            <w:shd w:val="clear" w:color="auto" w:fill="FBE4D5" w:themeFill="accent2" w:themeFillTint="33"/>
          </w:tcPr>
          <w:p w14:paraId="3815187C" w14:textId="77777777" w:rsidR="007A3294" w:rsidRPr="00431357" w:rsidRDefault="007A3294" w:rsidP="0013133B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741630" w:rsidRPr="00431357" w14:paraId="31FBA05E" w14:textId="77777777" w:rsidTr="00862876">
        <w:trPr>
          <w:trHeight w:val="170"/>
        </w:trPr>
        <w:tc>
          <w:tcPr>
            <w:tcW w:w="2065" w:type="dxa"/>
            <w:vMerge w:val="restart"/>
          </w:tcPr>
          <w:p w14:paraId="16B89E0E" w14:textId="7DE1C1CC" w:rsidR="00741630" w:rsidRDefault="00741630" w:rsidP="00431357">
            <w:r>
              <w:t>AVAILABILITY</w:t>
            </w:r>
          </w:p>
        </w:tc>
        <w:tc>
          <w:tcPr>
            <w:tcW w:w="1521" w:type="dxa"/>
          </w:tcPr>
          <w:p w14:paraId="43943A34" w14:textId="1BA20869" w:rsidR="00741630" w:rsidRPr="00431357" w:rsidRDefault="00741630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PractitionerID</w:t>
            </w:r>
            <w:proofErr w:type="spellEnd"/>
          </w:p>
        </w:tc>
        <w:tc>
          <w:tcPr>
            <w:tcW w:w="2505" w:type="dxa"/>
          </w:tcPr>
          <w:p w14:paraId="2889C2CB" w14:textId="4ACBB81E" w:rsidR="00741630" w:rsidRPr="00431357" w:rsidRDefault="00443631" w:rsidP="009C535E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Practitioner identification numbe</w:t>
            </w:r>
            <w:r w:rsidR="00AE0ED4">
              <w:rPr>
                <w:sz w:val="16"/>
                <w:szCs w:val="16"/>
              </w:rPr>
              <w:t>r, who has this day available</w:t>
            </w:r>
          </w:p>
        </w:tc>
        <w:tc>
          <w:tcPr>
            <w:tcW w:w="293" w:type="dxa"/>
          </w:tcPr>
          <w:p w14:paraId="4802C0C9" w14:textId="1CC15EE3" w:rsidR="00741630" w:rsidRPr="00431357" w:rsidRDefault="002F15DD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384" w:type="dxa"/>
          </w:tcPr>
          <w:p w14:paraId="2CAAAD19" w14:textId="2965F680" w:rsidR="00741630" w:rsidRPr="00431357" w:rsidRDefault="00443631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nnnnn</w:t>
            </w:r>
            <w:proofErr w:type="spellEnd"/>
          </w:p>
        </w:tc>
        <w:tc>
          <w:tcPr>
            <w:tcW w:w="1357" w:type="dxa"/>
          </w:tcPr>
          <w:p w14:paraId="2ABF55E6" w14:textId="1D882F12" w:rsidR="00741630" w:rsidRPr="00431357" w:rsidRDefault="00443631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10000-99999</w:t>
            </w:r>
          </w:p>
        </w:tc>
        <w:tc>
          <w:tcPr>
            <w:tcW w:w="1414" w:type="dxa"/>
          </w:tcPr>
          <w:p w14:paraId="094F2CC7" w14:textId="32296ABA" w:rsidR="00741630" w:rsidRPr="00431357" w:rsidRDefault="00741630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344" w:type="dxa"/>
          </w:tcPr>
          <w:p w14:paraId="3D758810" w14:textId="7983DA2D" w:rsidR="00741630" w:rsidRPr="00431357" w:rsidRDefault="00741630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PK,</w:t>
            </w:r>
            <w:r w:rsidR="00D03C6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FK</w:t>
            </w:r>
          </w:p>
        </w:tc>
        <w:tc>
          <w:tcPr>
            <w:tcW w:w="2065" w:type="dxa"/>
          </w:tcPr>
          <w:p w14:paraId="60F1A960" w14:textId="460F57C2" w:rsidR="00741630" w:rsidRPr="00431357" w:rsidRDefault="00741630" w:rsidP="0013133B">
            <w:pPr>
              <w:spacing w:before="60" w:after="60"/>
              <w:rPr>
                <w:sz w:val="16"/>
                <w:szCs w:val="16"/>
              </w:rPr>
            </w:pPr>
            <w:r>
              <w:t>PRACTITIONER</w:t>
            </w:r>
          </w:p>
        </w:tc>
      </w:tr>
      <w:tr w:rsidR="00741630" w:rsidRPr="00431357" w14:paraId="3CC36280" w14:textId="77777777" w:rsidTr="00862876">
        <w:trPr>
          <w:trHeight w:val="170"/>
        </w:trPr>
        <w:tc>
          <w:tcPr>
            <w:tcW w:w="2065" w:type="dxa"/>
            <w:vMerge/>
            <w:vAlign w:val="center"/>
          </w:tcPr>
          <w:p w14:paraId="08B03EDF" w14:textId="77777777" w:rsidR="00741630" w:rsidRDefault="00741630" w:rsidP="00431357"/>
        </w:tc>
        <w:tc>
          <w:tcPr>
            <w:tcW w:w="1521" w:type="dxa"/>
            <w:shd w:val="clear" w:color="auto" w:fill="FBE4D5" w:themeFill="accent2" w:themeFillTint="33"/>
          </w:tcPr>
          <w:p w14:paraId="6C68B305" w14:textId="4BB2CC0B" w:rsidR="00741630" w:rsidRPr="00431357" w:rsidRDefault="00741630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Day</w:t>
            </w:r>
          </w:p>
        </w:tc>
        <w:tc>
          <w:tcPr>
            <w:tcW w:w="2505" w:type="dxa"/>
            <w:shd w:val="clear" w:color="auto" w:fill="FBE4D5" w:themeFill="accent2" w:themeFillTint="33"/>
          </w:tcPr>
          <w:p w14:paraId="07A8C7FF" w14:textId="3C95C44B" w:rsidR="00741630" w:rsidRPr="00431357" w:rsidRDefault="001D57B4" w:rsidP="009C535E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Weekdays, including Monday, Tuesday, Wednesday, Thursday, and Friday</w:t>
            </w:r>
          </w:p>
        </w:tc>
        <w:tc>
          <w:tcPr>
            <w:tcW w:w="293" w:type="dxa"/>
            <w:shd w:val="clear" w:color="auto" w:fill="FBE4D5" w:themeFill="accent2" w:themeFillTint="33"/>
          </w:tcPr>
          <w:p w14:paraId="710D3ACE" w14:textId="2019F1FD" w:rsidR="00741630" w:rsidRPr="00431357" w:rsidRDefault="00AB32F2" w:rsidP="0013133B">
            <w:pPr>
              <w:spacing w:before="60" w:after="6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NVARCHAR(</w:t>
            </w:r>
            <w:proofErr w:type="gramEnd"/>
            <w:r>
              <w:rPr>
                <w:sz w:val="16"/>
                <w:szCs w:val="16"/>
              </w:rPr>
              <w:t>9)</w:t>
            </w:r>
          </w:p>
        </w:tc>
        <w:tc>
          <w:tcPr>
            <w:tcW w:w="1384" w:type="dxa"/>
            <w:shd w:val="clear" w:color="auto" w:fill="FBE4D5" w:themeFill="accent2" w:themeFillTint="33"/>
          </w:tcPr>
          <w:p w14:paraId="2395E161" w14:textId="1666DFC5" w:rsidR="00741630" w:rsidRPr="00431357" w:rsidRDefault="009C535E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Xxxxxxxxx</w:t>
            </w:r>
            <w:proofErr w:type="spellEnd"/>
          </w:p>
        </w:tc>
        <w:tc>
          <w:tcPr>
            <w:tcW w:w="1357" w:type="dxa"/>
            <w:shd w:val="clear" w:color="auto" w:fill="FBE4D5" w:themeFill="accent2" w:themeFillTint="33"/>
          </w:tcPr>
          <w:p w14:paraId="47F4197C" w14:textId="77777777" w:rsidR="00741630" w:rsidRPr="00431357" w:rsidRDefault="00741630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FBE4D5" w:themeFill="accent2" w:themeFillTint="33"/>
          </w:tcPr>
          <w:p w14:paraId="7A827C51" w14:textId="254AAE92" w:rsidR="00741630" w:rsidRPr="00431357" w:rsidRDefault="00741630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344" w:type="dxa"/>
            <w:shd w:val="clear" w:color="auto" w:fill="FBE4D5" w:themeFill="accent2" w:themeFillTint="33"/>
          </w:tcPr>
          <w:p w14:paraId="7AE81A32" w14:textId="02BF21E4" w:rsidR="00741630" w:rsidRPr="00431357" w:rsidRDefault="00741630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PK,</w:t>
            </w:r>
            <w:r w:rsidR="00D03C6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FK</w:t>
            </w:r>
          </w:p>
        </w:tc>
        <w:tc>
          <w:tcPr>
            <w:tcW w:w="2065" w:type="dxa"/>
            <w:shd w:val="clear" w:color="auto" w:fill="FBE4D5" w:themeFill="accent2" w:themeFillTint="33"/>
          </w:tcPr>
          <w:p w14:paraId="3541EA39" w14:textId="3791BF78" w:rsidR="00741630" w:rsidRPr="00431357" w:rsidRDefault="00741630" w:rsidP="0013133B">
            <w:pPr>
              <w:spacing w:before="60" w:after="60"/>
              <w:rPr>
                <w:sz w:val="16"/>
                <w:szCs w:val="16"/>
              </w:rPr>
            </w:pPr>
            <w:r>
              <w:t>WEEK_DAYS</w:t>
            </w:r>
          </w:p>
        </w:tc>
      </w:tr>
      <w:tr w:rsidR="00DA6D28" w:rsidRPr="00431357" w14:paraId="6148080F" w14:textId="77777777" w:rsidTr="00862876">
        <w:trPr>
          <w:trHeight w:val="170"/>
        </w:trPr>
        <w:tc>
          <w:tcPr>
            <w:tcW w:w="2065" w:type="dxa"/>
            <w:vMerge w:val="restart"/>
          </w:tcPr>
          <w:p w14:paraId="756D57DF" w14:textId="1BE01440" w:rsidR="00DA6D28" w:rsidRDefault="00DA6D28" w:rsidP="00431357">
            <w:r>
              <w:t>APPOINTMENT</w:t>
            </w:r>
          </w:p>
        </w:tc>
        <w:tc>
          <w:tcPr>
            <w:tcW w:w="1521" w:type="dxa"/>
          </w:tcPr>
          <w:p w14:paraId="7ED0EC36" w14:textId="7F67A93F" w:rsidR="00DA6D28" w:rsidRPr="00431357" w:rsidRDefault="00DA6D28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PatientID</w:t>
            </w:r>
            <w:proofErr w:type="spellEnd"/>
          </w:p>
        </w:tc>
        <w:tc>
          <w:tcPr>
            <w:tcW w:w="2505" w:type="dxa"/>
          </w:tcPr>
          <w:p w14:paraId="3002CA88" w14:textId="47CB085E" w:rsidR="00DA6D28" w:rsidRPr="00431357" w:rsidRDefault="001D57B4" w:rsidP="009C535E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Patient identification number</w:t>
            </w:r>
            <w:r w:rsidR="00AE0ED4">
              <w:rPr>
                <w:sz w:val="16"/>
                <w:szCs w:val="16"/>
              </w:rPr>
              <w:t>, who has the appointment</w:t>
            </w:r>
          </w:p>
        </w:tc>
        <w:tc>
          <w:tcPr>
            <w:tcW w:w="293" w:type="dxa"/>
          </w:tcPr>
          <w:p w14:paraId="76208112" w14:textId="4161FBEA" w:rsidR="00DA6D28" w:rsidRPr="00431357" w:rsidRDefault="002F15DD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384" w:type="dxa"/>
          </w:tcPr>
          <w:p w14:paraId="58047C2F" w14:textId="5CC538A7" w:rsidR="00DA6D28" w:rsidRPr="00431357" w:rsidRDefault="009C535E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nnnnn</w:t>
            </w:r>
            <w:proofErr w:type="spellEnd"/>
          </w:p>
        </w:tc>
        <w:tc>
          <w:tcPr>
            <w:tcW w:w="1357" w:type="dxa"/>
          </w:tcPr>
          <w:p w14:paraId="3F1CFF99" w14:textId="2EA5CACD" w:rsidR="00DA6D28" w:rsidRPr="00431357" w:rsidRDefault="009C535E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10000-99999</w:t>
            </w:r>
          </w:p>
        </w:tc>
        <w:tc>
          <w:tcPr>
            <w:tcW w:w="1414" w:type="dxa"/>
          </w:tcPr>
          <w:p w14:paraId="56867955" w14:textId="2A0ADFAB" w:rsidR="00DA6D28" w:rsidRPr="00431357" w:rsidRDefault="00DA6D28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344" w:type="dxa"/>
          </w:tcPr>
          <w:p w14:paraId="7FE9892B" w14:textId="45C3C73C" w:rsidR="00DA6D28" w:rsidRPr="00431357" w:rsidRDefault="00DA6D28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PK, FK</w:t>
            </w:r>
          </w:p>
        </w:tc>
        <w:tc>
          <w:tcPr>
            <w:tcW w:w="2065" w:type="dxa"/>
          </w:tcPr>
          <w:p w14:paraId="3D4027EA" w14:textId="0016B6B4" w:rsidR="00DA6D28" w:rsidRPr="00431357" w:rsidRDefault="00DA6D28" w:rsidP="0013133B">
            <w:pPr>
              <w:spacing w:before="60" w:after="60"/>
              <w:rPr>
                <w:sz w:val="16"/>
                <w:szCs w:val="16"/>
              </w:rPr>
            </w:pPr>
            <w:r>
              <w:t>PATIENT</w:t>
            </w:r>
          </w:p>
        </w:tc>
      </w:tr>
      <w:tr w:rsidR="00DA6D28" w:rsidRPr="00431357" w14:paraId="45F2A7D5" w14:textId="77777777" w:rsidTr="00862876">
        <w:trPr>
          <w:trHeight w:val="170"/>
        </w:trPr>
        <w:tc>
          <w:tcPr>
            <w:tcW w:w="2065" w:type="dxa"/>
            <w:vMerge/>
            <w:vAlign w:val="center"/>
          </w:tcPr>
          <w:p w14:paraId="3F73FC61" w14:textId="77777777" w:rsidR="00DA6D28" w:rsidRDefault="00DA6D28" w:rsidP="00431357"/>
        </w:tc>
        <w:tc>
          <w:tcPr>
            <w:tcW w:w="1521" w:type="dxa"/>
            <w:shd w:val="clear" w:color="auto" w:fill="FBE4D5" w:themeFill="accent2" w:themeFillTint="33"/>
          </w:tcPr>
          <w:p w14:paraId="5FA5E7A8" w14:textId="031D030D" w:rsidR="00DA6D28" w:rsidRPr="00431357" w:rsidRDefault="00DA6D28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2505" w:type="dxa"/>
            <w:shd w:val="clear" w:color="auto" w:fill="FBE4D5" w:themeFill="accent2" w:themeFillTint="33"/>
          </w:tcPr>
          <w:p w14:paraId="7AB510BD" w14:textId="4A07929A" w:rsidR="00DA6D28" w:rsidRPr="00431357" w:rsidRDefault="009C535E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Date of </w:t>
            </w:r>
            <w:r w:rsidR="00AE0ED4">
              <w:rPr>
                <w:sz w:val="16"/>
                <w:szCs w:val="16"/>
              </w:rPr>
              <w:t>the</w:t>
            </w:r>
            <w:r>
              <w:rPr>
                <w:sz w:val="16"/>
                <w:szCs w:val="16"/>
              </w:rPr>
              <w:t xml:space="preserve"> appointment</w:t>
            </w:r>
          </w:p>
        </w:tc>
        <w:tc>
          <w:tcPr>
            <w:tcW w:w="293" w:type="dxa"/>
            <w:shd w:val="clear" w:color="auto" w:fill="FBE4D5" w:themeFill="accent2" w:themeFillTint="33"/>
          </w:tcPr>
          <w:p w14:paraId="0F501468" w14:textId="77FF3BA7" w:rsidR="00DA6D28" w:rsidRPr="00431357" w:rsidRDefault="00AB32F2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1384" w:type="dxa"/>
            <w:shd w:val="clear" w:color="auto" w:fill="FBE4D5" w:themeFill="accent2" w:themeFillTint="33"/>
          </w:tcPr>
          <w:p w14:paraId="0E2B8312" w14:textId="580A4E57" w:rsidR="00DA6D28" w:rsidRPr="00431357" w:rsidRDefault="009C535E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dd/mm/</w:t>
            </w:r>
            <w:proofErr w:type="spellStart"/>
            <w:r>
              <w:rPr>
                <w:sz w:val="16"/>
                <w:szCs w:val="16"/>
              </w:rPr>
              <w:t>yyyy</w:t>
            </w:r>
            <w:proofErr w:type="spellEnd"/>
          </w:p>
        </w:tc>
        <w:tc>
          <w:tcPr>
            <w:tcW w:w="1357" w:type="dxa"/>
            <w:shd w:val="clear" w:color="auto" w:fill="FBE4D5" w:themeFill="accent2" w:themeFillTint="33"/>
          </w:tcPr>
          <w:p w14:paraId="3650003D" w14:textId="77777777" w:rsidR="00DA6D28" w:rsidRPr="00431357" w:rsidRDefault="00DA6D28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FBE4D5" w:themeFill="accent2" w:themeFillTint="33"/>
          </w:tcPr>
          <w:p w14:paraId="3625EE91" w14:textId="7B273BF2" w:rsidR="00DA6D28" w:rsidRPr="00431357" w:rsidRDefault="00DA6D28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344" w:type="dxa"/>
            <w:shd w:val="clear" w:color="auto" w:fill="FBE4D5" w:themeFill="accent2" w:themeFillTint="33"/>
          </w:tcPr>
          <w:p w14:paraId="683DF250" w14:textId="3E016CB0" w:rsidR="00DA6D28" w:rsidRPr="00431357" w:rsidRDefault="00DA6D28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</w:t>
            </w:r>
            <w:r w:rsidR="00863054">
              <w:rPr>
                <w:sz w:val="16"/>
                <w:szCs w:val="16"/>
              </w:rPr>
              <w:t>, AK</w:t>
            </w:r>
          </w:p>
        </w:tc>
        <w:tc>
          <w:tcPr>
            <w:tcW w:w="2065" w:type="dxa"/>
            <w:shd w:val="clear" w:color="auto" w:fill="FBE4D5" w:themeFill="accent2" w:themeFillTint="33"/>
          </w:tcPr>
          <w:p w14:paraId="2B85C566" w14:textId="77777777" w:rsidR="00DA6D28" w:rsidRPr="00431357" w:rsidRDefault="00DA6D28" w:rsidP="0013133B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DA6D28" w:rsidRPr="00431357" w14:paraId="46D972C6" w14:textId="77777777" w:rsidTr="00862876">
        <w:trPr>
          <w:trHeight w:val="170"/>
        </w:trPr>
        <w:tc>
          <w:tcPr>
            <w:tcW w:w="2065" w:type="dxa"/>
            <w:vMerge/>
            <w:vAlign w:val="center"/>
          </w:tcPr>
          <w:p w14:paraId="745C9070" w14:textId="77777777" w:rsidR="00DA6D28" w:rsidRDefault="00DA6D28" w:rsidP="00431357"/>
        </w:tc>
        <w:tc>
          <w:tcPr>
            <w:tcW w:w="1521" w:type="dxa"/>
          </w:tcPr>
          <w:p w14:paraId="1E1E026A" w14:textId="3DA70B23" w:rsidR="00DA6D28" w:rsidRDefault="00DA6D28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StartTime</w:t>
            </w:r>
            <w:proofErr w:type="spellEnd"/>
          </w:p>
        </w:tc>
        <w:tc>
          <w:tcPr>
            <w:tcW w:w="2505" w:type="dxa"/>
          </w:tcPr>
          <w:p w14:paraId="004F5B60" w14:textId="139CE2C5" w:rsidR="00DA6D28" w:rsidRPr="00431357" w:rsidRDefault="009C535E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Time of </w:t>
            </w:r>
            <w:r w:rsidR="00AE0ED4">
              <w:rPr>
                <w:sz w:val="16"/>
                <w:szCs w:val="16"/>
              </w:rPr>
              <w:t>the</w:t>
            </w:r>
            <w:r>
              <w:rPr>
                <w:sz w:val="16"/>
                <w:szCs w:val="16"/>
              </w:rPr>
              <w:t xml:space="preserve"> appointment</w:t>
            </w:r>
          </w:p>
        </w:tc>
        <w:tc>
          <w:tcPr>
            <w:tcW w:w="293" w:type="dxa"/>
          </w:tcPr>
          <w:p w14:paraId="7F71348F" w14:textId="77E11F86" w:rsidR="00DA6D28" w:rsidRPr="00431357" w:rsidRDefault="00AB32F2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</w:t>
            </w:r>
          </w:p>
        </w:tc>
        <w:tc>
          <w:tcPr>
            <w:tcW w:w="1384" w:type="dxa"/>
          </w:tcPr>
          <w:p w14:paraId="34FA451E" w14:textId="3477C1C4" w:rsidR="00DA6D28" w:rsidRPr="00431357" w:rsidRDefault="009C535E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00:00 AM/PM</w:t>
            </w:r>
          </w:p>
        </w:tc>
        <w:tc>
          <w:tcPr>
            <w:tcW w:w="1357" w:type="dxa"/>
          </w:tcPr>
          <w:p w14:paraId="003A58CF" w14:textId="77777777" w:rsidR="00DA6D28" w:rsidRPr="00431357" w:rsidRDefault="00DA6D28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596DA68F" w14:textId="7A9C2E33" w:rsidR="00DA6D28" w:rsidRDefault="00DA6D28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344" w:type="dxa"/>
          </w:tcPr>
          <w:p w14:paraId="5E9B9FFA" w14:textId="22FF07CF" w:rsidR="00DA6D28" w:rsidRDefault="00DA6D28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</w:t>
            </w:r>
            <w:r w:rsidR="00863054">
              <w:rPr>
                <w:sz w:val="16"/>
                <w:szCs w:val="16"/>
              </w:rPr>
              <w:t>, AK</w:t>
            </w:r>
          </w:p>
        </w:tc>
        <w:tc>
          <w:tcPr>
            <w:tcW w:w="2065" w:type="dxa"/>
          </w:tcPr>
          <w:p w14:paraId="135534DB" w14:textId="77777777" w:rsidR="00DA6D28" w:rsidRPr="00431357" w:rsidRDefault="00DA6D28" w:rsidP="0013133B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DA6D28" w:rsidRPr="00431357" w14:paraId="6639403D" w14:textId="77777777" w:rsidTr="00862876">
        <w:trPr>
          <w:trHeight w:val="170"/>
        </w:trPr>
        <w:tc>
          <w:tcPr>
            <w:tcW w:w="2065" w:type="dxa"/>
            <w:vMerge/>
            <w:vAlign w:val="center"/>
          </w:tcPr>
          <w:p w14:paraId="7B8D05CC" w14:textId="77777777" w:rsidR="00DA6D28" w:rsidRDefault="00DA6D28" w:rsidP="00431357"/>
        </w:tc>
        <w:tc>
          <w:tcPr>
            <w:tcW w:w="1521" w:type="dxa"/>
            <w:shd w:val="clear" w:color="auto" w:fill="FBE4D5" w:themeFill="accent2" w:themeFillTint="33"/>
          </w:tcPr>
          <w:p w14:paraId="6C245A65" w14:textId="5D45B05D" w:rsidR="00DA6D28" w:rsidRDefault="00DA6D28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PractitionerID</w:t>
            </w:r>
            <w:proofErr w:type="spellEnd"/>
          </w:p>
        </w:tc>
        <w:tc>
          <w:tcPr>
            <w:tcW w:w="2505" w:type="dxa"/>
            <w:shd w:val="clear" w:color="auto" w:fill="FBE4D5" w:themeFill="accent2" w:themeFillTint="33"/>
          </w:tcPr>
          <w:p w14:paraId="49ACB520" w14:textId="113C44DE" w:rsidR="00DA6D28" w:rsidRPr="00431357" w:rsidRDefault="009C535E" w:rsidP="009C535E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Practitioner identification number, </w:t>
            </w:r>
            <w:r w:rsidR="00AE0ED4">
              <w:rPr>
                <w:sz w:val="16"/>
                <w:szCs w:val="16"/>
              </w:rPr>
              <w:t>who the appointment is with</w:t>
            </w:r>
          </w:p>
        </w:tc>
        <w:tc>
          <w:tcPr>
            <w:tcW w:w="293" w:type="dxa"/>
            <w:shd w:val="clear" w:color="auto" w:fill="FBE4D5" w:themeFill="accent2" w:themeFillTint="33"/>
          </w:tcPr>
          <w:p w14:paraId="01AD5DC7" w14:textId="670A047D" w:rsidR="00DA6D28" w:rsidRPr="00431357" w:rsidRDefault="002F15DD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384" w:type="dxa"/>
            <w:shd w:val="clear" w:color="auto" w:fill="FBE4D5" w:themeFill="accent2" w:themeFillTint="33"/>
          </w:tcPr>
          <w:p w14:paraId="72F343E7" w14:textId="28F360A7" w:rsidR="00DA6D28" w:rsidRPr="00431357" w:rsidRDefault="009C535E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nnnnn</w:t>
            </w:r>
            <w:proofErr w:type="spellEnd"/>
          </w:p>
        </w:tc>
        <w:tc>
          <w:tcPr>
            <w:tcW w:w="1357" w:type="dxa"/>
            <w:shd w:val="clear" w:color="auto" w:fill="FBE4D5" w:themeFill="accent2" w:themeFillTint="33"/>
          </w:tcPr>
          <w:p w14:paraId="7980DFFD" w14:textId="26186025" w:rsidR="00DA6D28" w:rsidRPr="00431357" w:rsidRDefault="009C535E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10000-99999</w:t>
            </w:r>
          </w:p>
        </w:tc>
        <w:tc>
          <w:tcPr>
            <w:tcW w:w="1414" w:type="dxa"/>
            <w:shd w:val="clear" w:color="auto" w:fill="FBE4D5" w:themeFill="accent2" w:themeFillTint="33"/>
          </w:tcPr>
          <w:p w14:paraId="601DF368" w14:textId="2F28D1E1" w:rsidR="00DA6D28" w:rsidRDefault="00DA6D28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344" w:type="dxa"/>
            <w:shd w:val="clear" w:color="auto" w:fill="FBE4D5" w:themeFill="accent2" w:themeFillTint="33"/>
          </w:tcPr>
          <w:p w14:paraId="780FB86A" w14:textId="6AD83E2A" w:rsidR="00DA6D28" w:rsidRDefault="00DA6D28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</w:t>
            </w:r>
            <w:r w:rsidR="00863054">
              <w:rPr>
                <w:sz w:val="16"/>
                <w:szCs w:val="16"/>
              </w:rPr>
              <w:t>, AK</w:t>
            </w:r>
          </w:p>
        </w:tc>
        <w:tc>
          <w:tcPr>
            <w:tcW w:w="2065" w:type="dxa"/>
            <w:shd w:val="clear" w:color="auto" w:fill="FBE4D5" w:themeFill="accent2" w:themeFillTint="33"/>
          </w:tcPr>
          <w:p w14:paraId="0E22C055" w14:textId="40B5F001" w:rsidR="00DA6D28" w:rsidRPr="00431357" w:rsidRDefault="00DA6D28" w:rsidP="0013133B">
            <w:pPr>
              <w:spacing w:before="60" w:after="60"/>
              <w:rPr>
                <w:sz w:val="16"/>
                <w:szCs w:val="16"/>
              </w:rPr>
            </w:pPr>
            <w:r>
              <w:t>PRACTITIONER</w:t>
            </w:r>
          </w:p>
        </w:tc>
      </w:tr>
      <w:tr w:rsidR="00DA6D28" w:rsidRPr="00431357" w14:paraId="2E6C26BF" w14:textId="77777777" w:rsidTr="00862876">
        <w:trPr>
          <w:trHeight w:val="170"/>
        </w:trPr>
        <w:tc>
          <w:tcPr>
            <w:tcW w:w="2065" w:type="dxa"/>
            <w:vMerge/>
            <w:vAlign w:val="center"/>
          </w:tcPr>
          <w:p w14:paraId="4B975851" w14:textId="77777777" w:rsidR="00DA6D28" w:rsidRDefault="00DA6D28" w:rsidP="00431357"/>
        </w:tc>
        <w:tc>
          <w:tcPr>
            <w:tcW w:w="1521" w:type="dxa"/>
          </w:tcPr>
          <w:p w14:paraId="082400F5" w14:textId="1454A2BD" w:rsidR="00DA6D28" w:rsidRDefault="00DA6D28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ReceptionistID</w:t>
            </w:r>
            <w:proofErr w:type="spellEnd"/>
          </w:p>
        </w:tc>
        <w:tc>
          <w:tcPr>
            <w:tcW w:w="2505" w:type="dxa"/>
          </w:tcPr>
          <w:p w14:paraId="68456F33" w14:textId="2DCCC43A" w:rsidR="00DA6D28" w:rsidRPr="00431357" w:rsidRDefault="009C535E" w:rsidP="004D3436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Receptionist identification number</w:t>
            </w:r>
            <w:r w:rsidR="00AE0ED4">
              <w:rPr>
                <w:sz w:val="16"/>
                <w:szCs w:val="16"/>
              </w:rPr>
              <w:t xml:space="preserve">, who makes the appointment for the </w:t>
            </w:r>
            <w:r w:rsidR="00AE0ED4">
              <w:rPr>
                <w:sz w:val="16"/>
                <w:szCs w:val="16"/>
              </w:rPr>
              <w:lastRenderedPageBreak/>
              <w:t>patient.</w:t>
            </w:r>
            <w:r>
              <w:rPr>
                <w:sz w:val="16"/>
                <w:szCs w:val="16"/>
              </w:rPr>
              <w:t xml:space="preserve"> </w:t>
            </w:r>
            <w:r w:rsidR="00AE0ED4">
              <w:rPr>
                <w:sz w:val="16"/>
                <w:szCs w:val="16"/>
              </w:rPr>
              <w:t xml:space="preserve">It is a </w:t>
            </w:r>
            <w:r>
              <w:rPr>
                <w:sz w:val="16"/>
                <w:szCs w:val="16"/>
              </w:rPr>
              <w:t xml:space="preserve">unique </w:t>
            </w:r>
            <w:r w:rsidR="00AE0ED4">
              <w:rPr>
                <w:sz w:val="16"/>
                <w:szCs w:val="16"/>
              </w:rPr>
              <w:t>number for</w:t>
            </w:r>
            <w:r>
              <w:rPr>
                <w:sz w:val="16"/>
                <w:szCs w:val="16"/>
              </w:rPr>
              <w:t xml:space="preserve"> each</w:t>
            </w:r>
            <w:r w:rsidR="004D3436">
              <w:rPr>
                <w:sz w:val="16"/>
                <w:szCs w:val="16"/>
              </w:rPr>
              <w:t xml:space="preserve"> receptionist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93" w:type="dxa"/>
          </w:tcPr>
          <w:p w14:paraId="4AC7DA35" w14:textId="065B305E" w:rsidR="00DA6D28" w:rsidRPr="00431357" w:rsidRDefault="002F15DD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INTEGER</w:t>
            </w:r>
          </w:p>
        </w:tc>
        <w:tc>
          <w:tcPr>
            <w:tcW w:w="1384" w:type="dxa"/>
          </w:tcPr>
          <w:p w14:paraId="700B058F" w14:textId="41A49C15" w:rsidR="00DA6D28" w:rsidRPr="00431357" w:rsidRDefault="004D3436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 w:rsidRPr="004D3436">
              <w:rPr>
                <w:sz w:val="16"/>
                <w:szCs w:val="16"/>
              </w:rPr>
              <w:t>nnnnn</w:t>
            </w:r>
            <w:proofErr w:type="spellEnd"/>
          </w:p>
        </w:tc>
        <w:tc>
          <w:tcPr>
            <w:tcW w:w="1357" w:type="dxa"/>
          </w:tcPr>
          <w:p w14:paraId="71E124C6" w14:textId="516C8E38" w:rsidR="00DA6D28" w:rsidRPr="00431357" w:rsidRDefault="004D3436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10000-99999</w:t>
            </w:r>
          </w:p>
        </w:tc>
        <w:tc>
          <w:tcPr>
            <w:tcW w:w="1414" w:type="dxa"/>
          </w:tcPr>
          <w:p w14:paraId="654CBA6F" w14:textId="16BE86F2" w:rsidR="00DA6D28" w:rsidRDefault="00DA6D28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344" w:type="dxa"/>
          </w:tcPr>
          <w:p w14:paraId="4B9933ED" w14:textId="42E33329" w:rsidR="00DA6D28" w:rsidRDefault="00DA6D28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</w:t>
            </w:r>
          </w:p>
        </w:tc>
        <w:tc>
          <w:tcPr>
            <w:tcW w:w="2065" w:type="dxa"/>
          </w:tcPr>
          <w:p w14:paraId="4F69F1C0" w14:textId="591EC36D" w:rsidR="00DA6D28" w:rsidRDefault="00DA6D28" w:rsidP="0013133B">
            <w:pPr>
              <w:spacing w:before="60" w:after="60"/>
            </w:pPr>
            <w:r>
              <w:t>USER</w:t>
            </w:r>
          </w:p>
        </w:tc>
      </w:tr>
      <w:tr w:rsidR="00992DA3" w:rsidRPr="00431357" w14:paraId="35ABE3B4" w14:textId="77777777" w:rsidTr="00862876">
        <w:trPr>
          <w:trHeight w:val="170"/>
        </w:trPr>
        <w:tc>
          <w:tcPr>
            <w:tcW w:w="2065" w:type="dxa"/>
            <w:vMerge w:val="restart"/>
          </w:tcPr>
          <w:p w14:paraId="499E78C6" w14:textId="213A55E0" w:rsidR="00992DA3" w:rsidRDefault="00992DA3" w:rsidP="00431357">
            <w:r>
              <w:t>PATH_TEST_TYPE</w:t>
            </w:r>
          </w:p>
        </w:tc>
        <w:tc>
          <w:tcPr>
            <w:tcW w:w="1521" w:type="dxa"/>
            <w:shd w:val="clear" w:color="auto" w:fill="FBE4D5" w:themeFill="accent2" w:themeFillTint="33"/>
          </w:tcPr>
          <w:p w14:paraId="5F8C1E5E" w14:textId="004BD42E" w:rsidR="00992DA3" w:rsidRPr="00431357" w:rsidRDefault="00992DA3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TestCode</w:t>
            </w:r>
            <w:proofErr w:type="spellEnd"/>
          </w:p>
        </w:tc>
        <w:tc>
          <w:tcPr>
            <w:tcW w:w="2505" w:type="dxa"/>
            <w:shd w:val="clear" w:color="auto" w:fill="FBE4D5" w:themeFill="accent2" w:themeFillTint="33"/>
          </w:tcPr>
          <w:p w14:paraId="1D75DF35" w14:textId="277B6E09" w:rsidR="00992DA3" w:rsidRPr="00431357" w:rsidRDefault="004D3436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Pathology test code</w:t>
            </w:r>
          </w:p>
        </w:tc>
        <w:tc>
          <w:tcPr>
            <w:tcW w:w="293" w:type="dxa"/>
            <w:shd w:val="clear" w:color="auto" w:fill="FBE4D5" w:themeFill="accent2" w:themeFillTint="33"/>
          </w:tcPr>
          <w:p w14:paraId="4E00ACAD" w14:textId="29178FBC" w:rsidR="00992DA3" w:rsidRPr="00350AF8" w:rsidRDefault="00D45106" w:rsidP="0013133B">
            <w:pPr>
              <w:spacing w:before="60" w:after="60"/>
              <w:rPr>
                <w:sz w:val="16"/>
                <w:szCs w:val="16"/>
              </w:rPr>
            </w:pPr>
            <w:proofErr w:type="gramStart"/>
            <w:r w:rsidRPr="00350AF8">
              <w:rPr>
                <w:sz w:val="16"/>
                <w:szCs w:val="16"/>
              </w:rPr>
              <w:t>NVARCHAR(</w:t>
            </w:r>
            <w:proofErr w:type="gramEnd"/>
            <w:r w:rsidR="00AE5B4C" w:rsidRPr="00350AF8">
              <w:rPr>
                <w:sz w:val="16"/>
                <w:szCs w:val="16"/>
              </w:rPr>
              <w:t>20</w:t>
            </w:r>
            <w:r w:rsidRPr="00350AF8">
              <w:rPr>
                <w:sz w:val="16"/>
                <w:szCs w:val="16"/>
              </w:rPr>
              <w:t>)</w:t>
            </w:r>
          </w:p>
        </w:tc>
        <w:tc>
          <w:tcPr>
            <w:tcW w:w="1384" w:type="dxa"/>
            <w:shd w:val="clear" w:color="auto" w:fill="FBE4D5" w:themeFill="accent2" w:themeFillTint="33"/>
          </w:tcPr>
          <w:p w14:paraId="0AED3A13" w14:textId="290AAE8E" w:rsidR="00992DA3" w:rsidRPr="00431357" w:rsidRDefault="004D3436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Xxxxxxxx</w:t>
            </w:r>
            <w:proofErr w:type="spellEnd"/>
          </w:p>
        </w:tc>
        <w:tc>
          <w:tcPr>
            <w:tcW w:w="1357" w:type="dxa"/>
            <w:shd w:val="clear" w:color="auto" w:fill="FBE4D5" w:themeFill="accent2" w:themeFillTint="33"/>
          </w:tcPr>
          <w:p w14:paraId="49D99A7B" w14:textId="77777777" w:rsidR="00992DA3" w:rsidRPr="00431357" w:rsidRDefault="00992DA3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FBE4D5" w:themeFill="accent2" w:themeFillTint="33"/>
          </w:tcPr>
          <w:p w14:paraId="3C0847A3" w14:textId="076333A8" w:rsidR="00992DA3" w:rsidRPr="00431357" w:rsidRDefault="00992DA3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344" w:type="dxa"/>
            <w:shd w:val="clear" w:color="auto" w:fill="FBE4D5" w:themeFill="accent2" w:themeFillTint="33"/>
          </w:tcPr>
          <w:p w14:paraId="24B101B9" w14:textId="2DD7D5F6" w:rsidR="00992DA3" w:rsidRPr="00431357" w:rsidRDefault="00992DA3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2065" w:type="dxa"/>
            <w:shd w:val="clear" w:color="auto" w:fill="FBE4D5" w:themeFill="accent2" w:themeFillTint="33"/>
          </w:tcPr>
          <w:p w14:paraId="359BD0F4" w14:textId="77777777" w:rsidR="00992DA3" w:rsidRPr="00431357" w:rsidRDefault="00992DA3" w:rsidP="0013133B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992DA3" w:rsidRPr="00431357" w14:paraId="3942E072" w14:textId="77777777" w:rsidTr="00862876">
        <w:trPr>
          <w:trHeight w:val="170"/>
        </w:trPr>
        <w:tc>
          <w:tcPr>
            <w:tcW w:w="2065" w:type="dxa"/>
            <w:vMerge/>
            <w:vAlign w:val="center"/>
          </w:tcPr>
          <w:p w14:paraId="4E0207E1" w14:textId="77777777" w:rsidR="00992DA3" w:rsidRDefault="00992DA3" w:rsidP="00431357"/>
        </w:tc>
        <w:tc>
          <w:tcPr>
            <w:tcW w:w="1521" w:type="dxa"/>
          </w:tcPr>
          <w:p w14:paraId="3EF5323B" w14:textId="468BBC5E" w:rsidR="00992DA3" w:rsidRPr="00431357" w:rsidRDefault="00992DA3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TestName</w:t>
            </w:r>
            <w:proofErr w:type="spellEnd"/>
          </w:p>
        </w:tc>
        <w:tc>
          <w:tcPr>
            <w:tcW w:w="2505" w:type="dxa"/>
          </w:tcPr>
          <w:p w14:paraId="5F94E610" w14:textId="70302DE0" w:rsidR="00992DA3" w:rsidRPr="00431357" w:rsidRDefault="004D3436" w:rsidP="004D3436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Full name of the pathology test</w:t>
            </w:r>
          </w:p>
        </w:tc>
        <w:tc>
          <w:tcPr>
            <w:tcW w:w="293" w:type="dxa"/>
          </w:tcPr>
          <w:p w14:paraId="6E4ACB7A" w14:textId="4202A790" w:rsidR="00992DA3" w:rsidRPr="00431357" w:rsidRDefault="00D45106" w:rsidP="0013133B">
            <w:pPr>
              <w:spacing w:before="60" w:after="6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NVARCHAR(</w:t>
            </w:r>
            <w:proofErr w:type="gramEnd"/>
            <w:r w:rsidR="002C2452"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t>0)</w:t>
            </w:r>
          </w:p>
        </w:tc>
        <w:tc>
          <w:tcPr>
            <w:tcW w:w="1384" w:type="dxa"/>
          </w:tcPr>
          <w:p w14:paraId="466CF517" w14:textId="32854005" w:rsidR="00992DA3" w:rsidRPr="00431357" w:rsidRDefault="004D3436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Xxxxxxxxxxx</w:t>
            </w:r>
            <w:proofErr w:type="spellEnd"/>
          </w:p>
        </w:tc>
        <w:tc>
          <w:tcPr>
            <w:tcW w:w="1357" w:type="dxa"/>
          </w:tcPr>
          <w:p w14:paraId="5D03513D" w14:textId="77777777" w:rsidR="00992DA3" w:rsidRPr="00431357" w:rsidRDefault="00992DA3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635081DA" w14:textId="50A9EAEA" w:rsidR="00992DA3" w:rsidRPr="00431357" w:rsidRDefault="00992DA3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344" w:type="dxa"/>
          </w:tcPr>
          <w:p w14:paraId="2292693B" w14:textId="77777777" w:rsidR="00992DA3" w:rsidRPr="00431357" w:rsidRDefault="00992DA3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065" w:type="dxa"/>
          </w:tcPr>
          <w:p w14:paraId="65DBB886" w14:textId="77777777" w:rsidR="00992DA3" w:rsidRPr="00431357" w:rsidRDefault="00992DA3" w:rsidP="0013133B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992DA3" w:rsidRPr="00431357" w14:paraId="18815B3E" w14:textId="77777777" w:rsidTr="00862876">
        <w:trPr>
          <w:trHeight w:val="170"/>
        </w:trPr>
        <w:tc>
          <w:tcPr>
            <w:tcW w:w="2065" w:type="dxa"/>
            <w:vMerge/>
            <w:vAlign w:val="center"/>
          </w:tcPr>
          <w:p w14:paraId="51DC3A7C" w14:textId="77777777" w:rsidR="00992DA3" w:rsidRDefault="00992DA3" w:rsidP="00431357"/>
        </w:tc>
        <w:tc>
          <w:tcPr>
            <w:tcW w:w="1521" w:type="dxa"/>
            <w:shd w:val="clear" w:color="auto" w:fill="FBE4D5" w:themeFill="accent2" w:themeFillTint="33"/>
          </w:tcPr>
          <w:p w14:paraId="08BC8BC1" w14:textId="6CA11915" w:rsidR="00992DA3" w:rsidRDefault="00992DA3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</w:tcPr>
          <w:p w14:paraId="444A2362" w14:textId="7F496CB8" w:rsidR="00992DA3" w:rsidRPr="00431357" w:rsidRDefault="004D3436" w:rsidP="004D3436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Description of the pathology</w:t>
            </w:r>
          </w:p>
        </w:tc>
        <w:tc>
          <w:tcPr>
            <w:tcW w:w="293" w:type="dxa"/>
            <w:shd w:val="clear" w:color="auto" w:fill="FBE4D5" w:themeFill="accent2" w:themeFillTint="33"/>
          </w:tcPr>
          <w:p w14:paraId="6B3C5040" w14:textId="73C4B04C" w:rsidR="00992DA3" w:rsidRPr="00431357" w:rsidRDefault="00D45106" w:rsidP="0013133B">
            <w:pPr>
              <w:spacing w:before="60" w:after="6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NVARCHAR(</w:t>
            </w:r>
            <w:proofErr w:type="gramEnd"/>
            <w:r w:rsidR="002C2452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00)</w:t>
            </w:r>
          </w:p>
        </w:tc>
        <w:tc>
          <w:tcPr>
            <w:tcW w:w="1384" w:type="dxa"/>
            <w:shd w:val="clear" w:color="auto" w:fill="FBE4D5" w:themeFill="accent2" w:themeFillTint="33"/>
          </w:tcPr>
          <w:p w14:paraId="03DF8570" w14:textId="75DE6522" w:rsidR="00992DA3" w:rsidRPr="00431357" w:rsidRDefault="004D3436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Xxxxxxxxxx</w:t>
            </w:r>
            <w:proofErr w:type="spellEnd"/>
          </w:p>
        </w:tc>
        <w:tc>
          <w:tcPr>
            <w:tcW w:w="1357" w:type="dxa"/>
            <w:shd w:val="clear" w:color="auto" w:fill="FBE4D5" w:themeFill="accent2" w:themeFillTint="33"/>
          </w:tcPr>
          <w:p w14:paraId="310ED99A" w14:textId="77777777" w:rsidR="00992DA3" w:rsidRPr="00431357" w:rsidRDefault="00992DA3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FBE4D5" w:themeFill="accent2" w:themeFillTint="33"/>
          </w:tcPr>
          <w:p w14:paraId="21BEC077" w14:textId="77777777" w:rsidR="00992DA3" w:rsidRDefault="00992DA3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344" w:type="dxa"/>
            <w:shd w:val="clear" w:color="auto" w:fill="FBE4D5" w:themeFill="accent2" w:themeFillTint="33"/>
          </w:tcPr>
          <w:p w14:paraId="2DEA4EB4" w14:textId="77777777" w:rsidR="00992DA3" w:rsidRPr="00431357" w:rsidRDefault="00992DA3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065" w:type="dxa"/>
            <w:shd w:val="clear" w:color="auto" w:fill="FBE4D5" w:themeFill="accent2" w:themeFillTint="33"/>
          </w:tcPr>
          <w:p w14:paraId="10DA0F15" w14:textId="77777777" w:rsidR="00992DA3" w:rsidRPr="00431357" w:rsidRDefault="00992DA3" w:rsidP="0013133B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2F15DD" w:rsidRPr="00431357" w14:paraId="1067D1A5" w14:textId="77777777" w:rsidTr="00862876">
        <w:trPr>
          <w:trHeight w:val="170"/>
        </w:trPr>
        <w:tc>
          <w:tcPr>
            <w:tcW w:w="2065" w:type="dxa"/>
            <w:vMerge w:val="restart"/>
          </w:tcPr>
          <w:p w14:paraId="5F81EF4F" w14:textId="17A3B5A9" w:rsidR="002F15DD" w:rsidRDefault="002F15DD" w:rsidP="00431357">
            <w:r>
              <w:t>PATH_TEST_REQ</w:t>
            </w:r>
          </w:p>
        </w:tc>
        <w:tc>
          <w:tcPr>
            <w:tcW w:w="1521" w:type="dxa"/>
          </w:tcPr>
          <w:p w14:paraId="16C68BB5" w14:textId="79BC5102" w:rsidR="002F15DD" w:rsidRPr="00431357" w:rsidRDefault="002F15DD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PractitionerID</w:t>
            </w:r>
            <w:proofErr w:type="spellEnd"/>
          </w:p>
        </w:tc>
        <w:tc>
          <w:tcPr>
            <w:tcW w:w="2505" w:type="dxa"/>
          </w:tcPr>
          <w:p w14:paraId="59EA68B5" w14:textId="03CFA00C" w:rsidR="002F15DD" w:rsidRPr="00431357" w:rsidRDefault="004D3436" w:rsidP="004D3436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Practitioner identification number, </w:t>
            </w:r>
            <w:r w:rsidR="00AE0ED4">
              <w:rPr>
                <w:sz w:val="16"/>
                <w:szCs w:val="16"/>
              </w:rPr>
              <w:t>who orders the test</w:t>
            </w:r>
          </w:p>
        </w:tc>
        <w:tc>
          <w:tcPr>
            <w:tcW w:w="293" w:type="dxa"/>
          </w:tcPr>
          <w:p w14:paraId="10BFCC50" w14:textId="51BA4209" w:rsidR="002F15DD" w:rsidRPr="00431357" w:rsidRDefault="002F15DD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384" w:type="dxa"/>
          </w:tcPr>
          <w:p w14:paraId="290DC366" w14:textId="4A1B493D" w:rsidR="002F15DD" w:rsidRPr="00431357" w:rsidRDefault="004D3436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nnnnn</w:t>
            </w:r>
            <w:proofErr w:type="spellEnd"/>
          </w:p>
        </w:tc>
        <w:tc>
          <w:tcPr>
            <w:tcW w:w="1357" w:type="dxa"/>
          </w:tcPr>
          <w:p w14:paraId="100DEB96" w14:textId="1F2D6685" w:rsidR="002F15DD" w:rsidRPr="00431357" w:rsidRDefault="00AE0ED4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10000-99999</w:t>
            </w:r>
          </w:p>
        </w:tc>
        <w:tc>
          <w:tcPr>
            <w:tcW w:w="1414" w:type="dxa"/>
          </w:tcPr>
          <w:p w14:paraId="01139092" w14:textId="76B4AEEB" w:rsidR="002F15DD" w:rsidRPr="00431357" w:rsidRDefault="002F15DD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344" w:type="dxa"/>
          </w:tcPr>
          <w:p w14:paraId="669DD18E" w14:textId="5E035493" w:rsidR="002F15DD" w:rsidRPr="00431357" w:rsidRDefault="002F15DD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PK, FK</w:t>
            </w:r>
          </w:p>
        </w:tc>
        <w:tc>
          <w:tcPr>
            <w:tcW w:w="2065" w:type="dxa"/>
          </w:tcPr>
          <w:p w14:paraId="4F7D2E58" w14:textId="1C612A2A" w:rsidR="002F15DD" w:rsidRPr="00431357" w:rsidRDefault="002F15DD" w:rsidP="0013133B">
            <w:pPr>
              <w:spacing w:before="60" w:after="60"/>
              <w:rPr>
                <w:sz w:val="16"/>
                <w:szCs w:val="16"/>
              </w:rPr>
            </w:pPr>
            <w:r>
              <w:t>PRACTITIONER</w:t>
            </w:r>
          </w:p>
        </w:tc>
      </w:tr>
      <w:tr w:rsidR="002F15DD" w:rsidRPr="00431357" w14:paraId="1B839A7B" w14:textId="77777777" w:rsidTr="00862876">
        <w:trPr>
          <w:trHeight w:val="170"/>
        </w:trPr>
        <w:tc>
          <w:tcPr>
            <w:tcW w:w="2065" w:type="dxa"/>
            <w:vMerge/>
            <w:vAlign w:val="center"/>
          </w:tcPr>
          <w:p w14:paraId="51AAF529" w14:textId="77777777" w:rsidR="002F15DD" w:rsidRDefault="002F15DD" w:rsidP="00431357"/>
        </w:tc>
        <w:tc>
          <w:tcPr>
            <w:tcW w:w="1521" w:type="dxa"/>
            <w:shd w:val="clear" w:color="auto" w:fill="FBE4D5" w:themeFill="accent2" w:themeFillTint="33"/>
          </w:tcPr>
          <w:p w14:paraId="268C074E" w14:textId="2198977E" w:rsidR="002F15DD" w:rsidRPr="00431357" w:rsidRDefault="002F15DD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DateOrdered</w:t>
            </w:r>
            <w:proofErr w:type="spellEnd"/>
          </w:p>
        </w:tc>
        <w:tc>
          <w:tcPr>
            <w:tcW w:w="2505" w:type="dxa"/>
            <w:shd w:val="clear" w:color="auto" w:fill="FBE4D5" w:themeFill="accent2" w:themeFillTint="33"/>
          </w:tcPr>
          <w:p w14:paraId="6500F3E8" w14:textId="4989014F" w:rsidR="002F15DD" w:rsidRPr="00431357" w:rsidRDefault="00861727" w:rsidP="00861727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that the test is ordered</w:t>
            </w:r>
          </w:p>
        </w:tc>
        <w:tc>
          <w:tcPr>
            <w:tcW w:w="293" w:type="dxa"/>
            <w:shd w:val="clear" w:color="auto" w:fill="FBE4D5" w:themeFill="accent2" w:themeFillTint="33"/>
          </w:tcPr>
          <w:p w14:paraId="7099EA70" w14:textId="2B3A53FC" w:rsidR="002F15DD" w:rsidRPr="00431357" w:rsidRDefault="002C2452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1384" w:type="dxa"/>
            <w:shd w:val="clear" w:color="auto" w:fill="FBE4D5" w:themeFill="accent2" w:themeFillTint="33"/>
          </w:tcPr>
          <w:p w14:paraId="5BC3BEC0" w14:textId="3EF02644" w:rsidR="002F15DD" w:rsidRPr="00431357" w:rsidRDefault="00861727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dd/mm/</w:t>
            </w:r>
            <w:proofErr w:type="spellStart"/>
            <w:r>
              <w:rPr>
                <w:sz w:val="16"/>
                <w:szCs w:val="16"/>
              </w:rPr>
              <w:t>yyyy</w:t>
            </w:r>
            <w:proofErr w:type="spellEnd"/>
          </w:p>
        </w:tc>
        <w:tc>
          <w:tcPr>
            <w:tcW w:w="1357" w:type="dxa"/>
            <w:shd w:val="clear" w:color="auto" w:fill="FBE4D5" w:themeFill="accent2" w:themeFillTint="33"/>
          </w:tcPr>
          <w:p w14:paraId="7F79B386" w14:textId="77777777" w:rsidR="002F15DD" w:rsidRPr="00431357" w:rsidRDefault="002F15DD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414" w:type="dxa"/>
            <w:shd w:val="clear" w:color="auto" w:fill="FBE4D5" w:themeFill="accent2" w:themeFillTint="33"/>
          </w:tcPr>
          <w:p w14:paraId="7AE90B78" w14:textId="171B212A" w:rsidR="002F15DD" w:rsidRPr="00431357" w:rsidRDefault="002F15DD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344" w:type="dxa"/>
            <w:shd w:val="clear" w:color="auto" w:fill="FBE4D5" w:themeFill="accent2" w:themeFillTint="33"/>
          </w:tcPr>
          <w:p w14:paraId="5969FB18" w14:textId="7647C267" w:rsidR="002F15DD" w:rsidRPr="00431357" w:rsidRDefault="002F15DD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2065" w:type="dxa"/>
            <w:shd w:val="clear" w:color="auto" w:fill="FBE4D5" w:themeFill="accent2" w:themeFillTint="33"/>
          </w:tcPr>
          <w:p w14:paraId="51D2B557" w14:textId="77777777" w:rsidR="002F15DD" w:rsidRPr="00431357" w:rsidRDefault="002F15DD" w:rsidP="0013133B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2F15DD" w:rsidRPr="00431357" w14:paraId="1F150DAB" w14:textId="77777777" w:rsidTr="00862876">
        <w:trPr>
          <w:trHeight w:val="170"/>
        </w:trPr>
        <w:tc>
          <w:tcPr>
            <w:tcW w:w="2065" w:type="dxa"/>
            <w:vMerge/>
            <w:vAlign w:val="center"/>
          </w:tcPr>
          <w:p w14:paraId="1C95F608" w14:textId="77777777" w:rsidR="002F15DD" w:rsidRDefault="002F15DD" w:rsidP="00431357"/>
        </w:tc>
        <w:tc>
          <w:tcPr>
            <w:tcW w:w="1521" w:type="dxa"/>
          </w:tcPr>
          <w:p w14:paraId="400C4D60" w14:textId="0CAED0F6" w:rsidR="002F15DD" w:rsidRDefault="002F15DD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TimeOrdered</w:t>
            </w:r>
            <w:proofErr w:type="spellEnd"/>
          </w:p>
        </w:tc>
        <w:tc>
          <w:tcPr>
            <w:tcW w:w="2505" w:type="dxa"/>
          </w:tcPr>
          <w:p w14:paraId="330125C1" w14:textId="28F77DAC" w:rsidR="002F15DD" w:rsidRPr="00431357" w:rsidRDefault="00861727" w:rsidP="00861727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 that the test is order</w:t>
            </w:r>
          </w:p>
        </w:tc>
        <w:tc>
          <w:tcPr>
            <w:tcW w:w="293" w:type="dxa"/>
          </w:tcPr>
          <w:p w14:paraId="4E123AB3" w14:textId="115DEC4D" w:rsidR="002F15DD" w:rsidRPr="00431357" w:rsidRDefault="002C2452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</w:t>
            </w:r>
          </w:p>
        </w:tc>
        <w:tc>
          <w:tcPr>
            <w:tcW w:w="1384" w:type="dxa"/>
          </w:tcPr>
          <w:p w14:paraId="2C62B9D9" w14:textId="13D58169" w:rsidR="002F15DD" w:rsidRPr="00431357" w:rsidRDefault="00861727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00:00 AM/PM</w:t>
            </w:r>
          </w:p>
        </w:tc>
        <w:tc>
          <w:tcPr>
            <w:tcW w:w="1357" w:type="dxa"/>
          </w:tcPr>
          <w:p w14:paraId="628084FC" w14:textId="77777777" w:rsidR="002F15DD" w:rsidRPr="00431357" w:rsidRDefault="002F15DD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777A9880" w14:textId="396BA81A" w:rsidR="002F15DD" w:rsidRDefault="002F15DD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344" w:type="dxa"/>
          </w:tcPr>
          <w:p w14:paraId="3539685A" w14:textId="2975A755" w:rsidR="002F15DD" w:rsidRDefault="002F15DD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2065" w:type="dxa"/>
          </w:tcPr>
          <w:p w14:paraId="7665164A" w14:textId="77777777" w:rsidR="002F15DD" w:rsidRPr="00431357" w:rsidRDefault="002F15DD" w:rsidP="0013133B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2F15DD" w:rsidRPr="00431357" w14:paraId="40308D3B" w14:textId="77777777" w:rsidTr="00862876">
        <w:trPr>
          <w:trHeight w:val="170"/>
        </w:trPr>
        <w:tc>
          <w:tcPr>
            <w:tcW w:w="2065" w:type="dxa"/>
            <w:vMerge/>
            <w:vAlign w:val="center"/>
          </w:tcPr>
          <w:p w14:paraId="53E63773" w14:textId="77777777" w:rsidR="002F15DD" w:rsidRDefault="002F15DD" w:rsidP="00431357"/>
        </w:tc>
        <w:tc>
          <w:tcPr>
            <w:tcW w:w="1521" w:type="dxa"/>
            <w:shd w:val="clear" w:color="auto" w:fill="FBE4D5" w:themeFill="accent2" w:themeFillTint="33"/>
          </w:tcPr>
          <w:p w14:paraId="41EA103C" w14:textId="6BBA4A0E" w:rsidR="002F15DD" w:rsidRDefault="002F15DD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PatientID</w:t>
            </w:r>
            <w:proofErr w:type="spellEnd"/>
          </w:p>
        </w:tc>
        <w:tc>
          <w:tcPr>
            <w:tcW w:w="2505" w:type="dxa"/>
            <w:shd w:val="clear" w:color="auto" w:fill="FBE4D5" w:themeFill="accent2" w:themeFillTint="33"/>
          </w:tcPr>
          <w:p w14:paraId="4B7D93B4" w14:textId="5A1DA87C" w:rsidR="002F15DD" w:rsidRPr="00431357" w:rsidRDefault="00861727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Patient identification number, for whom the test is</w:t>
            </w:r>
          </w:p>
        </w:tc>
        <w:tc>
          <w:tcPr>
            <w:tcW w:w="293" w:type="dxa"/>
            <w:shd w:val="clear" w:color="auto" w:fill="FBE4D5" w:themeFill="accent2" w:themeFillTint="33"/>
          </w:tcPr>
          <w:p w14:paraId="2B984C4A" w14:textId="735B2A69" w:rsidR="002F15DD" w:rsidRPr="00431357" w:rsidRDefault="002F15DD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384" w:type="dxa"/>
            <w:shd w:val="clear" w:color="auto" w:fill="FBE4D5" w:themeFill="accent2" w:themeFillTint="33"/>
          </w:tcPr>
          <w:p w14:paraId="0CB37BF1" w14:textId="5CECB93A" w:rsidR="002F15DD" w:rsidRPr="00431357" w:rsidRDefault="00861727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nnnnn</w:t>
            </w:r>
            <w:proofErr w:type="spellEnd"/>
          </w:p>
        </w:tc>
        <w:tc>
          <w:tcPr>
            <w:tcW w:w="1357" w:type="dxa"/>
            <w:shd w:val="clear" w:color="auto" w:fill="FBE4D5" w:themeFill="accent2" w:themeFillTint="33"/>
          </w:tcPr>
          <w:p w14:paraId="5CA683D9" w14:textId="5AAAC5A4" w:rsidR="002F15DD" w:rsidRPr="00431357" w:rsidRDefault="00861727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10000-99999</w:t>
            </w:r>
          </w:p>
        </w:tc>
        <w:tc>
          <w:tcPr>
            <w:tcW w:w="1414" w:type="dxa"/>
            <w:shd w:val="clear" w:color="auto" w:fill="FBE4D5" w:themeFill="accent2" w:themeFillTint="33"/>
          </w:tcPr>
          <w:p w14:paraId="7B1CF79E" w14:textId="3CDCEDC3" w:rsidR="002F15DD" w:rsidRDefault="002F15DD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344" w:type="dxa"/>
            <w:shd w:val="clear" w:color="auto" w:fill="FBE4D5" w:themeFill="accent2" w:themeFillTint="33"/>
          </w:tcPr>
          <w:p w14:paraId="215455CC" w14:textId="703CC753" w:rsidR="002F15DD" w:rsidRDefault="002F15DD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</w:t>
            </w:r>
          </w:p>
        </w:tc>
        <w:tc>
          <w:tcPr>
            <w:tcW w:w="2065" w:type="dxa"/>
            <w:shd w:val="clear" w:color="auto" w:fill="FBE4D5" w:themeFill="accent2" w:themeFillTint="33"/>
          </w:tcPr>
          <w:p w14:paraId="3B6C2E14" w14:textId="7B8A69D1" w:rsidR="002F15DD" w:rsidRPr="00431357" w:rsidRDefault="002F15DD" w:rsidP="0013133B">
            <w:pPr>
              <w:spacing w:before="60" w:after="60"/>
              <w:rPr>
                <w:sz w:val="16"/>
                <w:szCs w:val="16"/>
              </w:rPr>
            </w:pPr>
            <w:r>
              <w:t>PATIENT</w:t>
            </w:r>
          </w:p>
        </w:tc>
      </w:tr>
      <w:tr w:rsidR="002F15DD" w:rsidRPr="00431357" w14:paraId="52005B81" w14:textId="77777777" w:rsidTr="00862876">
        <w:trPr>
          <w:trHeight w:val="170"/>
        </w:trPr>
        <w:tc>
          <w:tcPr>
            <w:tcW w:w="2065" w:type="dxa"/>
            <w:vMerge/>
            <w:vAlign w:val="center"/>
          </w:tcPr>
          <w:p w14:paraId="1380A7FC" w14:textId="77777777" w:rsidR="002F15DD" w:rsidRDefault="002F15DD" w:rsidP="00431357"/>
        </w:tc>
        <w:tc>
          <w:tcPr>
            <w:tcW w:w="1521" w:type="dxa"/>
          </w:tcPr>
          <w:p w14:paraId="49B9217F" w14:textId="0B6C83CC" w:rsidR="002F15DD" w:rsidRDefault="002F15DD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TestType</w:t>
            </w:r>
            <w:proofErr w:type="spellEnd"/>
          </w:p>
        </w:tc>
        <w:tc>
          <w:tcPr>
            <w:tcW w:w="2505" w:type="dxa"/>
          </w:tcPr>
          <w:p w14:paraId="5E46F2C1" w14:textId="4C8A660F" w:rsidR="002F15DD" w:rsidRPr="00431357" w:rsidRDefault="00861727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Pathology test type that has been ordered</w:t>
            </w:r>
          </w:p>
        </w:tc>
        <w:tc>
          <w:tcPr>
            <w:tcW w:w="293" w:type="dxa"/>
          </w:tcPr>
          <w:p w14:paraId="62DBCC59" w14:textId="547D7BCE" w:rsidR="002F15DD" w:rsidRPr="00350AF8" w:rsidRDefault="002C2452" w:rsidP="0013133B">
            <w:pPr>
              <w:spacing w:before="60" w:after="60"/>
              <w:rPr>
                <w:sz w:val="16"/>
                <w:szCs w:val="16"/>
              </w:rPr>
            </w:pPr>
            <w:proofErr w:type="gramStart"/>
            <w:r w:rsidRPr="00350AF8">
              <w:rPr>
                <w:sz w:val="16"/>
                <w:szCs w:val="16"/>
              </w:rPr>
              <w:t>NVARCHAR(</w:t>
            </w:r>
            <w:proofErr w:type="gramEnd"/>
            <w:r w:rsidR="00AE5B4C" w:rsidRPr="00350AF8">
              <w:rPr>
                <w:sz w:val="16"/>
                <w:szCs w:val="16"/>
              </w:rPr>
              <w:t>20</w:t>
            </w:r>
            <w:r w:rsidRPr="00350AF8">
              <w:rPr>
                <w:sz w:val="16"/>
                <w:szCs w:val="16"/>
              </w:rPr>
              <w:t>)</w:t>
            </w:r>
          </w:p>
        </w:tc>
        <w:tc>
          <w:tcPr>
            <w:tcW w:w="1384" w:type="dxa"/>
          </w:tcPr>
          <w:p w14:paraId="253B644D" w14:textId="65C58A62" w:rsidR="002F15DD" w:rsidRPr="00431357" w:rsidRDefault="00861727" w:rsidP="0013133B">
            <w:pPr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Xxxxxxxx</w:t>
            </w:r>
            <w:proofErr w:type="spellEnd"/>
          </w:p>
        </w:tc>
        <w:tc>
          <w:tcPr>
            <w:tcW w:w="1357" w:type="dxa"/>
          </w:tcPr>
          <w:p w14:paraId="72839C03" w14:textId="77777777" w:rsidR="002F15DD" w:rsidRPr="00431357" w:rsidRDefault="002F15DD" w:rsidP="0013133B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414" w:type="dxa"/>
          </w:tcPr>
          <w:p w14:paraId="3E050837" w14:textId="40FD4A93" w:rsidR="002F15DD" w:rsidRDefault="002F15DD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1344" w:type="dxa"/>
          </w:tcPr>
          <w:p w14:paraId="6218F9D3" w14:textId="43C2C999" w:rsidR="002F15DD" w:rsidRDefault="002F15DD" w:rsidP="0013133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</w:t>
            </w:r>
          </w:p>
        </w:tc>
        <w:tc>
          <w:tcPr>
            <w:tcW w:w="2065" w:type="dxa"/>
          </w:tcPr>
          <w:p w14:paraId="7334F74E" w14:textId="22BCDB69" w:rsidR="002F15DD" w:rsidRDefault="002F15DD" w:rsidP="0013133B">
            <w:pPr>
              <w:spacing w:before="60" w:after="60"/>
            </w:pPr>
            <w:r>
              <w:t>PATH_TEST_TYPE</w:t>
            </w:r>
          </w:p>
        </w:tc>
      </w:tr>
    </w:tbl>
    <w:p w14:paraId="693826AC" w14:textId="0C29DB50" w:rsidR="003533A9" w:rsidRDefault="003533A9" w:rsidP="00431357"/>
    <w:tbl>
      <w:tblPr>
        <w:tblStyle w:val="TableGrid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3948"/>
      </w:tblGrid>
      <w:tr w:rsidR="003533A9" w14:paraId="61E4BF80" w14:textId="77777777" w:rsidTr="00AD7D43">
        <w:tc>
          <w:tcPr>
            <w:tcW w:w="13948" w:type="dxa"/>
            <w:shd w:val="clear" w:color="auto" w:fill="F4B083" w:themeFill="accent2" w:themeFillTint="99"/>
          </w:tcPr>
          <w:p w14:paraId="126C8895" w14:textId="439978C2" w:rsidR="003533A9" w:rsidRDefault="003533A9" w:rsidP="003533A9">
            <w:pPr>
              <w:spacing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 = Primary Key</w:t>
            </w:r>
          </w:p>
          <w:p w14:paraId="485EC65E" w14:textId="1AEBCF2E" w:rsidR="003533A9" w:rsidRDefault="003533A9" w:rsidP="003533A9">
            <w:pPr>
              <w:spacing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 = Foreign Key</w:t>
            </w:r>
          </w:p>
          <w:p w14:paraId="587B83B3" w14:textId="0635CB61" w:rsidR="003533A9" w:rsidRDefault="003533A9" w:rsidP="003533A9">
            <w:pPr>
              <w:spacing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AK = Alternate Key</w:t>
            </w:r>
          </w:p>
          <w:p w14:paraId="0E25ED94" w14:textId="77777777" w:rsidR="003533A9" w:rsidRDefault="003533A9" w:rsidP="003533A9">
            <w:pPr>
              <w:spacing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NCHAR = Fixed length Unicode Character Data</w:t>
            </w:r>
          </w:p>
          <w:p w14:paraId="3607BCDA" w14:textId="1AFD7DF2" w:rsidR="003533A9" w:rsidRPr="003533A9" w:rsidRDefault="003533A9" w:rsidP="003533A9">
            <w:pPr>
              <w:spacing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NVARCHAR = Variable length Unicode Character Data</w:t>
            </w:r>
          </w:p>
        </w:tc>
      </w:tr>
    </w:tbl>
    <w:p w14:paraId="3CCF307A" w14:textId="77777777" w:rsidR="003533A9" w:rsidRDefault="003533A9" w:rsidP="00431357"/>
    <w:p w14:paraId="7C110BF5" w14:textId="77777777" w:rsidR="0096050A" w:rsidRDefault="0096050A">
      <w:pPr>
        <w:spacing w:after="160" w:line="259" w:lineRule="auto"/>
        <w:rPr>
          <w:rFonts w:eastAsiaTheme="majorEastAsia" w:cs="Consolas"/>
          <w:b/>
          <w:color w:val="941A1D"/>
          <w:sz w:val="32"/>
          <w:szCs w:val="32"/>
        </w:rPr>
      </w:pPr>
      <w:r>
        <w:br w:type="page"/>
      </w:r>
    </w:p>
    <w:p w14:paraId="3CF4429E" w14:textId="28FCD278" w:rsidR="003533A9" w:rsidRDefault="003533A9" w:rsidP="003533A9">
      <w:pPr>
        <w:pStyle w:val="Heading1"/>
      </w:pPr>
      <w:bookmarkStart w:id="9" w:name="_Toc59438026"/>
      <w:r>
        <w:lastRenderedPageBreak/>
        <w:t>Crow’s Foot entity relationship diagram</w:t>
      </w:r>
      <w:bookmarkEnd w:id="9"/>
    </w:p>
    <w:p w14:paraId="520C3126" w14:textId="542C7BD4" w:rsidR="003533A9" w:rsidRDefault="00457308" w:rsidP="001C746E">
      <w:pPr>
        <w:jc w:val="center"/>
      </w:pPr>
      <w:r w:rsidRPr="00457308">
        <w:rPr>
          <w:noProof/>
        </w:rPr>
        <w:drawing>
          <wp:inline distT="0" distB="0" distL="0" distR="0" wp14:anchorId="499761A3" wp14:editId="1BEC14E8">
            <wp:extent cx="8863330" cy="528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488A" w14:textId="01AC8237" w:rsidR="003533A9" w:rsidRPr="003533A9" w:rsidRDefault="003533A9" w:rsidP="003533A9">
      <w:pPr>
        <w:sectPr w:rsidR="003533A9" w:rsidRPr="003533A9" w:rsidSect="004D3CE8">
          <w:pgSz w:w="16838" w:h="11906" w:orient="landscape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DDCF3A9" w14:textId="5BB6D40F" w:rsidR="003F5153" w:rsidRPr="007E5383" w:rsidRDefault="003F5153" w:rsidP="003F5153">
      <w:pPr>
        <w:pStyle w:val="Heading1"/>
      </w:pPr>
      <w:bookmarkStart w:id="10" w:name="_Toc55546018"/>
      <w:bookmarkStart w:id="11" w:name="_Toc59438027"/>
      <w:r>
        <w:lastRenderedPageBreak/>
        <w:t>Version control</w:t>
      </w:r>
      <w:bookmarkEnd w:id="10"/>
      <w:bookmarkEnd w:id="11"/>
    </w:p>
    <w:tbl>
      <w:tblPr>
        <w:tblStyle w:val="ROItable"/>
        <w:tblW w:w="0" w:type="auto"/>
        <w:tblLook w:val="04A0" w:firstRow="1" w:lastRow="0" w:firstColumn="1" w:lastColumn="0" w:noHBand="0" w:noVBand="1"/>
      </w:tblPr>
      <w:tblGrid>
        <w:gridCol w:w="843"/>
        <w:gridCol w:w="2126"/>
        <w:gridCol w:w="2268"/>
        <w:gridCol w:w="3773"/>
      </w:tblGrid>
      <w:tr w:rsidR="003F5153" w14:paraId="2945305C" w14:textId="77777777" w:rsidTr="00131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3" w:type="dxa"/>
          </w:tcPr>
          <w:p w14:paraId="007C7968" w14:textId="77777777" w:rsidR="003F5153" w:rsidRDefault="003F5153" w:rsidP="0013133B">
            <w:r>
              <w:t>No</w:t>
            </w:r>
          </w:p>
        </w:tc>
        <w:tc>
          <w:tcPr>
            <w:tcW w:w="2126" w:type="dxa"/>
          </w:tcPr>
          <w:p w14:paraId="424A4A8C" w14:textId="77777777" w:rsidR="003F5153" w:rsidRDefault="003F5153" w:rsidP="0013133B">
            <w:r>
              <w:t>Effective</w:t>
            </w:r>
          </w:p>
        </w:tc>
        <w:tc>
          <w:tcPr>
            <w:tcW w:w="2268" w:type="dxa"/>
          </w:tcPr>
          <w:p w14:paraId="371AA671" w14:textId="77777777" w:rsidR="003F5153" w:rsidRDefault="003F5153" w:rsidP="0013133B">
            <w:r>
              <w:t>Approved by</w:t>
            </w:r>
          </w:p>
        </w:tc>
        <w:tc>
          <w:tcPr>
            <w:tcW w:w="3773" w:type="dxa"/>
          </w:tcPr>
          <w:p w14:paraId="14700A3B" w14:textId="77777777" w:rsidR="003F5153" w:rsidRDefault="003F5153" w:rsidP="0013133B">
            <w:r>
              <w:t xml:space="preserve">Updates </w:t>
            </w:r>
          </w:p>
        </w:tc>
      </w:tr>
      <w:tr w:rsidR="003F5153" w14:paraId="06D9421C" w14:textId="77777777" w:rsidTr="0013133B">
        <w:tc>
          <w:tcPr>
            <w:tcW w:w="843" w:type="dxa"/>
          </w:tcPr>
          <w:p w14:paraId="5E5CF25E" w14:textId="77777777" w:rsidR="003F5153" w:rsidRDefault="003F5153" w:rsidP="0013133B">
            <w:r>
              <w:t>1</w:t>
            </w:r>
          </w:p>
        </w:tc>
        <w:tc>
          <w:tcPr>
            <w:tcW w:w="2126" w:type="dxa"/>
          </w:tcPr>
          <w:p w14:paraId="2ECADBCA" w14:textId="77777777" w:rsidR="003F5153" w:rsidRDefault="003F5153" w:rsidP="0013133B">
            <w:r>
              <w:t>12 November 2020</w:t>
            </w:r>
          </w:p>
        </w:tc>
        <w:tc>
          <w:tcPr>
            <w:tcW w:w="2268" w:type="dxa"/>
          </w:tcPr>
          <w:p w14:paraId="375E8D7B" w14:textId="77777777" w:rsidR="003F5153" w:rsidRDefault="003F5153" w:rsidP="0013133B">
            <w:r>
              <w:t>Wendy Opal</w:t>
            </w:r>
          </w:p>
          <w:p w14:paraId="41666AE5" w14:textId="77777777" w:rsidR="003F5153" w:rsidRDefault="003F5153" w:rsidP="0013133B">
            <w:r>
              <w:t>Director</w:t>
            </w:r>
          </w:p>
        </w:tc>
        <w:tc>
          <w:tcPr>
            <w:tcW w:w="3773" w:type="dxa"/>
          </w:tcPr>
          <w:p w14:paraId="111FAA69" w14:textId="77777777" w:rsidR="003F5153" w:rsidRDefault="003F5153" w:rsidP="0013133B">
            <w:r>
              <w:t>Initial release</w:t>
            </w:r>
          </w:p>
        </w:tc>
      </w:tr>
    </w:tbl>
    <w:p w14:paraId="57C9D5FB" w14:textId="77777777" w:rsidR="003F5153" w:rsidRDefault="003F5153" w:rsidP="003F5153"/>
    <w:p w14:paraId="7522E5A8" w14:textId="77777777" w:rsidR="003F5153" w:rsidRDefault="003F5153" w:rsidP="003F5153">
      <w:pPr>
        <w:pStyle w:val="Heading1"/>
      </w:pPr>
      <w:bookmarkStart w:id="12" w:name="_Toc55546019"/>
      <w:bookmarkStart w:id="13" w:name="_Toc59438028"/>
      <w:r>
        <w:t>Sign-off</w:t>
      </w:r>
      <w:bookmarkEnd w:id="12"/>
      <w:bookmarkEnd w:id="13"/>
    </w:p>
    <w:tbl>
      <w:tblPr>
        <w:tblStyle w:val="ROItable"/>
        <w:tblW w:w="0" w:type="auto"/>
        <w:tblLook w:val="04A0" w:firstRow="1" w:lastRow="0" w:firstColumn="1" w:lastColumn="0" w:noHBand="0" w:noVBand="1"/>
      </w:tblPr>
      <w:tblGrid>
        <w:gridCol w:w="2252"/>
        <w:gridCol w:w="2253"/>
        <w:gridCol w:w="2252"/>
        <w:gridCol w:w="2253"/>
      </w:tblGrid>
      <w:tr w:rsidR="003F5153" w14:paraId="3809EB88" w14:textId="77777777" w:rsidTr="00131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4" w:type="dxa"/>
          </w:tcPr>
          <w:p w14:paraId="56D15850" w14:textId="77777777" w:rsidR="003F5153" w:rsidRDefault="003F5153" w:rsidP="0013133B">
            <w:r>
              <w:t>Name</w:t>
            </w:r>
          </w:p>
        </w:tc>
        <w:tc>
          <w:tcPr>
            <w:tcW w:w="2254" w:type="dxa"/>
          </w:tcPr>
          <w:p w14:paraId="3835DFB0" w14:textId="77777777" w:rsidR="003F5153" w:rsidRDefault="003F5153" w:rsidP="0013133B">
            <w:r>
              <w:t>Position/role</w:t>
            </w:r>
          </w:p>
        </w:tc>
        <w:tc>
          <w:tcPr>
            <w:tcW w:w="2254" w:type="dxa"/>
          </w:tcPr>
          <w:p w14:paraId="05D328A0" w14:textId="77777777" w:rsidR="003F5153" w:rsidRDefault="003F5153" w:rsidP="0013133B">
            <w:r>
              <w:t>Date</w:t>
            </w:r>
          </w:p>
        </w:tc>
        <w:tc>
          <w:tcPr>
            <w:tcW w:w="2254" w:type="dxa"/>
          </w:tcPr>
          <w:p w14:paraId="10CA32C2" w14:textId="77777777" w:rsidR="003F5153" w:rsidRDefault="003F5153" w:rsidP="0013133B">
            <w:r>
              <w:t xml:space="preserve">Signature </w:t>
            </w:r>
          </w:p>
        </w:tc>
      </w:tr>
      <w:tr w:rsidR="003F5153" w14:paraId="4399B232" w14:textId="77777777" w:rsidTr="0013133B">
        <w:tc>
          <w:tcPr>
            <w:tcW w:w="2254" w:type="dxa"/>
          </w:tcPr>
          <w:p w14:paraId="6F9D9CF1" w14:textId="77777777" w:rsidR="003F5153" w:rsidRDefault="003F5153" w:rsidP="0013133B"/>
        </w:tc>
        <w:tc>
          <w:tcPr>
            <w:tcW w:w="2254" w:type="dxa"/>
          </w:tcPr>
          <w:p w14:paraId="0C9AAFE8" w14:textId="77777777" w:rsidR="003F5153" w:rsidRDefault="003F5153" w:rsidP="0013133B"/>
        </w:tc>
        <w:tc>
          <w:tcPr>
            <w:tcW w:w="2254" w:type="dxa"/>
          </w:tcPr>
          <w:p w14:paraId="255B0F8E" w14:textId="77777777" w:rsidR="003F5153" w:rsidRDefault="003F5153" w:rsidP="0013133B"/>
        </w:tc>
        <w:tc>
          <w:tcPr>
            <w:tcW w:w="2254" w:type="dxa"/>
          </w:tcPr>
          <w:p w14:paraId="31707DDF" w14:textId="77777777" w:rsidR="003F5153" w:rsidRDefault="003F5153" w:rsidP="0013133B"/>
        </w:tc>
      </w:tr>
    </w:tbl>
    <w:p w14:paraId="7A560E5D" w14:textId="77777777" w:rsidR="003F5153" w:rsidRPr="007E5383" w:rsidRDefault="003F5153" w:rsidP="003F5153"/>
    <w:p w14:paraId="0248DAF5" w14:textId="77777777" w:rsidR="003F5153" w:rsidRPr="00913813" w:rsidRDefault="003F5153" w:rsidP="00913813"/>
    <w:p w14:paraId="7AE2D4E2" w14:textId="77777777" w:rsidR="008472FD" w:rsidRPr="008472FD" w:rsidRDefault="008472FD" w:rsidP="008472FD"/>
    <w:sectPr w:rsidR="008472FD" w:rsidRPr="008472FD" w:rsidSect="004D3CE8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C2C06" w14:textId="77777777" w:rsidR="002D1AE4" w:rsidRDefault="002D1AE4" w:rsidP="00A25945">
      <w:pPr>
        <w:spacing w:after="0" w:line="240" w:lineRule="auto"/>
      </w:pPr>
      <w:r>
        <w:separator/>
      </w:r>
    </w:p>
  </w:endnote>
  <w:endnote w:type="continuationSeparator" w:id="0">
    <w:p w14:paraId="2EB2C8DF" w14:textId="77777777" w:rsidR="002D1AE4" w:rsidRDefault="002D1AE4" w:rsidP="00A25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89621" w14:textId="77777777" w:rsidR="00225E23" w:rsidRDefault="00225E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A4EC9" w14:textId="71C95F3C" w:rsidR="00225E23" w:rsidRDefault="00225E23" w:rsidP="002351B5">
    <w:pPr>
      <w:pStyle w:val="Subtitle"/>
      <w:tabs>
        <w:tab w:val="right" w:pos="8931"/>
      </w:tabs>
      <w:jc w:val="left"/>
    </w:pPr>
    <w:r>
      <w:t>Red Opal Innovations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7EC54" w14:textId="27CB1542" w:rsidR="00225E23" w:rsidRDefault="00225E23" w:rsidP="00D7216A">
    <w:pPr>
      <w:pStyle w:val="Subtitle"/>
      <w:tabs>
        <w:tab w:val="right" w:pos="8931"/>
      </w:tabs>
      <w:jc w:val="center"/>
    </w:pPr>
    <w:r>
      <w:t>Red Opal Innovations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F58C7" w14:textId="77777777" w:rsidR="002D1AE4" w:rsidRDefault="002D1AE4" w:rsidP="00A25945">
      <w:pPr>
        <w:spacing w:after="0" w:line="240" w:lineRule="auto"/>
      </w:pPr>
      <w:r>
        <w:separator/>
      </w:r>
    </w:p>
  </w:footnote>
  <w:footnote w:type="continuationSeparator" w:id="0">
    <w:p w14:paraId="28E53686" w14:textId="77777777" w:rsidR="002D1AE4" w:rsidRDefault="002D1AE4" w:rsidP="00A25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FCC66" w14:textId="77777777" w:rsidR="00225E23" w:rsidRDefault="00225E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29E18" w14:textId="2ED439F2" w:rsidR="00225E23" w:rsidRDefault="00225E23" w:rsidP="004D3CE8">
    <w:pPr>
      <w:pStyle w:val="Subtitle"/>
      <w:tabs>
        <w:tab w:val="right" w:pos="8931"/>
      </w:tabs>
      <w:jc w:val="left"/>
    </w:pPr>
    <w:r>
      <w:t>Viyada Tarapornsin</w:t>
    </w:r>
    <w:r>
      <w:tab/>
      <w:t>Medical Practice: Database Design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5BF91" w14:textId="24274096" w:rsidR="00225E23" w:rsidRDefault="00225E23" w:rsidP="004D3CE8">
    <w:pPr>
      <w:pStyle w:val="Subtitle"/>
      <w:tabs>
        <w:tab w:val="right" w:pos="8931"/>
      </w:tabs>
      <w:jc w:val="left"/>
    </w:pPr>
    <w:r>
      <w:t>Viyada Tarapornsin</w:t>
    </w:r>
    <w:r>
      <w:tab/>
      <w:t>Medical Practice: Database Design</w:t>
    </w:r>
  </w:p>
  <w:p w14:paraId="191B67EC" w14:textId="77777777" w:rsidR="00225E23" w:rsidRDefault="00225E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B0AF6"/>
    <w:multiLevelType w:val="hybridMultilevel"/>
    <w:tmpl w:val="4814B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A07CE"/>
    <w:multiLevelType w:val="hybridMultilevel"/>
    <w:tmpl w:val="46744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44B78"/>
    <w:multiLevelType w:val="hybridMultilevel"/>
    <w:tmpl w:val="FA0E9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025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0E6935"/>
    <w:multiLevelType w:val="hybridMultilevel"/>
    <w:tmpl w:val="BEAE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113F9"/>
    <w:multiLevelType w:val="hybridMultilevel"/>
    <w:tmpl w:val="DAE8AA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966AA"/>
    <w:multiLevelType w:val="hybridMultilevel"/>
    <w:tmpl w:val="5FA22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1E33A0"/>
    <w:multiLevelType w:val="hybridMultilevel"/>
    <w:tmpl w:val="6A5E1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813"/>
    <w:rsid w:val="00020120"/>
    <w:rsid w:val="00020BC5"/>
    <w:rsid w:val="00040293"/>
    <w:rsid w:val="00057D93"/>
    <w:rsid w:val="000750E8"/>
    <w:rsid w:val="00081222"/>
    <w:rsid w:val="000915D3"/>
    <w:rsid w:val="000C1955"/>
    <w:rsid w:val="000D46A9"/>
    <w:rsid w:val="00101A31"/>
    <w:rsid w:val="001312BE"/>
    <w:rsid w:val="0013133B"/>
    <w:rsid w:val="0013256C"/>
    <w:rsid w:val="00192F7B"/>
    <w:rsid w:val="001A50C3"/>
    <w:rsid w:val="001C3C7B"/>
    <w:rsid w:val="001C746E"/>
    <w:rsid w:val="001D57B4"/>
    <w:rsid w:val="001E2F51"/>
    <w:rsid w:val="001F212B"/>
    <w:rsid w:val="00225E23"/>
    <w:rsid w:val="002351B5"/>
    <w:rsid w:val="00252558"/>
    <w:rsid w:val="00265769"/>
    <w:rsid w:val="0029638D"/>
    <w:rsid w:val="0029734B"/>
    <w:rsid w:val="002C2452"/>
    <w:rsid w:val="002D1AE4"/>
    <w:rsid w:val="002E1EFE"/>
    <w:rsid w:val="002E572B"/>
    <w:rsid w:val="002F15DD"/>
    <w:rsid w:val="002F23A6"/>
    <w:rsid w:val="0033120A"/>
    <w:rsid w:val="0033463F"/>
    <w:rsid w:val="0034005B"/>
    <w:rsid w:val="00350AF8"/>
    <w:rsid w:val="003533A9"/>
    <w:rsid w:val="00372E60"/>
    <w:rsid w:val="0038450F"/>
    <w:rsid w:val="003876F3"/>
    <w:rsid w:val="003A000D"/>
    <w:rsid w:val="003F3A6B"/>
    <w:rsid w:val="003F5153"/>
    <w:rsid w:val="00420316"/>
    <w:rsid w:val="00431357"/>
    <w:rsid w:val="00443631"/>
    <w:rsid w:val="00445BCE"/>
    <w:rsid w:val="00446E88"/>
    <w:rsid w:val="00453CF1"/>
    <w:rsid w:val="00457308"/>
    <w:rsid w:val="00476A74"/>
    <w:rsid w:val="004979E0"/>
    <w:rsid w:val="004D1195"/>
    <w:rsid w:val="004D3436"/>
    <w:rsid w:val="004D3CE8"/>
    <w:rsid w:val="005120A6"/>
    <w:rsid w:val="005749D8"/>
    <w:rsid w:val="00580E41"/>
    <w:rsid w:val="00595EAD"/>
    <w:rsid w:val="005B3E0F"/>
    <w:rsid w:val="00643E31"/>
    <w:rsid w:val="00652E79"/>
    <w:rsid w:val="006540BF"/>
    <w:rsid w:val="006A59DF"/>
    <w:rsid w:val="006B4F3A"/>
    <w:rsid w:val="006B63A6"/>
    <w:rsid w:val="006C1882"/>
    <w:rsid w:val="006D740F"/>
    <w:rsid w:val="006F14B1"/>
    <w:rsid w:val="0070537D"/>
    <w:rsid w:val="00713AF8"/>
    <w:rsid w:val="0071627B"/>
    <w:rsid w:val="00741630"/>
    <w:rsid w:val="0075422B"/>
    <w:rsid w:val="007636A6"/>
    <w:rsid w:val="00790AE1"/>
    <w:rsid w:val="00794CD1"/>
    <w:rsid w:val="007A12C1"/>
    <w:rsid w:val="007A3294"/>
    <w:rsid w:val="007C1788"/>
    <w:rsid w:val="0082797C"/>
    <w:rsid w:val="008472FD"/>
    <w:rsid w:val="0085456A"/>
    <w:rsid w:val="00861727"/>
    <w:rsid w:val="00862876"/>
    <w:rsid w:val="00863054"/>
    <w:rsid w:val="0089478F"/>
    <w:rsid w:val="008A61AB"/>
    <w:rsid w:val="008D49FD"/>
    <w:rsid w:val="009046D7"/>
    <w:rsid w:val="00913813"/>
    <w:rsid w:val="00925254"/>
    <w:rsid w:val="009433F2"/>
    <w:rsid w:val="00955ECB"/>
    <w:rsid w:val="0096050A"/>
    <w:rsid w:val="00992DA3"/>
    <w:rsid w:val="009C342B"/>
    <w:rsid w:val="009C535E"/>
    <w:rsid w:val="009E39C1"/>
    <w:rsid w:val="00A2296E"/>
    <w:rsid w:val="00A25945"/>
    <w:rsid w:val="00A31FA8"/>
    <w:rsid w:val="00A3418F"/>
    <w:rsid w:val="00A53841"/>
    <w:rsid w:val="00A6047C"/>
    <w:rsid w:val="00A65F25"/>
    <w:rsid w:val="00AA3205"/>
    <w:rsid w:val="00AA77CE"/>
    <w:rsid w:val="00AB32F2"/>
    <w:rsid w:val="00AB67FD"/>
    <w:rsid w:val="00AC4EA9"/>
    <w:rsid w:val="00AD3B85"/>
    <w:rsid w:val="00AD40E7"/>
    <w:rsid w:val="00AD7D43"/>
    <w:rsid w:val="00AE0ED4"/>
    <w:rsid w:val="00AE5B4C"/>
    <w:rsid w:val="00B00E71"/>
    <w:rsid w:val="00B10F86"/>
    <w:rsid w:val="00B252A2"/>
    <w:rsid w:val="00B30ADC"/>
    <w:rsid w:val="00B44E78"/>
    <w:rsid w:val="00B70F46"/>
    <w:rsid w:val="00B753D8"/>
    <w:rsid w:val="00B836AE"/>
    <w:rsid w:val="00BC052D"/>
    <w:rsid w:val="00BC1D29"/>
    <w:rsid w:val="00BC1DA3"/>
    <w:rsid w:val="00C35081"/>
    <w:rsid w:val="00C45BA1"/>
    <w:rsid w:val="00C50061"/>
    <w:rsid w:val="00C55144"/>
    <w:rsid w:val="00CB7322"/>
    <w:rsid w:val="00D03C60"/>
    <w:rsid w:val="00D45106"/>
    <w:rsid w:val="00D7216A"/>
    <w:rsid w:val="00D908CF"/>
    <w:rsid w:val="00D9431A"/>
    <w:rsid w:val="00DA6D28"/>
    <w:rsid w:val="00DB3D0B"/>
    <w:rsid w:val="00DC2738"/>
    <w:rsid w:val="00DC2B94"/>
    <w:rsid w:val="00DD7585"/>
    <w:rsid w:val="00DE4946"/>
    <w:rsid w:val="00DF2923"/>
    <w:rsid w:val="00DF5B00"/>
    <w:rsid w:val="00E0598F"/>
    <w:rsid w:val="00E82B7E"/>
    <w:rsid w:val="00E8327E"/>
    <w:rsid w:val="00E94E5C"/>
    <w:rsid w:val="00EF2BED"/>
    <w:rsid w:val="00F80415"/>
    <w:rsid w:val="00F905D1"/>
    <w:rsid w:val="00F95326"/>
    <w:rsid w:val="00FC3568"/>
    <w:rsid w:val="00FC3762"/>
    <w:rsid w:val="00FC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E4E74"/>
  <w15:chartTrackingRefBased/>
  <w15:docId w15:val="{4FA86EE5-697C-40B3-BAF3-E4E20F84E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56A"/>
    <w:pPr>
      <w:spacing w:after="200" w:line="276" w:lineRule="auto"/>
    </w:pPr>
    <w:rPr>
      <w:rFonts w:ascii="Trebuchet MS" w:hAnsi="Trebuchet MS"/>
      <w:sz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415"/>
    <w:pPr>
      <w:keepNext/>
      <w:keepLines/>
      <w:spacing w:before="240" w:after="120"/>
      <w:outlineLvl w:val="0"/>
    </w:pPr>
    <w:rPr>
      <w:rFonts w:eastAsiaTheme="majorEastAsia" w:cs="Consolas"/>
      <w:b/>
      <w:color w:val="941A1D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415"/>
    <w:pPr>
      <w:keepNext/>
      <w:keepLines/>
      <w:spacing w:before="120" w:after="60"/>
      <w:outlineLvl w:val="1"/>
    </w:pPr>
    <w:rPr>
      <w:rFonts w:eastAsiaTheme="majorEastAsia" w:cs="Consolas"/>
      <w:b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415"/>
    <w:pPr>
      <w:keepNext/>
      <w:keepLines/>
      <w:spacing w:before="40" w:after="0"/>
      <w:outlineLvl w:val="2"/>
    </w:pPr>
    <w:rPr>
      <w:rFonts w:eastAsia="Consolas" w:cs="Consolas"/>
      <w:b/>
      <w:color w:val="595959" w:themeColor="text1" w:themeTint="A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4F3A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7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0415"/>
    <w:rPr>
      <w:rFonts w:ascii="Trebuchet MS" w:eastAsiaTheme="majorEastAsia" w:hAnsi="Trebuchet MS" w:cs="Consolas"/>
      <w:b/>
      <w:color w:val="941A1D"/>
      <w:sz w:val="32"/>
      <w:szCs w:val="32"/>
      <w:lang w:val="en-AU"/>
    </w:rPr>
  </w:style>
  <w:style w:type="paragraph" w:styleId="Title">
    <w:name w:val="Title"/>
    <w:basedOn w:val="Normal"/>
    <w:next w:val="Normal"/>
    <w:link w:val="TitleChar"/>
    <w:rsid w:val="00F80415"/>
    <w:pPr>
      <w:keepNext/>
      <w:keepLines/>
      <w:spacing w:after="0"/>
      <w:jc w:val="right"/>
    </w:pPr>
    <w:rPr>
      <w:rFonts w:eastAsia="Trebuchet MS" w:cs="Trebuchet MS"/>
      <w:sz w:val="42"/>
      <w:szCs w:val="20"/>
      <w:lang w:eastAsia="en-AU"/>
    </w:rPr>
  </w:style>
  <w:style w:type="character" w:customStyle="1" w:styleId="TitleChar">
    <w:name w:val="Title Char"/>
    <w:basedOn w:val="DefaultParagraphFont"/>
    <w:link w:val="Title"/>
    <w:rsid w:val="00F80415"/>
    <w:rPr>
      <w:rFonts w:ascii="Trebuchet MS" w:eastAsia="Trebuchet MS" w:hAnsi="Trebuchet MS" w:cs="Trebuchet MS"/>
      <w:sz w:val="42"/>
      <w:szCs w:val="20"/>
      <w:lang w:val="en-AU" w:eastAsia="en-AU"/>
    </w:rPr>
  </w:style>
  <w:style w:type="paragraph" w:styleId="Subtitle">
    <w:name w:val="Subtitle"/>
    <w:basedOn w:val="Normal"/>
    <w:next w:val="Normal"/>
    <w:link w:val="SubtitleChar"/>
    <w:rsid w:val="00F80415"/>
    <w:pPr>
      <w:keepNext/>
      <w:keepLines/>
      <w:jc w:val="right"/>
    </w:pPr>
    <w:rPr>
      <w:rFonts w:eastAsia="Trebuchet MS" w:cs="Trebuchet MS"/>
      <w:color w:val="000000" w:themeColor="text1"/>
      <w:sz w:val="26"/>
      <w:szCs w:val="20"/>
      <w:lang w:eastAsia="en-AU"/>
    </w:rPr>
  </w:style>
  <w:style w:type="character" w:customStyle="1" w:styleId="SubtitleChar">
    <w:name w:val="Subtitle Char"/>
    <w:basedOn w:val="DefaultParagraphFont"/>
    <w:link w:val="Subtitle"/>
    <w:rsid w:val="00F80415"/>
    <w:rPr>
      <w:rFonts w:ascii="Trebuchet MS" w:eastAsia="Trebuchet MS" w:hAnsi="Trebuchet MS" w:cs="Trebuchet MS"/>
      <w:color w:val="000000" w:themeColor="text1"/>
      <w:sz w:val="26"/>
      <w:szCs w:val="20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F80415"/>
    <w:rPr>
      <w:rFonts w:ascii="Trebuchet MS" w:eastAsiaTheme="majorEastAsia" w:hAnsi="Trebuchet MS" w:cs="Consolas"/>
      <w:b/>
      <w:color w:val="262626" w:themeColor="text1" w:themeTint="D9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F80415"/>
    <w:rPr>
      <w:rFonts w:ascii="Trebuchet MS" w:eastAsia="Consolas" w:hAnsi="Trebuchet MS" w:cs="Consolas"/>
      <w:b/>
      <w:color w:val="595959" w:themeColor="text1" w:themeTint="A6"/>
      <w:sz w:val="24"/>
      <w:szCs w:val="24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4D1195"/>
    <w:pPr>
      <w:spacing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11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740F"/>
    <w:pPr>
      <w:tabs>
        <w:tab w:val="right" w:leader="dot" w:pos="9016"/>
      </w:tabs>
      <w:spacing w:after="100"/>
      <w:ind w:left="221"/>
    </w:pPr>
  </w:style>
  <w:style w:type="character" w:styleId="Hyperlink">
    <w:name w:val="Hyperlink"/>
    <w:basedOn w:val="DefaultParagraphFont"/>
    <w:uiPriority w:val="99"/>
    <w:unhideWhenUsed/>
    <w:rsid w:val="004D119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5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945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A25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945"/>
    <w:rPr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6B4F3A"/>
    <w:rPr>
      <w:rFonts w:ascii="Trebuchet MS" w:eastAsiaTheme="majorEastAsia" w:hAnsi="Trebuchet MS" w:cstheme="majorBidi"/>
      <w:i/>
      <w:iCs/>
      <w:color w:val="7F7F7F" w:themeColor="text1" w:themeTint="80"/>
      <w:lang w:val="en-AU"/>
    </w:rPr>
  </w:style>
  <w:style w:type="table" w:customStyle="1" w:styleId="ROItable">
    <w:name w:val="ROI table"/>
    <w:basedOn w:val="TableGrid1"/>
    <w:uiPriority w:val="99"/>
    <w:rsid w:val="0085456A"/>
    <w:pPr>
      <w:spacing w:after="0" w:line="240" w:lineRule="auto"/>
    </w:pPr>
    <w:tblPr/>
    <w:tcPr>
      <w:shd w:val="clear" w:color="auto" w:fill="auto"/>
    </w:tcPr>
    <w:tblStylePr w:type="firstRow">
      <w:pPr>
        <w:jc w:val="center"/>
      </w:pPr>
      <w:rPr>
        <w:rFonts w:ascii="Trebuchet MS" w:hAnsi="Trebuchet MS"/>
        <w:sz w:val="26"/>
      </w:rPr>
      <w:tblPr/>
      <w:tcPr>
        <w:shd w:val="clear" w:color="auto" w:fill="D9D9D9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5456A"/>
    <w:pPr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854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AFE\Term%202\Assessment\Database%20Development\Event%201%20of%204%20-%20Project%20assessment\Working\Documents\DatabaseRequirements_Medical%20Practice%20_VT_2020110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237A2348766F43B5753E6FD8EE71AB" ma:contentTypeVersion="5" ma:contentTypeDescription="Create a new document." ma:contentTypeScope="" ma:versionID="7507b5c835803ef743f7172d36de14cc">
  <xsd:schema xmlns:xsd="http://www.w3.org/2001/XMLSchema" xmlns:xs="http://www.w3.org/2001/XMLSchema" xmlns:p="http://schemas.microsoft.com/office/2006/metadata/properties" xmlns:ns2="481ebe90-1a0d-467d-a133-8c4febd534eb" targetNamespace="http://schemas.microsoft.com/office/2006/metadata/properties" ma:root="true" ma:fieldsID="59c6a86777d35f9a98fedd72bda68a86" ns2:_="">
    <xsd:import namespace="481ebe90-1a0d-467d-a133-8c4febd534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ebe90-1a0d-467d-a133-8c4febd534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4B7EE-4E07-4407-864C-A88E59BBCF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ebe90-1a0d-467d-a133-8c4febd534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5D0E1D-4280-4459-AC33-941DA5B49F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52B751-A43C-4CD0-A2A6-656B00DAB6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870308-85EE-4EE3-9503-DAF9EF720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DatabaseRequirements_Medical Practice _VT_20201106.dotx</Template>
  <TotalTime>508</TotalTime>
  <Pages>12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Viyada Tarapornsin</dc:creator>
  <cp:keywords/>
  <dc:description/>
  <cp:lastModifiedBy>Viyada Tarapornsin</cp:lastModifiedBy>
  <cp:revision>78</cp:revision>
  <cp:lastPrinted>2015-12-06T07:33:00Z</cp:lastPrinted>
  <dcterms:created xsi:type="dcterms:W3CDTF">2020-11-05T22:08:00Z</dcterms:created>
  <dcterms:modified xsi:type="dcterms:W3CDTF">2020-12-20T23:14:00Z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0x010100C9237A2348766F43B5753E6FD8EE71AB</vt:lpwstr>
  </property>
  <property fmtid="{D5CDD505-2E9C-101B-9397-08002B2CF9AE}" pid="3" name="MSIP_Label_1124e982-4ed1-4819-8c70-4a27f3d38393_Enabled">
    <vt:lpwstr>true</vt:lpwstr>
  </property>
  <property fmtid="{D5CDD505-2E9C-101B-9397-08002B2CF9AE}" pid="4" name="MSIP_Label_1124e982-4ed1-4819-8c70-4a27f3d38393_SetDate">
    <vt:lpwstr>2020-11-05T22:08:20Z</vt:lpwstr>
  </property>
  <property fmtid="{D5CDD505-2E9C-101B-9397-08002B2CF9AE}" pid="5" name="MSIP_Label_1124e982-4ed1-4819-8c70-4a27f3d38393_Method">
    <vt:lpwstr>Standard</vt:lpwstr>
  </property>
  <property fmtid="{D5CDD505-2E9C-101B-9397-08002B2CF9AE}" pid="6" name="MSIP_Label_1124e982-4ed1-4819-8c70-4a27f3d38393_Name">
    <vt:lpwstr>No DLM Required</vt:lpwstr>
  </property>
  <property fmtid="{D5CDD505-2E9C-101B-9397-08002B2CF9AE}" pid="7" name="MSIP_Label_1124e982-4ed1-4819-8c70-4a27f3d38393_SiteId">
    <vt:lpwstr>19537222-55d7-4581-84fb-c2da6e835c74</vt:lpwstr>
  </property>
  <property fmtid="{D5CDD505-2E9C-101B-9397-08002B2CF9AE}" pid="8" name="MSIP_Label_1124e982-4ed1-4819-8c70-4a27f3d38393_ActionId">
    <vt:lpwstr>395130c7-b9c5-4524-b6db-a1973284241f</vt:lpwstr>
  </property>
  <property fmtid="{D5CDD505-2E9C-101B-9397-08002B2CF9AE}" pid="9" name="MSIP_Label_1124e982-4ed1-4819-8c70-4a27f3d38393_ContentBits">
    <vt:lpwstr>0</vt:lpwstr>
  </property>
</Properties>
</file>